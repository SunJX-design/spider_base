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sz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9105265</wp:posOffset>
                </wp:positionV>
                <wp:extent cx="6613525" cy="1240790"/>
                <wp:effectExtent l="0" t="0" r="0" b="0"/>
                <wp:wrapNone/>
                <wp:docPr id="50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44170" y="9295765"/>
                          <a:ext cx="6613525" cy="1240790"/>
                          <a:chOff x="1975" y="3988"/>
                          <a:chExt cx="10415" cy="1954"/>
                        </a:xfrm>
                      </wpg:grpSpPr>
                      <wpg:grpSp>
                        <wpg:cNvPr id="51" name="组合 189"/>
                        <wpg:cNvGrpSpPr/>
                        <wpg:grpSpPr>
                          <a:xfrm>
                            <a:off x="1975" y="3988"/>
                            <a:ext cx="2023" cy="531"/>
                            <a:chOff x="2019" y="4110"/>
                            <a:chExt cx="2023" cy="531"/>
                          </a:xfrm>
                        </wpg:grpSpPr>
                        <wps:wsp>
                          <wps:cNvPr id="52" name="求职意向"/>
                          <wps:cNvSpPr txBox="1"/>
                          <wps:spPr>
                            <a:xfrm>
                              <a:off x="2019" y="4110"/>
                              <a:ext cx="2023" cy="4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00" w:lineRule="exact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bCs/>
                                    <w:color w:val="404040" w:themeColor="text1" w:themeTint="BF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04040" w:themeColor="text1" w:themeTint="BF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53" name="矩形 188"/>
                          <wps:cNvSpPr/>
                          <wps:spPr>
                            <a:xfrm>
                              <a:off x="2181" y="4584"/>
                              <a:ext cx="490" cy="57"/>
                            </a:xfrm>
                            <a:prstGeom prst="rect">
                              <a:avLst/>
                            </a:prstGeom>
                            <a:solidFill>
                              <a:srgbClr val="F8B7A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54" name="文本框 4"/>
                        <wps:cNvSpPr txBox="1"/>
                        <wps:spPr>
                          <a:xfrm>
                            <a:off x="1975" y="4642"/>
                            <a:ext cx="10415" cy="1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ind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本人具有3年服装店营业员导购员工作经验，熟悉服装实体店盘点流程、对服装搭配有一定的时尚触觉，具有良好的服务意识，粤语、普通话流利，具备较强的销售能力、人际交往能力及沟通能力，做事认真负责，抗压能力较强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ind w:leftChars="0"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80" w:lineRule="exact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80" w:lineRule="exact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做好货品的销售记录、盘点、账目核对等工作，按规定完成各项销售统计工作；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80" w:lineRule="exact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完成货品的来货验收、分类摆放、补货、退货、防损等日常营业工作，做好进销存管理；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80" w:lineRule="exact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完成上级下达的销售任务，并积极配合其他同事的销售工作；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80" w:lineRule="exact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熟悉店铺陈列，保证店面环境舒适、整洁，创造舒适的购买环境；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80" w:lineRule="exact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80" w:lineRule="exact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20XX.07-20XX.01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广州XX经济贸易有限公司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营业员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80" w:lineRule="exact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负责：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2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80" w:lineRule="exact"/>
                                <w:ind w:leftChars="0" w:right="0" w:right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负责淘宝直播间的服装产品直播，在直播中向顾客展示和介绍商品、穿衣搭配的技巧。并回答顾客提出的与服装相关的问题；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2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80" w:lineRule="exact"/>
                                <w:ind w:leftChars="0" w:right="0" w:right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根据公司的策划，主持店铺的促销活动；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2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80" w:lineRule="exact"/>
                                <w:ind w:leftChars="0" w:right="0" w:right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负责与粉丝进行互动，引导销售，增加粉丝的粘度以及数量负责店铺陈列；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2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80" w:lineRule="exact"/>
                                <w:ind w:leftChars="0" w:right="0" w:right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保证店面环境舒适、整洁；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2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80" w:lineRule="exact"/>
                                <w:ind w:leftChars="0" w:right="0" w:right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发展VIP，不断优化会员服务，维系良好的客户关系，增加会员对品牌的满意度；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4" o:spid="_x0000_s1026" o:spt="203" style="position:absolute;left:0pt;margin-left:25.5pt;margin-top:716.95pt;height:97.7pt;width:520.75pt;z-index:251665408;mso-width-relative:page;mso-height-relative:page;" coordorigin="1975,3988" coordsize="10415,1954" o:gfxdata="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">
                <o:lock v:ext="edit" aspectratio="f"/>
                <v:group id="组合 189" o:spid="_x0000_s1026" o:spt="203" style="position:absolute;left:1975;top:3988;height:531;width:2023;" coordorigin="2019,4110" coordsize="2023,531" o:gfxdata="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sojU6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求职意向" o:spid="_x0000_s1026" o:spt="202" type="#_x0000_t202" style="position:absolute;left:2019;top:4110;height:448;width:2023;" filled="f" stroked="f" coordsize="21600,21600" o:gfxdata="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tDLrL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00" w:lineRule="exact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default" w:ascii="微软雅黑" w:hAnsi="微软雅黑" w:eastAsia="微软雅黑" w:cs="微软雅黑"/>
                              <w:b/>
                              <w:bCs/>
                              <w:color w:val="404040" w:themeColor="text1" w:themeTint="BF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04040" w:themeColor="text1" w:themeTint="BF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自我评价</w:t>
                          </w:r>
                        </w:p>
                      </w:txbxContent>
                    </v:textbox>
                  </v:shape>
                  <v:rect id="矩形 188" o:spid="_x0000_s1026" o:spt="1" style="position:absolute;left:2181;top:4584;height:57;width:490;v-text-anchor:middle;" fillcolor="#F8B7A6" filled="t" stroked="f" coordsize="21600,21600" o:gfxdata="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ByUmK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4" o:spid="_x0000_s1026" o:spt="202" type="#_x0000_t202" style="position:absolute;left:1975;top:4642;height:1300;width:10415;" filled="f" stroked="f" coordsize="21600,21600" o:gfxdata="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J19kO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ind w:right="0" w:right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本人具有3年服装店营业员导购员工作经验，熟悉服装实体店盘点流程、对服装搭配有一定的时尚触觉，具有良好的服务意识，粤语、普通话流利，具备较强的销售能力、人际交往能力及沟通能力，做事认真负责，抗压能力较强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ind w:leftChars="0" w:right="0" w:right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80" w:lineRule="exact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80" w:lineRule="exact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做好货品的销售记录、盘点、账目核对等工作，按规定完成各项销售统计工作；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80" w:lineRule="exact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完成货品的来货验收、分类摆放、补货、退货、防损等日常营业工作，做好进销存管理；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80" w:lineRule="exact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完成上级下达的销售任务，并积极配合其他同事的销售工作；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80" w:lineRule="exact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熟悉店铺陈列，保证店面环境舒适、整洁，创造舒适的购买环境；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80" w:lineRule="exact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80" w:lineRule="exact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20XX.07-20XX.01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广州XX经济贸易有限公司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营业员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80" w:lineRule="exact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负责：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80" w:lineRule="exact"/>
                          <w:ind w:leftChars="0" w:right="0" w:right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负责淘宝直播间的服装产品直播，在直播中向顾客展示和介绍商品、穿衣搭配的技巧。并回答顾客提出的与服装相关的问题；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80" w:lineRule="exact"/>
                          <w:ind w:leftChars="0" w:right="0" w:right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根据公司的策划，主持店铺的促销活动；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80" w:lineRule="exact"/>
                          <w:ind w:leftChars="0" w:right="0" w:right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负责与粉丝进行互动，引导销售，增加粉丝的粘度以及数量负责店铺陈列；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80" w:lineRule="exact"/>
                          <w:ind w:leftChars="0" w:right="0" w:right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保证店面环境舒适、整洁；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80" w:lineRule="exact"/>
                          <w:ind w:leftChars="0" w:right="0" w:right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发展VIP，不断优化会员服务，维系良好的客户关系，增加会员对品牌的满意度；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8838565</wp:posOffset>
                </wp:positionV>
                <wp:extent cx="6601460" cy="0"/>
                <wp:effectExtent l="0" t="0" r="0" b="0"/>
                <wp:wrapNone/>
                <wp:docPr id="65" name="直接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9425" y="9092565"/>
                          <a:ext cx="66014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.75pt;margin-top:695.95pt;height:0pt;width:519.8pt;z-index:251668480;mso-width-relative:page;mso-height-relative:page;" filled="f" stroked="t" coordsize="21600,21600" o:gfxdata="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YV2yZtoAAAANAQAADwAAAAAAAAABACAAAAAiAAAA&#10;ZHJzL2Rvd25yZXYueG1sUEsBAhQAFAAAAAgAh07iQB5M3ooFAgAA3wMAAA4AAAAAAAAAAQAgAAAA&#10;KQEAAGRycy9lMm9Eb2MueG1sUEsFBgAAAAAGAAYAWQEAAKAFAAAAAA==&#10;">
                <v:fill on="f" focussize="0,0"/>
                <v:stroke weight="0.5pt" color="#7F7F7F [1612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7269480</wp:posOffset>
                </wp:positionV>
                <wp:extent cx="6188710" cy="1188085"/>
                <wp:effectExtent l="0" t="0" r="2540" b="13970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44170" y="7701280"/>
                          <a:ext cx="6188710" cy="1188085"/>
                          <a:chOff x="3827" y="13360"/>
                          <a:chExt cx="9746" cy="1871"/>
                        </a:xfrm>
                      </wpg:grpSpPr>
                      <wpg:grpSp>
                        <wpg:cNvPr id="45" name="组合 45"/>
                        <wpg:cNvGrpSpPr/>
                        <wpg:grpSpPr>
                          <a:xfrm>
                            <a:off x="3827" y="13995"/>
                            <a:ext cx="9746" cy="1236"/>
                            <a:chOff x="3505" y="13874"/>
                            <a:chExt cx="9746" cy="1236"/>
                          </a:xfrm>
                        </wpg:grpSpPr>
                        <wpg:grpSp>
                          <wpg:cNvPr id="43" name="组合 43"/>
                          <wpg:cNvGrpSpPr/>
                          <wpg:grpSpPr>
                            <a:xfrm>
                              <a:off x="3505" y="13874"/>
                              <a:ext cx="9746" cy="604"/>
                              <a:chOff x="3505" y="13874"/>
                              <a:chExt cx="9746" cy="604"/>
                            </a:xfrm>
                          </wpg:grpSpPr>
                          <wpg:grpSp>
                            <wpg:cNvPr id="119" name="组合 208"/>
                            <wpg:cNvGrpSpPr/>
                            <wpg:grpSpPr>
                              <a:xfrm rot="0">
                                <a:off x="3505" y="13874"/>
                                <a:ext cx="3545" cy="604"/>
                                <a:chOff x="7992" y="7267"/>
                                <a:chExt cx="3545" cy="604"/>
                              </a:xfrm>
                            </wpg:grpSpPr>
                            <wps:wsp>
                              <wps:cNvPr id="120" name="文本框 4"/>
                              <wps:cNvSpPr txBox="1"/>
                              <wps:spPr>
                                <a:xfrm>
                                  <a:off x="7992" y="7267"/>
                                  <a:ext cx="2929" cy="53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keepNext w:val="0"/>
                                      <w:keepLines w:val="0"/>
                                      <w:pageBreakBefore w:val="0"/>
                                      <w:widowControl w:val="0"/>
                                      <w:kinsoku/>
                                      <w:wordWrap/>
                                      <w:overflowPunct/>
                                      <w:topLinePunct w:val="0"/>
                                      <w:autoSpaceDE/>
                                      <w:autoSpaceDN/>
                                      <w:bidi w:val="0"/>
                                      <w:adjustRightInd/>
                                      <w:snapToGrid/>
                                      <w:spacing w:line="360" w:lineRule="exact"/>
                                      <w:ind w:left="0" w:leftChars="0" w:right="0" w:rightChars="0" w:firstLine="0" w:firstLineChars="0"/>
                                      <w:jc w:val="left"/>
                                      <w:textAlignment w:val="auto"/>
                                      <w:outlineLvl w:val="9"/>
                                      <w:rPr>
                                        <w:rFonts w:hint="eastAsia" w:ascii="微软雅黑" w:hAnsi="微软雅黑" w:eastAsia="微软雅黑" w:cs="微软雅黑"/>
                                        <w:b w:val="0"/>
                                        <w:bCs w:val="0"/>
                                        <w:color w:val="404040" w:themeColor="text1" w:themeTint="BF"/>
                                        <w:sz w:val="22"/>
                                        <w:szCs w:val="28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b w:val="0"/>
                                        <w:bCs w:val="0"/>
                                        <w:color w:val="404040" w:themeColor="text1" w:themeTint="BF"/>
                                        <w:sz w:val="22"/>
                                        <w:szCs w:val="28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  <w:t>电脑：办公室软件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g:grpSp>
                              <wpg:cNvPr id="121" name="组合 207"/>
                              <wpg:cNvGrpSpPr/>
                              <wpg:grpSpPr>
                                <a:xfrm>
                                  <a:off x="8155" y="7787"/>
                                  <a:ext cx="3382" cy="84"/>
                                  <a:chOff x="8162" y="7787"/>
                                  <a:chExt cx="3382" cy="84"/>
                                </a:xfrm>
                              </wpg:grpSpPr>
                              <wps:wsp>
                                <wps:cNvPr id="122" name="直接连接符 206"/>
                                <wps:cNvCnPr/>
                                <wps:spPr>
                                  <a:xfrm>
                                    <a:off x="8162" y="7829"/>
                                    <a:ext cx="3382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bg1">
                                        <a:lumMod val="8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3" name="矩形 188"/>
                                <wps:cNvSpPr/>
                                <wps:spPr>
                                  <a:xfrm>
                                    <a:off x="8162" y="7787"/>
                                    <a:ext cx="2438" cy="8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437C98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129" name="组合 214"/>
                            <wpg:cNvGrpSpPr/>
                            <wpg:grpSpPr>
                              <a:xfrm rot="0">
                                <a:off x="9707" y="13874"/>
                                <a:ext cx="3545" cy="605"/>
                                <a:chOff x="7992" y="7267"/>
                                <a:chExt cx="3545" cy="605"/>
                              </a:xfrm>
                            </wpg:grpSpPr>
                            <wps:wsp>
                              <wps:cNvPr id="130" name="文本框 4"/>
                              <wps:cNvSpPr txBox="1"/>
                              <wps:spPr>
                                <a:xfrm>
                                  <a:off x="7992" y="7267"/>
                                  <a:ext cx="2929" cy="53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keepNext w:val="0"/>
                                      <w:keepLines w:val="0"/>
                                      <w:pageBreakBefore w:val="0"/>
                                      <w:widowControl w:val="0"/>
                                      <w:kinsoku/>
                                      <w:wordWrap/>
                                      <w:overflowPunct/>
                                      <w:topLinePunct w:val="0"/>
                                      <w:autoSpaceDE/>
                                      <w:autoSpaceDN/>
                                      <w:bidi w:val="0"/>
                                      <w:adjustRightInd/>
                                      <w:snapToGrid/>
                                      <w:spacing w:line="360" w:lineRule="exact"/>
                                      <w:ind w:left="0" w:leftChars="0" w:right="0" w:rightChars="0" w:firstLine="0" w:firstLineChars="0"/>
                                      <w:jc w:val="left"/>
                                      <w:textAlignment w:val="auto"/>
                                      <w:outlineLvl w:val="9"/>
                                      <w:rPr>
                                        <w:rFonts w:hint="eastAsia" w:ascii="微软雅黑" w:hAnsi="微软雅黑" w:eastAsia="微软雅黑" w:cs="微软雅黑"/>
                                        <w:b w:val="0"/>
                                        <w:bCs w:val="0"/>
                                        <w:color w:val="595959" w:themeColor="text1" w:themeTint="A6"/>
                                        <w:sz w:val="22"/>
                                        <w:szCs w:val="28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b w:val="0"/>
                                        <w:bCs w:val="0"/>
                                        <w:color w:val="595959" w:themeColor="text1" w:themeTint="A6"/>
                                        <w:sz w:val="22"/>
                                        <w:szCs w:val="28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  <w:t>英语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g:grpSp>
                              <wpg:cNvPr id="131" name="组合 207"/>
                              <wpg:cNvGrpSpPr/>
                              <wpg:grpSpPr>
                                <a:xfrm>
                                  <a:off x="8155" y="7787"/>
                                  <a:ext cx="3382" cy="85"/>
                                  <a:chOff x="8162" y="7787"/>
                                  <a:chExt cx="3382" cy="85"/>
                                </a:xfrm>
                              </wpg:grpSpPr>
                              <wps:wsp>
                                <wps:cNvPr id="132" name="直接连接符 206"/>
                                <wps:cNvCnPr/>
                                <wps:spPr>
                                  <a:xfrm>
                                    <a:off x="8162" y="7829"/>
                                    <a:ext cx="3382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bg1">
                                        <a:lumMod val="8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3" name="矩形 188"/>
                                <wps:cNvSpPr/>
                                <wps:spPr>
                                  <a:xfrm>
                                    <a:off x="8162" y="7787"/>
                                    <a:ext cx="2948" cy="8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437C98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g:grpSp>
                          <wpg:cNvPr id="44" name="组合 44"/>
                          <wpg:cNvGrpSpPr/>
                          <wpg:grpSpPr>
                            <a:xfrm>
                              <a:off x="3505" y="14506"/>
                              <a:ext cx="9746" cy="604"/>
                              <a:chOff x="3505" y="14506"/>
                              <a:chExt cx="9746" cy="604"/>
                            </a:xfrm>
                          </wpg:grpSpPr>
                          <wpg:grpSp>
                            <wpg:cNvPr id="124" name="组合 209"/>
                            <wpg:cNvGrpSpPr/>
                            <wpg:grpSpPr>
                              <a:xfrm rot="0">
                                <a:off x="3505" y="14506"/>
                                <a:ext cx="3545" cy="605"/>
                                <a:chOff x="7992" y="7267"/>
                                <a:chExt cx="3545" cy="605"/>
                              </a:xfrm>
                            </wpg:grpSpPr>
                            <wps:wsp>
                              <wps:cNvPr id="125" name="文本框 4"/>
                              <wps:cNvSpPr txBox="1"/>
                              <wps:spPr>
                                <a:xfrm>
                                  <a:off x="7992" y="7267"/>
                                  <a:ext cx="2929" cy="53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keepNext w:val="0"/>
                                      <w:keepLines w:val="0"/>
                                      <w:pageBreakBefore w:val="0"/>
                                      <w:widowControl w:val="0"/>
                                      <w:kinsoku/>
                                      <w:wordWrap/>
                                      <w:overflowPunct/>
                                      <w:topLinePunct w:val="0"/>
                                      <w:autoSpaceDE/>
                                      <w:autoSpaceDN/>
                                      <w:bidi w:val="0"/>
                                      <w:adjustRightInd/>
                                      <w:snapToGrid/>
                                      <w:spacing w:line="360" w:lineRule="exact"/>
                                      <w:ind w:left="0" w:leftChars="0" w:right="0" w:rightChars="0" w:firstLine="0" w:firstLineChars="0"/>
                                      <w:jc w:val="left"/>
                                      <w:textAlignment w:val="auto"/>
                                      <w:outlineLvl w:val="9"/>
                                      <w:rPr>
                                        <w:rFonts w:hint="eastAsia" w:ascii="微软雅黑" w:hAnsi="微软雅黑" w:eastAsia="微软雅黑" w:cs="微软雅黑"/>
                                        <w:b w:val="0"/>
                                        <w:bCs w:val="0"/>
                                        <w:color w:val="595959" w:themeColor="text1" w:themeTint="A6"/>
                                        <w:sz w:val="22"/>
                                        <w:szCs w:val="28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b w:val="0"/>
                                        <w:bCs w:val="0"/>
                                        <w:color w:val="595959" w:themeColor="text1" w:themeTint="A6"/>
                                        <w:sz w:val="22"/>
                                        <w:szCs w:val="28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  <w:t>PS绘图软件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g:grpSp>
                              <wpg:cNvPr id="126" name="组合 207"/>
                              <wpg:cNvGrpSpPr/>
                              <wpg:grpSpPr>
                                <a:xfrm>
                                  <a:off x="8155" y="7787"/>
                                  <a:ext cx="3382" cy="85"/>
                                  <a:chOff x="8162" y="7787"/>
                                  <a:chExt cx="3382" cy="85"/>
                                </a:xfrm>
                              </wpg:grpSpPr>
                              <wps:wsp>
                                <wps:cNvPr id="127" name="直接连接符 206"/>
                                <wps:cNvCnPr/>
                                <wps:spPr>
                                  <a:xfrm>
                                    <a:off x="8162" y="7829"/>
                                    <a:ext cx="3382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bg1">
                                        <a:lumMod val="8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8" name="矩形 188"/>
                                <wps:cNvSpPr/>
                                <wps:spPr>
                                  <a:xfrm>
                                    <a:off x="8162" y="7787"/>
                                    <a:ext cx="1928" cy="8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437C98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134" name="组合 219"/>
                            <wpg:cNvGrpSpPr/>
                            <wpg:grpSpPr>
                              <a:xfrm rot="0">
                                <a:off x="9707" y="14506"/>
                                <a:ext cx="3545" cy="605"/>
                                <a:chOff x="7992" y="7267"/>
                                <a:chExt cx="3545" cy="605"/>
                              </a:xfrm>
                            </wpg:grpSpPr>
                            <wps:wsp>
                              <wps:cNvPr id="135" name="文本框 4"/>
                              <wps:cNvSpPr txBox="1"/>
                              <wps:spPr>
                                <a:xfrm>
                                  <a:off x="7992" y="7267"/>
                                  <a:ext cx="2929" cy="53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keepNext w:val="0"/>
                                      <w:keepLines w:val="0"/>
                                      <w:pageBreakBefore w:val="0"/>
                                      <w:widowControl w:val="0"/>
                                      <w:kinsoku/>
                                      <w:wordWrap/>
                                      <w:overflowPunct/>
                                      <w:topLinePunct w:val="0"/>
                                      <w:autoSpaceDE/>
                                      <w:autoSpaceDN/>
                                      <w:bidi w:val="0"/>
                                      <w:adjustRightInd/>
                                      <w:snapToGrid/>
                                      <w:spacing w:line="360" w:lineRule="exact"/>
                                      <w:ind w:left="0" w:leftChars="0" w:right="0" w:rightChars="0" w:firstLine="0" w:firstLineChars="0"/>
                                      <w:jc w:val="left"/>
                                      <w:textAlignment w:val="auto"/>
                                      <w:outlineLvl w:val="9"/>
                                      <w:rPr>
                                        <w:rFonts w:hint="eastAsia" w:ascii="微软雅黑" w:hAnsi="微软雅黑" w:eastAsia="微软雅黑" w:cs="微软雅黑"/>
                                        <w:b w:val="0"/>
                                        <w:bCs w:val="0"/>
                                        <w:color w:val="595959" w:themeColor="text1" w:themeTint="A6"/>
                                        <w:sz w:val="22"/>
                                        <w:szCs w:val="28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b w:val="0"/>
                                        <w:bCs w:val="0"/>
                                        <w:color w:val="595959" w:themeColor="text1" w:themeTint="A6"/>
                                        <w:sz w:val="22"/>
                                        <w:szCs w:val="28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  <w:t>普通话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g:grpSp>
                              <wpg:cNvPr id="136" name="组合 207"/>
                              <wpg:cNvGrpSpPr/>
                              <wpg:grpSpPr>
                                <a:xfrm>
                                  <a:off x="8155" y="7787"/>
                                  <a:ext cx="3382" cy="85"/>
                                  <a:chOff x="8162" y="7787"/>
                                  <a:chExt cx="3382" cy="85"/>
                                </a:xfrm>
                              </wpg:grpSpPr>
                              <wps:wsp>
                                <wps:cNvPr id="137" name="直接连接符 206"/>
                                <wps:cNvCnPr/>
                                <wps:spPr>
                                  <a:xfrm>
                                    <a:off x="8162" y="7829"/>
                                    <a:ext cx="3382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bg1">
                                        <a:lumMod val="8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7" name="矩形 188"/>
                                <wps:cNvSpPr/>
                                <wps:spPr>
                                  <a:xfrm>
                                    <a:off x="8162" y="7787"/>
                                    <a:ext cx="2211" cy="8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437C98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  <wpg:grpSp>
                        <wpg:cNvPr id="35" name="组合 189"/>
                        <wpg:cNvGrpSpPr/>
                        <wpg:grpSpPr>
                          <a:xfrm rot="0">
                            <a:off x="3832" y="13360"/>
                            <a:ext cx="2023" cy="546"/>
                            <a:chOff x="2019" y="5435"/>
                            <a:chExt cx="2023" cy="546"/>
                          </a:xfrm>
                        </wpg:grpSpPr>
                        <wps:wsp>
                          <wps:cNvPr id="36" name="求职意向"/>
                          <wps:cNvSpPr txBox="1"/>
                          <wps:spPr>
                            <a:xfrm>
                              <a:off x="2019" y="5435"/>
                              <a:ext cx="2023" cy="54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00" w:lineRule="exact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bCs/>
                                    <w:color w:val="404040" w:themeColor="text1" w:themeTint="BF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04040" w:themeColor="text1" w:themeTint="BF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技能水平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37" name="矩形 188"/>
                          <wps:cNvSpPr/>
                          <wps:spPr>
                            <a:xfrm>
                              <a:off x="2181" y="5904"/>
                              <a:ext cx="490" cy="57"/>
                            </a:xfrm>
                            <a:prstGeom prst="rect">
                              <a:avLst/>
                            </a:prstGeom>
                            <a:solidFill>
                              <a:srgbClr val="F8B7A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5.5pt;margin-top:572.4pt;height:93.55pt;width:487.3pt;z-index:251664384;mso-width-relative:page;mso-height-relative:page;" coordorigin="3827,13360" coordsize="9746,1871" o:gfxdata="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">
                <o:lock v:ext="edit" aspectratio="f"/>
                <v:group id="_x0000_s1026" o:spid="_x0000_s1026" o:spt="203" style="position:absolute;left:3827;top:13995;height:1236;width:9746;" coordorigin="3505,13874" coordsize="9746,1236" o:gfxdata="UEsDBAoAAAAAAIdO4kAAAAAAAAAAAAAAAAAEAAAAZHJzL1BLAwQUAAAACACHTuJA8codkL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qeV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xyh2Q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3505;top:13874;height:604;width:9746;" coordorigin="3505,13874" coordsize="9746,604" o:gfxdata="UEsDBAoAAAAAAIdO4kAAAAAAAAAAAAAAAAAEAAAAZHJzL1BLAwQUAAAACACHTuJAEW8gf7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W8gf70AAADbAAAADwAAAAAAAAABACAAAAAiAAAAZHJzL2Rvd25yZXYueG1s&#10;UEsBAhQAFAAAAAgAh07iQDMvBZ47AAAAOQAAABUAAAAAAAAAAQAgAAAADAEAAGRycy9ncm91cHNo&#10;YXBleG1sLnhtbFBLBQYAAAAABgAGAGABAADJAwAAAAA=&#10;">
                    <o:lock v:ext="edit" aspectratio="f"/>
                    <v:group id="组合 208" o:spid="_x0000_s1026" o:spt="203" style="position:absolute;left:3505;top:13874;height:604;width:3545;" coordorigin="7992,7267" coordsize="3545,604" o:gfxdata="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ZeaKRvAAAANwAAAAPAAAAAAAAAAEAIAAAACIAAABkcnMvZG93bnJldi54bWxQ&#10;SwECFAAUAAAACACHTuJAMy8FnjsAAAA5AAAAFQAAAAAAAAABACAAAAALAQAAZHJzL2dyb3Vwc2hh&#10;cGV4bWwueG1sUEsFBgAAAAAGAAYAYAEAAMgDAAAAAA==&#10;">
                      <o:lock v:ext="edit" aspectratio="f"/>
                      <v:shape id="文本框 4" o:spid="_x0000_s1026" o:spt="202" type="#_x0000_t202" style="position:absolute;left:7992;top:7267;height:539;width:2929;" filled="f" stroked="f" coordsize="21600,21600" o:gfxdata="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kf1Hu&#10;wAAAANwAAAAPAAAAAAAAAAEAIAAAACIAAABkcnMvZG93bnJldi54bWxQSwECFAAUAAAACACHTuJA&#10;My8FnjsAAAA5AAAAEAAAAAAAAAABACAAAAAPAQAAZHJzL3NoYXBleG1sLnhtbFBLBQYAAAAABgAG&#10;AFsBAAC5AwAAAAA=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电脑：办公室软件</w:t>
                              </w:r>
                            </w:p>
                          </w:txbxContent>
                        </v:textbox>
                      </v:shape>
                      <v:group id="组合 207" o:spid="_x0000_s1026" o:spt="203" style="position:absolute;left:8155;top:7787;height:84;width:3382;" coordorigin="8162,7787" coordsize="3382,84" o:gfxdata="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WNkKr0AAADcAAAADwAAAAAAAAABACAAAAAiAAAAZHJzL2Rvd25yZXYueG1s&#10;UEsBAhQAFAAAAAgAh07iQDMvBZ47AAAAOQAAABUAAAAAAAAAAQAgAAAADAEAAGRycy9ncm91cHNo&#10;YXBleG1sLnhtbFBLBQYAAAAABgAGAGABAADJAwAAAAA=&#10;">
                        <o:lock v:ext="edit" aspectratio="f"/>
                        <v:line id="直接连接符 206" o:spid="_x0000_s1026" o:spt="20" style="position:absolute;left:8162;top:7829;height:0;width:3382;" filled="f" stroked="t" coordsize="21600,21600" o:gfxdata="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wgwmW8AAAA&#10;3AAAAA8AAAAAAAAAAQAgAAAAIgAAAGRycy9kb3ducmV2LnhtbFBLAQIUABQAAAAIAIdO4kAzLwWe&#10;OwAAADkAAAAQAAAAAAAAAAEAIAAAAAsBAABkcnMvc2hhcGV4bWwueG1sUEsFBgAAAAAGAAYAWwEA&#10;ALUDAAAAAA==&#10;">
                          <v:fill on="f" focussize="0,0"/>
                          <v:stroke weight="0.5pt" color="#D9D9D9 [2732]" miterlimit="8" joinstyle="miter"/>
                          <v:imagedata o:title=""/>
                          <o:lock v:ext="edit" aspectratio="f"/>
                        </v:line>
                        <v:rect id="矩形 188" o:spid="_x0000_s1026" o:spt="1" style="position:absolute;left:8162;top:7787;height:85;width:2438;v-text-anchor:middle;" fillcolor="#437C98" filled="t" stroked="f" coordsize="21600,21600" o:gfxdata="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FfaXrsAAADc&#10;AAAADwAAAAAAAAABACAAAAAiAAAAZHJzL2Rvd25yZXYueG1sUEsBAhQAFAAAAAgAh07iQDMvBZ47&#10;AAAAOQAAABAAAAAAAAAAAQAgAAAACgEAAGRycy9zaGFwZXhtbC54bWxQSwUGAAAAAAYABgBbAQAA&#10;tAMAAAAA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ect>
                      </v:group>
                    </v:group>
                    <v:group id="组合 214" o:spid="_x0000_s1026" o:spt="203" style="position:absolute;left:9707;top:13874;height:605;width:3545;" coordorigin="7992,7267" coordsize="3545,605" o:gfxdata="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FcVaCy7AAAA3AAAAA8AAAAAAAAAAQAgAAAAIgAAAGRycy9kb3ducmV2LnhtbFBL&#10;AQIUABQAAAAIAIdO4kAzLwWeOwAAADkAAAAVAAAAAAAAAAEAIAAAAAoBAABkcnMvZ3JvdXBzaGFw&#10;ZXhtbC54bWxQSwUGAAAAAAYABgBgAQAAxwMAAAAA&#10;">
                      <o:lock v:ext="edit" aspectratio="f"/>
                      <v:shape id="文本框 4" o:spid="_x0000_s1026" o:spt="202" type="#_x0000_t202" style="position:absolute;left:7992;top:7267;height:539;width:2929;" filled="f" stroked="f" coordsize="21600,21600" o:gfxdata="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hpscz&#10;wAAAANwAAAAPAAAAAAAAAAEAIAAAACIAAABkcnMvZG93bnJldi54bWxQSwECFAAUAAAACACHTuJA&#10;My8FnjsAAAA5AAAAEAAAAAAAAAABACAAAAAPAQAAZHJzL3NoYXBleG1sLnhtbFBLBQYAAAAABgAG&#10;AFsBAAC5AwAAAAA=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英语</w:t>
                              </w:r>
                            </w:p>
                          </w:txbxContent>
                        </v:textbox>
                      </v:shape>
                      <v:group id="组合 207" o:spid="_x0000_s1026" o:spt="203" style="position:absolute;left:8155;top:7787;height:85;width:3382;" coordorigin="8162,7787" coordsize="3382,85" o:gfxdata="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Cy68ve7AAAA3AAAAA8AAAAAAAAAAQAgAAAAIgAAAGRycy9kb3ducmV2LnhtbFBL&#10;AQIUABQAAAAIAIdO4kAzLwWeOwAAADkAAAAVAAAAAAAAAAEAIAAAAAoBAABkcnMvZ3JvdXBzaGFw&#10;ZXhtbC54bWxQSwUGAAAAAAYABgBgAQAAxwMAAAAA&#10;">
                        <o:lock v:ext="edit" aspectratio="f"/>
                        <v:line id="直接连接符 206" o:spid="_x0000_s1026" o:spt="20" style="position:absolute;left:8162;top:7829;height:0;width:3382;" filled="f" stroked="t" coordsize="21600,21600" o:gfxdata="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p+VS4ugAAANwA&#10;AAAPAAAAAAAAAAEAIAAAACIAAABkcnMvZG93bnJldi54bWxQSwECFAAUAAAACACHTuJAMy8FnjsA&#10;AAA5AAAAEAAAAAAAAAABACAAAAAJAQAAZHJzL3NoYXBleG1sLnhtbFBLBQYAAAAABgAGAFsBAACz&#10;AwAAAAA=&#10;">
                          <v:fill on="f" focussize="0,0"/>
                          <v:stroke weight="0.5pt" color="#D9D9D9 [2732]" miterlimit="8" joinstyle="miter"/>
                          <v:imagedata o:title=""/>
                          <o:lock v:ext="edit" aspectratio="f"/>
                        </v:line>
                        <v:rect id="矩形 188" o:spid="_x0000_s1026" o:spt="1" style="position:absolute;left:8162;top:7787;height:85;width:2948;v-text-anchor:middle;" fillcolor="#437C98" filled="t" stroked="f" coordsize="21600,21600" o:gfxdata="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Y5Mg7sAAADc&#10;AAAADwAAAAAAAAABACAAAAAiAAAAZHJzL2Rvd25yZXYueG1sUEsBAhQAFAAAAAgAh07iQDMvBZ47&#10;AAAAOQAAABAAAAAAAAAAAQAgAAAACgEAAGRycy9zaGFwZXhtbC54bWxQSwUGAAAAAAYABgBbAQAA&#10;tAMAAAAA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ect>
                      </v:group>
                    </v:group>
                  </v:group>
                  <v:group id="_x0000_s1026" o:spid="_x0000_s1026" o:spt="203" style="position:absolute;left:3505;top:14506;height:604;width:9746;" coordorigin="3505,14506" coordsize="9746,604" o:gfxdata="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oa4C70AAADbAAAADwAAAAAAAAABACAAAAAiAAAAZHJzL2Rvd25yZXYueG1s&#10;UEsBAhQAFAAAAAgAh07iQDMvBZ47AAAAOQAAABUAAAAAAAAAAQAgAAAADAEAAGRycy9ncm91cHNo&#10;YXBleG1sLnhtbFBLBQYAAAAABgAGAGABAADJAwAAAAA=&#10;">
                    <o:lock v:ext="edit" aspectratio="f"/>
                    <v:group id="组合 209" o:spid="_x0000_s1026" o:spt="203" style="position:absolute;left:3505;top:14506;height:605;width:3545;" coordorigin="7992,7267" coordsize="3545,605" o:gfxdata="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LkUx7K7AAAA3AAAAA8AAAAAAAAAAQAgAAAAIgAAAGRycy9kb3ducmV2LnhtbFBL&#10;AQIUABQAAAAIAIdO4kAzLwWeOwAAADkAAAAVAAAAAAAAAAEAIAAAAAoBAABkcnMvZ3JvdXBzaGFw&#10;ZXhtbC54bWxQSwUGAAAAAAYABgBgAQAAxwMAAAAA&#10;">
                      <o:lock v:ext="edit" aspectratio="f"/>
                      <v:shape id="文本框 4" o:spid="_x0000_s1026" o:spt="202" type="#_x0000_t202" style="position:absolute;left:7992;top:7267;height:539;width:2929;" filled="f" stroked="f" coordsize="21600,21600" o:gfxdata="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0CPJ2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PS绘图软件</w:t>
                              </w:r>
                            </w:p>
                          </w:txbxContent>
                        </v:textbox>
                      </v:shape>
                      <v:group id="组合 207" o:spid="_x0000_s1026" o:spt="203" style="position:absolute;left:8155;top:7787;height:85;width:3382;" coordorigin="8162,7787" coordsize="3382,85" o:gfxdata="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mivxevAAAANw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接连接符 206" o:spid="_x0000_s1026" o:spt="20" style="position:absolute;left:8162;top:7829;height:0;width:3382;" filled="f" stroked="t" coordsize="21600,21600" o:gfxdata="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V2H9vQAA&#10;ANw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0.5pt" color="#D9D9D9 [2732]" miterlimit="8" joinstyle="miter"/>
                          <v:imagedata o:title=""/>
                          <o:lock v:ext="edit" aspectratio="f"/>
                        </v:line>
                        <v:rect id="矩形 188" o:spid="_x0000_s1026" o:spt="1" style="position:absolute;left:8162;top:7787;height:85;width:1928;v-text-anchor:middle;" fillcolor="#437C98" filled="t" stroked="f" coordsize="21600,21600" o:gfxdata="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80gvvQAA&#10;ANwAAAAPAAAAAAAAAAEAIAAAACIAAABkcnMvZG93bnJldi54bWxQSwECFAAUAAAACACHTuJAMy8F&#10;njsAAAA5AAAAEAAAAAAAAAABACAAAAAMAQAAZHJzL3NoYXBleG1sLnhtbFBLBQYAAAAABgAGAFsB&#10;AAC2AwAAAAA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ect>
                      </v:group>
                    </v:group>
                    <v:group id="组合 219" o:spid="_x0000_s1026" o:spt="203" style="position:absolute;left:9707;top:14506;height:605;width:3545;" coordorigin="7992,7267" coordsize="3545,605" o:gfxdata="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8zVFvvAAAANwAAAAPAAAAAAAAAAEAIAAAACIAAABkcnMvZG93bnJldi54bWxQ&#10;SwECFAAUAAAACACHTuJAMy8FnjsAAAA5AAAAFQAAAAAAAAABACAAAAALAQAAZHJzL2dyb3Vwc2hh&#10;cGV4bWwueG1sUEsFBgAAAAAGAAYAYAEAAMgDAAAAAA==&#10;">
                      <o:lock v:ext="edit" aspectratio="f"/>
                      <v:shape id="文本框 4" o:spid="_x0000_s1026" o:spt="202" type="#_x0000_t202" style="position:absolute;left:7992;top:7267;height:539;width:2929;" filled="f" stroked="f" coordsize="21600,21600" o:gfxdata="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HRZKu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普通话</w:t>
                              </w:r>
                            </w:p>
                          </w:txbxContent>
                        </v:textbox>
                      </v:shape>
                      <v:group id="组合 207" o:spid="_x0000_s1026" o:spt="203" style="position:absolute;left:8155;top:7787;height:85;width:3382;" coordorigin="8162,7787" coordsize="3382,85" o:gfxdata="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o1Nqg70AAADcAAAADwAAAAAAAAABACAAAAAiAAAAZHJzL2Rvd25yZXYueG1s&#10;UEsBAhQAFAAAAAgAh07iQDMvBZ47AAAAOQAAABUAAAAAAAAAAQAgAAAADAEAAGRycy9ncm91cHNo&#10;YXBleG1sLnhtbFBLBQYAAAAABgAGAGABAADJAwAAAAA=&#10;">
                        <o:lock v:ext="edit" aspectratio="f"/>
                        <v:line id="直接连接符 206" o:spid="_x0000_s1026" o:spt="20" style="position:absolute;left:8162;top:7829;height:0;width:3382;" filled="f" stroked="t" coordsize="21600,21600" o:gfxdata="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Y73ILsAAADc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0.5pt" color="#D9D9D9 [2732]" miterlimit="8" joinstyle="miter"/>
                          <v:imagedata o:title=""/>
                          <o:lock v:ext="edit" aspectratio="f"/>
                        </v:line>
                        <v:rect id="矩形 188" o:spid="_x0000_s1026" o:spt="1" style="position:absolute;left:8162;top:7787;height:85;width:2211;v-text-anchor:middle;" fillcolor="#437C98" filled="t" stroked="f" coordsize="21600,21600" o:gfxdata="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2qvILsAAADc&#10;AAAADwAAAAAAAAABACAAAAAiAAAAZHJzL2Rvd25yZXYueG1sUEsBAhQAFAAAAAgAh07iQDMvBZ47&#10;AAAAOQAAABAAAAAAAAAAAQAgAAAACgEAAGRycy9zaGFwZXhtbC54bWxQSwUGAAAAAAYABgBbAQAA&#10;tAMAAAAA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ect>
                      </v:group>
                    </v:group>
                  </v:group>
                </v:group>
                <v:group id="组合 189" o:spid="_x0000_s1026" o:spt="203" style="position:absolute;left:3832;top:13360;height:546;width:2023;" coordorigin="2019,5435" coordsize="2023,546" o:gfxdata="UEsDBAoAAAAAAIdO4kAAAAAAAAAAAAAAAAAEAAAAZHJzL1BLAwQUAAAACACHTuJAqcxu7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X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xu7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求职意向" o:spid="_x0000_s1026" o:spt="202" type="#_x0000_t202" style="position:absolute;left:2019;top:5435;height:546;width:2023;" filled="f" stroked="f" coordsize="21600,21600" o:gfxdata="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A0KA+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00" w:lineRule="exact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default" w:ascii="微软雅黑" w:hAnsi="微软雅黑" w:eastAsia="微软雅黑" w:cs="微软雅黑"/>
                              <w:b/>
                              <w:bCs/>
                              <w:color w:val="404040" w:themeColor="text1" w:themeTint="BF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04040" w:themeColor="text1" w:themeTint="BF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技能水平</w:t>
                          </w:r>
                        </w:p>
                      </w:txbxContent>
                    </v:textbox>
                  </v:shape>
                  <v:rect id="矩形 188" o:spid="_x0000_s1026" o:spt="1" style="position:absolute;left:2181;top:5904;height:57;width:490;v-text-anchor:middle;" fillcolor="#F8B7A6" filled="t" stroked="f" coordsize="21600,21600" o:gfxdata="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lrHB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6863080</wp:posOffset>
                </wp:positionV>
                <wp:extent cx="6601460" cy="0"/>
                <wp:effectExtent l="0" t="0" r="0" b="0"/>
                <wp:wrapNone/>
                <wp:docPr id="64" name="直接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9425" y="7498080"/>
                          <a:ext cx="66014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.75pt;margin-top:540.4pt;height:0pt;width:519.8pt;z-index:251667456;mso-width-relative:page;mso-height-relative:page;" filled="f" stroked="t" coordsize="21600,21600" o:gfxdata="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OGotqtgAAAANAQAADwAAAAAAAAABACAAAAAiAAAAZHJz&#10;L2Rvd25yZXYueG1sUEsBAhQAFAAAAAgAh07iQPYDAr8EAgAA3wMAAA4AAAAAAAAAAQAgAAAAJwEA&#10;AGRycy9lMm9Eb2MueG1sUEsFBgAAAAAGAAYAWQEAAJ0FAAAAAA==&#10;">
                <v:fill on="f" focussize="0,0"/>
                <v:stroke weight="0.5pt" color="#7F7F7F [1612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lang w:val="en-US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5709285</wp:posOffset>
            </wp:positionH>
            <wp:positionV relativeFrom="paragraph">
              <wp:posOffset>255270</wp:posOffset>
            </wp:positionV>
            <wp:extent cx="1274445" cy="1676400"/>
            <wp:effectExtent l="0" t="0" r="1905" b="0"/>
            <wp:wrapNone/>
            <wp:docPr id="736" name="图片 736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" name="图片 736" descr="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7444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7285990</wp:posOffset>
                </wp:positionH>
                <wp:positionV relativeFrom="paragraph">
                  <wp:posOffset>282575</wp:posOffset>
                </wp:positionV>
                <wp:extent cx="107950" cy="10218420"/>
                <wp:effectExtent l="0" t="0" r="6350" b="1143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950" cy="10218420"/>
                          <a:chOff x="21490" y="482"/>
                          <a:chExt cx="312" cy="16092"/>
                        </a:xfrm>
                      </wpg:grpSpPr>
                      <wps:wsp>
                        <wps:cNvPr id="2" name="圆角矩形 2"/>
                        <wps:cNvSpPr/>
                        <wps:spPr>
                          <a:xfrm>
                            <a:off x="21490" y="482"/>
                            <a:ext cx="312" cy="2063"/>
                          </a:xfrm>
                          <a:prstGeom prst="roundRect">
                            <a:avLst/>
                          </a:prstGeom>
                          <a:solidFill>
                            <a:srgbClr val="F8B7A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圆角矩形 3"/>
                        <wps:cNvSpPr/>
                        <wps:spPr>
                          <a:xfrm>
                            <a:off x="21490" y="3288"/>
                            <a:ext cx="312" cy="2063"/>
                          </a:xfrm>
                          <a:prstGeom prst="roundRect">
                            <a:avLst/>
                          </a:prstGeom>
                          <a:solidFill>
                            <a:srgbClr val="437C9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圆角矩形 2"/>
                        <wps:cNvSpPr/>
                        <wps:spPr>
                          <a:xfrm>
                            <a:off x="21490" y="6094"/>
                            <a:ext cx="312" cy="2063"/>
                          </a:xfrm>
                          <a:prstGeom prst="roundRect">
                            <a:avLst/>
                          </a:prstGeom>
                          <a:solidFill>
                            <a:srgbClr val="F8B7A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圆角矩形 3"/>
                        <wps:cNvSpPr/>
                        <wps:spPr>
                          <a:xfrm>
                            <a:off x="21490" y="8900"/>
                            <a:ext cx="312" cy="2063"/>
                          </a:xfrm>
                          <a:prstGeom prst="roundRect">
                            <a:avLst/>
                          </a:prstGeom>
                          <a:solidFill>
                            <a:srgbClr val="437C9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" name="圆角矩形 2"/>
                        <wps:cNvSpPr/>
                        <wps:spPr>
                          <a:xfrm>
                            <a:off x="21490" y="11706"/>
                            <a:ext cx="312" cy="2063"/>
                          </a:xfrm>
                          <a:prstGeom prst="roundRect">
                            <a:avLst/>
                          </a:prstGeom>
                          <a:solidFill>
                            <a:srgbClr val="F8B7A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圆角矩形 3"/>
                        <wps:cNvSpPr/>
                        <wps:spPr>
                          <a:xfrm>
                            <a:off x="21490" y="14512"/>
                            <a:ext cx="312" cy="2063"/>
                          </a:xfrm>
                          <a:prstGeom prst="roundRect">
                            <a:avLst/>
                          </a:prstGeom>
                          <a:solidFill>
                            <a:srgbClr val="437C9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73.7pt;margin-top:22.25pt;height:804.6pt;width:8.5pt;z-index:251661312;mso-width-relative:page;mso-height-relative:page;" coordorigin="21490,482" coordsize="312,16092" o:gfxdata="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">
                <o:lock v:ext="edit" aspectratio="f"/>
                <v:roundrect id="_x0000_s1026" o:spid="_x0000_s1026" o:spt="2" style="position:absolute;left:21490;top:482;height:2063;width:312;v-text-anchor:middle;" fillcolor="#F8B7A6" filled="t" stroked="f" coordsize="21600,21600" arcsize="0.166666666666667" o:gfxdata="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p2H1FugAAANo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roundrect id="_x0000_s1026" o:spid="_x0000_s1026" o:spt="2" style="position:absolute;left:21490;top:3288;height:2063;width:312;v-text-anchor:middle;" fillcolor="#437C98" filled="t" stroked="f" coordsize="21600,21600" arcsize="0.166666666666667" o:gfxdata="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KCLX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roundrect id="圆角矩形 2" o:spid="_x0000_s1026" o:spt="2" style="position:absolute;left:21490;top:6094;height:2063;width:312;v-text-anchor:middle;" fillcolor="#F8B7A6" filled="t" stroked="f" coordsize="21600,21600" arcsize="0.166666666666667" o:gfxdata="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uN7Rr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roundrect id="圆角矩形 3" o:spid="_x0000_s1026" o:spt="2" style="position:absolute;left:21490;top:8900;height:2063;width:312;v-text-anchor:middle;" fillcolor="#437C98" filled="t" stroked="f" coordsize="21600,21600" arcsize="0.166666666666667" o:gfxdata="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EyTU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roundrect id="圆角矩形 2" o:spid="_x0000_s1026" o:spt="2" style="position:absolute;left:21490;top:11706;height:2063;width:312;v-text-anchor:middle;" fillcolor="#F8B7A6" filled="t" stroked="f" coordsize="21600,21600" arcsize="0.166666666666667" o:gfxdata="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d87zS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roundrect id="圆角矩形 3" o:spid="_x0000_s1026" o:spt="2" style="position:absolute;left:21490;top:14512;height:2063;width:312;v-text-anchor:middle;" fillcolor="#437C98" filled="t" stroked="f" coordsize="21600,21600" arcsize="0.166666666666667" o:gfxdata="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KQkU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3295015</wp:posOffset>
                </wp:positionV>
                <wp:extent cx="6601460" cy="0"/>
                <wp:effectExtent l="0" t="0" r="0" b="0"/>
                <wp:wrapNone/>
                <wp:docPr id="63" name="直接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9425" y="3383915"/>
                          <a:ext cx="66014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.75pt;margin-top:259.45pt;height:0pt;width:519.8pt;z-index:251666432;mso-width-relative:page;mso-height-relative:page;" filled="f" stroked="t" coordsize="21600,21600" o:gfxdata="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AuRuSTZAAAACwEAAA8AAAAAAAAAAQAgAAAAIgAAAGRy&#10;cy9kb3ducmV2LnhtbFBLAQIUABQAAAAIAIdO4kCzLuHuBAIAAN8DAAAOAAAAAAAAAAEAIAAAACgB&#10;AABkcnMvZTJvRG9jLnhtbFBLBQYAAAAABgAGAFkBAACeBQAAAAA=&#10;">
                <v:fill on="f" focussize="0,0"/>
                <v:stroke weight="0.5pt" color="#7F7F7F [1612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3523615</wp:posOffset>
                </wp:positionV>
                <wp:extent cx="6613525" cy="3209290"/>
                <wp:effectExtent l="0" t="0" r="0" b="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44170" y="3587115"/>
                          <a:ext cx="6613525" cy="3209290"/>
                          <a:chOff x="1975" y="3988"/>
                          <a:chExt cx="10415" cy="5054"/>
                        </a:xfrm>
                      </wpg:grpSpPr>
                      <wpg:grpSp>
                        <wpg:cNvPr id="61" name="组合 189"/>
                        <wpg:cNvGrpSpPr/>
                        <wpg:grpSpPr>
                          <a:xfrm>
                            <a:off x="1975" y="3988"/>
                            <a:ext cx="2023" cy="531"/>
                            <a:chOff x="2019" y="4110"/>
                            <a:chExt cx="2023" cy="531"/>
                          </a:xfrm>
                        </wpg:grpSpPr>
                        <wps:wsp>
                          <wps:cNvPr id="194" name="求职意向"/>
                          <wps:cNvSpPr txBox="1"/>
                          <wps:spPr>
                            <a:xfrm>
                              <a:off x="2019" y="4110"/>
                              <a:ext cx="2023" cy="4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00" w:lineRule="exact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04040" w:themeColor="text1" w:themeTint="BF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04040" w:themeColor="text1" w:themeTint="BF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工作经验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95" name="矩形 188"/>
                          <wps:cNvSpPr/>
                          <wps:spPr>
                            <a:xfrm>
                              <a:off x="2181" y="4584"/>
                              <a:ext cx="490" cy="57"/>
                            </a:xfrm>
                            <a:prstGeom prst="rect">
                              <a:avLst/>
                            </a:prstGeom>
                            <a:solidFill>
                              <a:srgbClr val="F8B7A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96" name="文本框 4"/>
                        <wps:cNvSpPr txBox="1"/>
                        <wps:spPr>
                          <a:xfrm>
                            <a:off x="1975" y="4482"/>
                            <a:ext cx="10415" cy="4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80" w:lineRule="exact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20XX.03-20XX.05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XXXXX经济贸易有限公司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导购员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3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80" w:lineRule="exact"/>
                                <w:ind w:leftChars="0" w:right="0" w:right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接待顾客，了解顾客的需求并促成交易；完成公司分配的销售任务指标；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3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80" w:lineRule="exact"/>
                                <w:ind w:leftChars="0" w:right="0" w:right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做好货品的销售记录、盘点、账目核对等工作，按规定完成各项销售统计工作；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3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80" w:lineRule="exact"/>
                                <w:ind w:leftChars="0" w:right="0" w:right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完成货品的来货验收、分类摆放、补货、退货、防损等日常营业工作，做好进销存管理；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3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80" w:lineRule="exact"/>
                                <w:ind w:leftChars="0" w:right="0" w:right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完成上级下达的销售任务，并积极配合其他同事的销售工作；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80" w:lineRule="exact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80" w:lineRule="exact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20XX.07-20XX.01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XXXXX贸易有限公司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   营业员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4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80" w:lineRule="exact"/>
                                <w:ind w:right="0" w:right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负责淘宝直播间的服装产品直播，在直播中向顾客展示和介绍商品、穿衣搭配的技巧。并回答顾客提出的与服装相关的问题；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4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80" w:lineRule="exact"/>
                                <w:ind w:right="0" w:right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根据公司的策划，主持店铺的促销活动；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4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80" w:lineRule="exact"/>
                                <w:ind w:right="0" w:right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负责与粉丝进行互动，引导销售，增加粉丝的粘度以及数量负责店铺陈列；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5.5pt;margin-top:277.45pt;height:252.7pt;width:520.75pt;z-index:251662336;mso-width-relative:page;mso-height-relative:page;" coordorigin="1975,3988" coordsize="10415,5054" o:gfxdata="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">
                <o:lock v:ext="edit" aspectratio="f"/>
                <v:group id="组合 189" o:spid="_x0000_s1026" o:spt="203" style="position:absolute;left:1975;top:3988;height:531;width:2023;" coordorigin="2019,4110" coordsize="2023,531" o:gfxdata="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VER/O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求职意向" o:spid="_x0000_s1026" o:spt="202" type="#_x0000_t202" style="position:absolute;left:2019;top:4110;height:448;width:2023;" filled="f" stroked="f" coordsize="21600,21600" o:gfxdata="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PueCr4A&#10;AADc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00" w:lineRule="exact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04040" w:themeColor="text1" w:themeTint="BF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04040" w:themeColor="text1" w:themeTint="BF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工作经验</w:t>
                          </w:r>
                        </w:p>
                      </w:txbxContent>
                    </v:textbox>
                  </v:shape>
                  <v:rect id="矩形 188" o:spid="_x0000_s1026" o:spt="1" style="position:absolute;left:2181;top:4584;height:57;width:490;v-text-anchor:middle;" fillcolor="#F8B7A6" filled="t" stroked="f" coordsize="21600,21600" o:gfxdata="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S2A5m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4" o:spid="_x0000_s1026" o:spt="202" type="#_x0000_t202" style="position:absolute;left:1975;top:4482;height:4560;width:10415;" filled="f" stroked="f" coordsize="21600,21600" o:gfxdata="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ZaXmvQAA&#10;ANw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80" w:lineRule="exact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20XX.03-20XX.05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XXXXX经济贸易有限公司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导购员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3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80" w:lineRule="exact"/>
                          <w:ind w:leftChars="0" w:right="0" w:right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接待顾客，了解顾客的需求并促成交易；完成公司分配的销售任务指标；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3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80" w:lineRule="exact"/>
                          <w:ind w:leftChars="0" w:right="0" w:right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做好货品的销售记录、盘点、账目核对等工作，按规定完成各项销售统计工作；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3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80" w:lineRule="exact"/>
                          <w:ind w:leftChars="0" w:right="0" w:right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完成货品的来货验收、分类摆放、补货、退货、防损等日常营业工作，做好进销存管理；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3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80" w:lineRule="exact"/>
                          <w:ind w:leftChars="0" w:right="0" w:right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完成上级下达的销售任务，并积极配合其他同事的销售工作；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80" w:lineRule="exact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80" w:lineRule="exact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20XX.07-20XX.01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XXXXX贸易有限公司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   营业员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4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80" w:lineRule="exact"/>
                          <w:ind w:right="0" w:right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负责淘宝直播间的服装产品直播，在直播中向顾客展示和介绍商品、穿衣搭配的技巧。并回答顾客提出的与服装相关的问题；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4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80" w:lineRule="exact"/>
                          <w:ind w:right="0" w:right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根据公司的策划，主持店铺的促销活动；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4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80" w:lineRule="exact"/>
                          <w:ind w:right="0" w:right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负责与粉丝进行互动，引导销售，增加粉丝的粘度以及数量负责店铺陈列；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2141855</wp:posOffset>
                </wp:positionV>
                <wp:extent cx="6613525" cy="1038860"/>
                <wp:effectExtent l="0" t="0" r="0" b="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44170" y="2141855"/>
                          <a:ext cx="6613525" cy="1038860"/>
                          <a:chOff x="1975" y="3988"/>
                          <a:chExt cx="10415" cy="1636"/>
                        </a:xfrm>
                      </wpg:grpSpPr>
                      <wpg:grpSp>
                        <wpg:cNvPr id="30" name="组合 189"/>
                        <wpg:cNvGrpSpPr/>
                        <wpg:grpSpPr>
                          <a:xfrm>
                            <a:off x="1975" y="3988"/>
                            <a:ext cx="2023" cy="531"/>
                            <a:chOff x="2019" y="4110"/>
                            <a:chExt cx="2023" cy="531"/>
                          </a:xfrm>
                        </wpg:grpSpPr>
                        <wps:wsp>
                          <wps:cNvPr id="31" name="求职意向"/>
                          <wps:cNvSpPr txBox="1"/>
                          <wps:spPr>
                            <a:xfrm>
                              <a:off x="2019" y="4110"/>
                              <a:ext cx="2023" cy="4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00" w:lineRule="exact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bCs/>
                                    <w:color w:val="404040" w:themeColor="text1" w:themeTint="BF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04040" w:themeColor="text1" w:themeTint="BF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32" name="矩形 188"/>
                          <wps:cNvSpPr/>
                          <wps:spPr>
                            <a:xfrm>
                              <a:off x="2181" y="4584"/>
                              <a:ext cx="490" cy="57"/>
                            </a:xfrm>
                            <a:prstGeom prst="rect">
                              <a:avLst/>
                            </a:prstGeom>
                            <a:solidFill>
                              <a:srgbClr val="F8B7A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3" name="文本框 4"/>
                        <wps:cNvSpPr txBox="1"/>
                        <wps:spPr>
                          <a:xfrm>
                            <a:off x="1975" y="4642"/>
                            <a:ext cx="10415" cy="9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80" w:lineRule="exact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20XX.03-20XX.05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XXXXXXX大学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 市场营销/本科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80" w:lineRule="exact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主修：市场贸易、市场营销、市场销售、大学语文、大学英语、计算机基础、其他课程、其他课程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80" w:lineRule="exact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接待顾客，了解顾客的需求并促成交易；完成公司分配的销售任务指标；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80" w:lineRule="exact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做好货品的销售记录、盘点、账目核对等工作，按规定完成各项销售统计工作；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80" w:lineRule="exact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完成货品的来货验收、分类摆放、补货、退货、防损等日常营业工作，做好进销存管理；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80" w:lineRule="exact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完成上级下达的销售任务，并积极配合其他同事的销售工作；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80" w:lineRule="exact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熟悉店铺陈列，保证店面环境舒适、整洁，创造舒适的购买环境；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80" w:lineRule="exact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80" w:lineRule="exact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20XX.07-20XX.01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广州XX经济贸易有限公司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营业员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80" w:lineRule="exact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负责：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2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80" w:lineRule="exact"/>
                                <w:ind w:leftChars="0" w:right="0" w:right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负责淘宝直播间的服装产品直播，在直播中向顾客展示和介绍商品、穿衣搭配的技巧。并回答顾客提出的与服装相关的问题；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2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80" w:lineRule="exact"/>
                                <w:ind w:leftChars="0" w:right="0" w:right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根据公司的策划，主持店铺的促销活动；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2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80" w:lineRule="exact"/>
                                <w:ind w:leftChars="0" w:right="0" w:right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负责与粉丝进行互动，引导销售，增加粉丝的粘度以及数量负责店铺陈列；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2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80" w:lineRule="exact"/>
                                <w:ind w:leftChars="0" w:right="0" w:right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保证店面环境舒适、整洁；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2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80" w:lineRule="exact"/>
                                <w:ind w:leftChars="0" w:right="0" w:right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发展VIP，不断优化会员服务，维系良好的客户关系，增加会员对品牌的满意度；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5.5pt;margin-top:168.65pt;height:81.8pt;width:520.75pt;z-index:251663360;mso-width-relative:page;mso-height-relative:page;" coordorigin="1975,3988" coordsize="10415,1636" o:gfxdata="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">
                <o:lock v:ext="edit" aspectratio="f"/>
                <v:group id="组合 189" o:spid="_x0000_s1026" o:spt="203" style="position:absolute;left:1975;top:3988;height:531;width:2023;" coordorigin="2019,4110" coordsize="2023,531" o:gfxdata="UEsDBAoAAAAAAIdO4kAAAAAAAAAAAAAAAAAEAAAAZHJzL1BLAwQUAAAACACHTuJAubvNd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3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ubvNdb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求职意向" o:spid="_x0000_s1026" o:spt="202" type="#_x0000_t202" style="position:absolute;left:2019;top:4110;height:448;width:2023;" filled="f" stroked="f" coordsize="21600,21600" o:gfxdata="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92we7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00" w:lineRule="exact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default" w:ascii="微软雅黑" w:hAnsi="微软雅黑" w:eastAsia="微软雅黑" w:cs="微软雅黑"/>
                              <w:b/>
                              <w:bCs/>
                              <w:color w:val="404040" w:themeColor="text1" w:themeTint="BF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04040" w:themeColor="text1" w:themeTint="BF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教育背景</w:t>
                          </w:r>
                        </w:p>
                      </w:txbxContent>
                    </v:textbox>
                  </v:shape>
                  <v:rect id="矩形 188" o:spid="_x0000_s1026" o:spt="1" style="position:absolute;left:2181;top:4584;height:57;width:490;v-text-anchor:middle;" fillcolor="#F8B7A6" filled="t" stroked="f" coordsize="21600,21600" o:gfxdata="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LhElm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4" o:spid="_x0000_s1026" o:spt="202" type="#_x0000_t202" style="position:absolute;left:1975;top:4642;height:982;width:10415;" filled="f" stroked="f" coordsize="21600,21600" o:gfxdata="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Q4uX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80" w:lineRule="exact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20XX.03-20XX.05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XXXXXXX大学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 市场营销/本科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80" w:lineRule="exact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主修：市场贸易、市场营销、市场销售、大学语文、大学英语、计算机基础、其他课程、其他课程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80" w:lineRule="exact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接待顾客，了解顾客的需求并促成交易；完成公司分配的销售任务指标；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80" w:lineRule="exact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做好货品的销售记录、盘点、账目核对等工作，按规定完成各项销售统计工作；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80" w:lineRule="exact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完成货品的来货验收、分类摆放、补货、退货、防损等日常营业工作，做好进销存管理；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80" w:lineRule="exact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完成上级下达的销售任务，并积极配合其他同事的销售工作；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80" w:lineRule="exact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熟悉店铺陈列，保证店面环境舒适、整洁，创造舒适的购买环境；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80" w:lineRule="exact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80" w:lineRule="exact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20XX.07-20XX.01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广州XX经济贸易有限公司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营业员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80" w:lineRule="exact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负责：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80" w:lineRule="exact"/>
                          <w:ind w:leftChars="0" w:right="0" w:right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负责淘宝直播间的服装产品直播，在直播中向顾客展示和介绍商品、穿衣搭配的技巧。并回答顾客提出的与服装相关的问题；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80" w:lineRule="exact"/>
                          <w:ind w:leftChars="0" w:right="0" w:right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根据公司的策划，主持店铺的促销活动；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80" w:lineRule="exact"/>
                          <w:ind w:leftChars="0" w:right="0" w:right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负责与粉丝进行互动，引导销售，增加粉丝的粘度以及数量负责店铺陈列；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80" w:lineRule="exact"/>
                          <w:ind w:leftChars="0" w:right="0" w:right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保证店面环境舒适、整洁；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80" w:lineRule="exact"/>
                          <w:ind w:leftChars="0" w:right="0" w:right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发展VIP，不断优化会员服务，维系良好的客户关系，增加会员对品牌的满意度；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359410</wp:posOffset>
                </wp:positionH>
                <wp:positionV relativeFrom="paragraph">
                  <wp:posOffset>337185</wp:posOffset>
                </wp:positionV>
                <wp:extent cx="4880610" cy="1591945"/>
                <wp:effectExtent l="0" t="0" r="0" b="0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0610" cy="1591945"/>
                          <a:chOff x="2024" y="735"/>
                          <a:chExt cx="7686" cy="2507"/>
                        </a:xfrm>
                      </wpg:grpSpPr>
                      <wps:wsp>
                        <wps:cNvPr id="57" name="求职意向"/>
                        <wps:cNvSpPr txBox="1"/>
                        <wps:spPr>
                          <a:xfrm>
                            <a:off x="4126" y="953"/>
                            <a:ext cx="3704" cy="4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00" w:lineRule="exact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求职意向：导购员/促销员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27" name="组合 27"/>
                        <wpg:cNvGrpSpPr/>
                        <wpg:grpSpPr>
                          <a:xfrm>
                            <a:off x="2024" y="735"/>
                            <a:ext cx="7686" cy="2507"/>
                            <a:chOff x="3563" y="719"/>
                            <a:chExt cx="7686" cy="2507"/>
                          </a:xfrm>
                        </wpg:grpSpPr>
                        <wps:wsp>
                          <wps:cNvPr id="58" name="求职意向"/>
                          <wps:cNvSpPr txBox="1"/>
                          <wps:spPr>
                            <a:xfrm>
                              <a:off x="3563" y="719"/>
                              <a:ext cx="2110" cy="7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600" w:lineRule="exact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bCs/>
                                    <w:color w:val="FFFFFF" w:themeColor="background1"/>
                                    <w:sz w:val="56"/>
                                    <w:szCs w:val="56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FFFFFF" w:themeColor="background1"/>
                                    <w:sz w:val="56"/>
                                    <w:szCs w:val="56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姓 名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82" name="文本框 4"/>
                          <wps:cNvSpPr txBox="1"/>
                          <wps:spPr>
                            <a:xfrm>
                              <a:off x="3563" y="1833"/>
                              <a:ext cx="7686" cy="139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00" w:lineRule="exact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auto"/>
                                    <w:sz w:val="22"/>
                                    <w:szCs w:val="2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auto"/>
                                    <w:sz w:val="22"/>
                                    <w:szCs w:val="28"/>
                                    <w:lang w:val="en-US" w:eastAsia="zh-CN"/>
                                  </w:rPr>
                                  <w:t>生日：1992-06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auto"/>
                                    <w:sz w:val="22"/>
                                    <w:szCs w:val="28"/>
                                    <w:lang w:val="en-US"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auto"/>
                                    <w:sz w:val="22"/>
                                    <w:szCs w:val="28"/>
                                    <w:lang w:val="en-US"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auto"/>
                                    <w:sz w:val="22"/>
                                    <w:szCs w:val="28"/>
                                    <w:lang w:val="en-US"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auto"/>
                                    <w:sz w:val="22"/>
                                    <w:szCs w:val="28"/>
                                    <w:lang w:val="en-US"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auto"/>
                                    <w:sz w:val="22"/>
                                    <w:szCs w:val="28"/>
                                    <w:lang w:val="en-US" w:eastAsia="zh-CN"/>
                                  </w:rPr>
                                  <w:t>年龄：26岁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auto"/>
                                    <w:sz w:val="22"/>
                                    <w:szCs w:val="28"/>
                                    <w:lang w:val="en-US"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auto"/>
                                    <w:sz w:val="22"/>
                                    <w:szCs w:val="28"/>
                                    <w:lang w:val="en-US"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auto"/>
                                    <w:sz w:val="22"/>
                                    <w:szCs w:val="28"/>
                                    <w:lang w:val="en-US"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auto"/>
                                    <w:sz w:val="22"/>
                                    <w:szCs w:val="28"/>
                                    <w:lang w:val="en-US"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auto"/>
                                    <w:sz w:val="22"/>
                                    <w:szCs w:val="28"/>
                                    <w:lang w:val="en-US"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auto"/>
                                    <w:sz w:val="22"/>
                                    <w:szCs w:val="28"/>
                                    <w:lang w:val="en-US" w:eastAsia="zh-CN"/>
                                  </w:rPr>
                                  <w:t>身高：cm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00" w:lineRule="exact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auto"/>
                                    <w:sz w:val="22"/>
                                    <w:szCs w:val="2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auto"/>
                                    <w:sz w:val="22"/>
                                    <w:szCs w:val="28"/>
                                    <w:lang w:val="en-US" w:eastAsia="zh-CN"/>
                                  </w:rPr>
                                  <w:t>籍贯：广东广州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auto"/>
                                    <w:sz w:val="22"/>
                                    <w:szCs w:val="28"/>
                                    <w:lang w:val="en-US"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auto"/>
                                    <w:sz w:val="22"/>
                                    <w:szCs w:val="28"/>
                                    <w:lang w:val="en-US"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auto"/>
                                    <w:sz w:val="22"/>
                                    <w:szCs w:val="28"/>
                                    <w:lang w:val="en-US"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auto"/>
                                    <w:sz w:val="22"/>
                                    <w:szCs w:val="28"/>
                                    <w:lang w:val="en-US"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auto"/>
                                    <w:sz w:val="22"/>
                                    <w:szCs w:val="28"/>
                                    <w:lang w:val="en-US" w:eastAsia="zh-CN"/>
                                  </w:rPr>
                                  <w:t>婚姻：未婚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auto"/>
                                    <w:sz w:val="22"/>
                                    <w:szCs w:val="28"/>
                                    <w:lang w:eastAsia="zh-CN"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auto"/>
                                    <w:sz w:val="22"/>
                                    <w:szCs w:val="28"/>
                                    <w:lang w:val="en-US"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auto"/>
                                    <w:sz w:val="22"/>
                                    <w:szCs w:val="28"/>
                                    <w:lang w:val="en-US"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auto"/>
                                    <w:sz w:val="22"/>
                                    <w:szCs w:val="28"/>
                                    <w:lang w:val="en-US"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auto"/>
                                    <w:sz w:val="22"/>
                                    <w:szCs w:val="28"/>
                                    <w:lang w:val="en-US"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auto"/>
                                    <w:sz w:val="22"/>
                                    <w:szCs w:val="28"/>
                                    <w:lang w:val="en-US" w:eastAsia="zh-CN"/>
                                  </w:rPr>
                                  <w:t>学历：本科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00" w:lineRule="exact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auto"/>
                                    <w:sz w:val="22"/>
                                    <w:szCs w:val="2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auto"/>
                                    <w:sz w:val="22"/>
                                    <w:szCs w:val="28"/>
                                    <w:lang w:val="en-US" w:eastAsia="zh-CN"/>
                                  </w:rPr>
                                  <w:t>电话：12345678987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auto"/>
                                    <w:sz w:val="22"/>
                                    <w:szCs w:val="28"/>
                                    <w:lang w:val="en-US"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auto"/>
                                    <w:sz w:val="22"/>
                                    <w:szCs w:val="28"/>
                                    <w:lang w:val="en-US"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auto"/>
                                    <w:sz w:val="22"/>
                                    <w:szCs w:val="28"/>
                                    <w:lang w:val="en-US"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auto"/>
                                    <w:sz w:val="22"/>
                                    <w:szCs w:val="28"/>
                                    <w:lang w:val="en-US" w:eastAsia="zh-CN"/>
                                  </w:rPr>
                                  <w:t xml:space="preserve">微信：         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auto"/>
                                    <w:sz w:val="22"/>
                                    <w:szCs w:val="28"/>
                                    <w:lang w:val="en-US"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auto"/>
                                    <w:sz w:val="22"/>
                                    <w:szCs w:val="28"/>
                                    <w:lang w:val="en-US"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auto"/>
                                    <w:sz w:val="22"/>
                                    <w:szCs w:val="28"/>
                                    <w:lang w:val="en-US"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auto"/>
                                    <w:sz w:val="22"/>
                                    <w:szCs w:val="28"/>
                                    <w:lang w:val="en-US" w:eastAsia="zh-CN"/>
                                  </w:rPr>
                                  <w:t>地址：XXX市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.3pt;margin-top:26.55pt;height:125.35pt;width:384.3pt;z-index:251660288;mso-width-relative:page;mso-height-relative:page;" coordorigin="2024,735" coordsize="7686,2507" o:gfxdata="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">
                <o:lock v:ext="edit" aspectratio="f"/>
                <v:shape id="求职意向" o:spid="_x0000_s1026" o:spt="202" type="#_x0000_t202" style="position:absolute;left:4126;top:953;height:448;width:3704;" filled="f" stroked="f" coordsize="21600,21600" o:gfxdata="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p2g0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00" w:lineRule="exact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求职意向：导购员/促销员</w:t>
                        </w:r>
                      </w:p>
                    </w:txbxContent>
                  </v:textbox>
                </v:shape>
                <v:group id="_x0000_s1026" o:spid="_x0000_s1026" o:spt="203" style="position:absolute;left:2024;top:735;height:2507;width:7686;" coordorigin="3563,719" coordsize="7686,2507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求职意向" o:spid="_x0000_s1026" o:spt="202" type="#_x0000_t202" style="position:absolute;left:3563;top:719;height:743;width:2110;" filled="f" stroked="f" coordsize="21600,21600" o:gfxdata="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ozj8RrgAAADbAAAA&#10;DwAAAAAAAAABACAAAAAiAAAAZHJzL2Rvd25yZXYueG1sUEsBAhQAFAAAAAgAh07iQDMvBZ47AAAA&#10;OQAAABAAAAAAAAAAAQAgAAAABwEAAGRycy9zaGFwZXhtbC54bWxQSwUGAAAAAAYABgBbAQAAsQMA&#10;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600" w:lineRule="exact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default" w:ascii="微软雅黑" w:hAnsi="微软雅黑" w:eastAsia="微软雅黑" w:cs="微软雅黑"/>
                              <w:b/>
                              <w:bCs/>
                              <w:color w:val="FFFFFF" w:themeColor="background1"/>
                              <w:sz w:val="56"/>
                              <w:szCs w:val="56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FFFFFF" w:themeColor="background1"/>
                              <w:sz w:val="56"/>
                              <w:szCs w:val="56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姓 名</w:t>
                          </w:r>
                        </w:p>
                      </w:txbxContent>
                    </v:textbox>
                  </v:shape>
                  <v:shape id="文本框 4" o:spid="_x0000_s1026" o:spt="202" type="#_x0000_t202" style="position:absolute;left:3563;top:1833;height:1393;width:7686;" filled="f" stroked="f" coordsize="21600,21600" o:gfxdata="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2HNTi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400" w:lineRule="exact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auto"/>
                              <w:sz w:val="22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auto"/>
                              <w:sz w:val="22"/>
                              <w:szCs w:val="28"/>
                              <w:lang w:val="en-US" w:eastAsia="zh-CN"/>
                            </w:rPr>
                            <w:t>生日：1992-06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auto"/>
                              <w:sz w:val="22"/>
                              <w:szCs w:val="28"/>
                              <w:lang w:val="en-US" w:eastAsia="zh-CN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auto"/>
                              <w:sz w:val="22"/>
                              <w:szCs w:val="28"/>
                              <w:lang w:val="en-US" w:eastAsia="zh-CN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auto"/>
                              <w:sz w:val="22"/>
                              <w:szCs w:val="28"/>
                              <w:lang w:val="en-US" w:eastAsia="zh-CN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auto"/>
                              <w:sz w:val="22"/>
                              <w:szCs w:val="28"/>
                              <w:lang w:val="en-US" w:eastAsia="zh-CN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auto"/>
                              <w:sz w:val="22"/>
                              <w:szCs w:val="28"/>
                              <w:lang w:val="en-US" w:eastAsia="zh-CN"/>
                            </w:rPr>
                            <w:t>年龄：26岁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auto"/>
                              <w:sz w:val="22"/>
                              <w:szCs w:val="28"/>
                              <w:lang w:val="en-US" w:eastAsia="zh-CN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auto"/>
                              <w:sz w:val="22"/>
                              <w:szCs w:val="28"/>
                              <w:lang w:val="en-US" w:eastAsia="zh-CN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auto"/>
                              <w:sz w:val="22"/>
                              <w:szCs w:val="28"/>
                              <w:lang w:val="en-US" w:eastAsia="zh-CN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auto"/>
                              <w:sz w:val="22"/>
                              <w:szCs w:val="28"/>
                              <w:lang w:val="en-US" w:eastAsia="zh-CN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auto"/>
                              <w:sz w:val="22"/>
                              <w:szCs w:val="28"/>
                              <w:lang w:val="en-US" w:eastAsia="zh-CN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auto"/>
                              <w:sz w:val="22"/>
                              <w:szCs w:val="28"/>
                              <w:lang w:val="en-US" w:eastAsia="zh-CN"/>
                            </w:rPr>
                            <w:t>身高：cm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400" w:lineRule="exact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auto"/>
                              <w:sz w:val="22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auto"/>
                              <w:sz w:val="22"/>
                              <w:szCs w:val="28"/>
                              <w:lang w:val="en-US" w:eastAsia="zh-CN"/>
                            </w:rPr>
                            <w:t>籍贯：广东广州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auto"/>
                              <w:sz w:val="22"/>
                              <w:szCs w:val="28"/>
                              <w:lang w:val="en-US" w:eastAsia="zh-CN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auto"/>
                              <w:sz w:val="22"/>
                              <w:szCs w:val="28"/>
                              <w:lang w:val="en-US" w:eastAsia="zh-CN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auto"/>
                              <w:sz w:val="22"/>
                              <w:szCs w:val="28"/>
                              <w:lang w:val="en-US" w:eastAsia="zh-CN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auto"/>
                              <w:sz w:val="22"/>
                              <w:szCs w:val="28"/>
                              <w:lang w:val="en-US" w:eastAsia="zh-CN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auto"/>
                              <w:sz w:val="22"/>
                              <w:szCs w:val="28"/>
                              <w:lang w:val="en-US" w:eastAsia="zh-CN"/>
                            </w:rPr>
                            <w:t>婚姻：未婚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auto"/>
                              <w:sz w:val="22"/>
                              <w:szCs w:val="28"/>
                              <w:lang w:eastAsia="zh-CN"/>
                            </w:rPr>
                            <w:t xml:space="preserve">  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auto"/>
                              <w:sz w:val="22"/>
                              <w:szCs w:val="28"/>
                              <w:lang w:val="en-US" w:eastAsia="zh-CN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auto"/>
                              <w:sz w:val="22"/>
                              <w:szCs w:val="28"/>
                              <w:lang w:val="en-US" w:eastAsia="zh-CN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auto"/>
                              <w:sz w:val="22"/>
                              <w:szCs w:val="28"/>
                              <w:lang w:val="en-US" w:eastAsia="zh-CN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auto"/>
                              <w:sz w:val="22"/>
                              <w:szCs w:val="28"/>
                              <w:lang w:val="en-US" w:eastAsia="zh-CN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auto"/>
                              <w:sz w:val="22"/>
                              <w:szCs w:val="28"/>
                              <w:lang w:val="en-US" w:eastAsia="zh-CN"/>
                            </w:rPr>
                            <w:t>学历：本科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400" w:lineRule="exact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auto"/>
                              <w:sz w:val="22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auto"/>
                              <w:sz w:val="22"/>
                              <w:szCs w:val="28"/>
                              <w:lang w:val="en-US" w:eastAsia="zh-CN"/>
                            </w:rPr>
                            <w:t>电话：12345678987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auto"/>
                              <w:sz w:val="22"/>
                              <w:szCs w:val="28"/>
                              <w:lang w:val="en-US" w:eastAsia="zh-CN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auto"/>
                              <w:sz w:val="22"/>
                              <w:szCs w:val="28"/>
                              <w:lang w:val="en-US" w:eastAsia="zh-CN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auto"/>
                              <w:sz w:val="22"/>
                              <w:szCs w:val="28"/>
                              <w:lang w:val="en-US" w:eastAsia="zh-CN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auto"/>
                              <w:sz w:val="22"/>
                              <w:szCs w:val="28"/>
                              <w:lang w:val="en-US" w:eastAsia="zh-CN"/>
                            </w:rPr>
                            <w:t xml:space="preserve">微信：         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auto"/>
                              <w:sz w:val="22"/>
                              <w:szCs w:val="28"/>
                              <w:lang w:val="en-US" w:eastAsia="zh-CN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auto"/>
                              <w:sz w:val="22"/>
                              <w:szCs w:val="28"/>
                              <w:lang w:val="en-US" w:eastAsia="zh-CN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auto"/>
                              <w:sz w:val="22"/>
                              <w:szCs w:val="28"/>
                              <w:lang w:val="en-US" w:eastAsia="zh-CN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auto"/>
                              <w:sz w:val="22"/>
                              <w:szCs w:val="28"/>
                              <w:lang w:val="en-US" w:eastAsia="zh-CN"/>
                            </w:rPr>
                            <w:t>地址：XXX市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-405765</wp:posOffset>
                </wp:positionH>
                <wp:positionV relativeFrom="paragraph">
                  <wp:posOffset>-127635</wp:posOffset>
                </wp:positionV>
                <wp:extent cx="6254750" cy="1167765"/>
                <wp:effectExtent l="0" t="0" r="12700" b="13335"/>
                <wp:wrapNone/>
                <wp:docPr id="59" name="任意多边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5890" y="243840"/>
                          <a:ext cx="6254750" cy="1167765"/>
                        </a:xfrm>
                        <a:custGeom>
                          <a:avLst/>
                          <a:gdLst>
                            <a:gd name="connsiteX0" fmla="*/ 0 w 9850"/>
                            <a:gd name="connsiteY0" fmla="*/ 275 h 1651"/>
                            <a:gd name="connsiteX1" fmla="*/ 275 w 9850"/>
                            <a:gd name="connsiteY1" fmla="*/ 0 h 1651"/>
                            <a:gd name="connsiteX2" fmla="*/ 8698 w 9850"/>
                            <a:gd name="connsiteY2" fmla="*/ 0 h 1651"/>
                            <a:gd name="connsiteX3" fmla="*/ 9850 w 9850"/>
                            <a:gd name="connsiteY3" fmla="*/ 231 h 1651"/>
                            <a:gd name="connsiteX4" fmla="*/ 8698 w 9850"/>
                            <a:gd name="connsiteY4" fmla="*/ 1651 h 1651"/>
                            <a:gd name="connsiteX5" fmla="*/ 275 w 9850"/>
                            <a:gd name="connsiteY5" fmla="*/ 1651 h 1651"/>
                            <a:gd name="connsiteX6" fmla="*/ 0 w 9850"/>
                            <a:gd name="connsiteY6" fmla="*/ 1376 h 1651"/>
                            <a:gd name="connsiteX7" fmla="*/ 0 w 9850"/>
                            <a:gd name="connsiteY7" fmla="*/ 275 h 165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9850" h="1651">
                              <a:moveTo>
                                <a:pt x="0" y="275"/>
                              </a:moveTo>
                              <a:cubicBezTo>
                                <a:pt x="0" y="123"/>
                                <a:pt x="123" y="0"/>
                                <a:pt x="275" y="0"/>
                              </a:cubicBezTo>
                              <a:lnTo>
                                <a:pt x="8698" y="0"/>
                              </a:lnTo>
                              <a:cubicBezTo>
                                <a:pt x="8850" y="0"/>
                                <a:pt x="9850" y="79"/>
                                <a:pt x="9850" y="231"/>
                              </a:cubicBezTo>
                              <a:lnTo>
                                <a:pt x="8698" y="1651"/>
                              </a:lnTo>
                              <a:lnTo>
                                <a:pt x="275" y="1651"/>
                              </a:lnTo>
                              <a:cubicBezTo>
                                <a:pt x="123" y="1651"/>
                                <a:pt x="0" y="1528"/>
                                <a:pt x="0" y="1376"/>
                              </a:cubicBezTo>
                              <a:lnTo>
                                <a:pt x="0" y="2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7C9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31.95pt;margin-top:-10.05pt;height:91.95pt;width:492.5pt;z-index:-251657216;v-text-anchor:middle;mso-width-relative:page;mso-height-relative:page;" fillcolor="#437C98" filled="t" stroked="f" coordsize="9850,1651" o:gfxdata="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" path="m0,275c0,123,123,0,275,0l8698,0c8850,0,9850,79,9850,231l8698,1651,275,1651c123,1651,0,1528,0,1376l0,275xe">
                <v:path o:connectlocs="0,194509;174625,0;5523230,0;6254750,163388;5523230,1167765;174625,1167765;0,973255;0,194509" o:connectangles="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6C61A4"/>
    <w:multiLevelType w:val="singleLevel"/>
    <w:tmpl w:val="D16C61A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8BEEB9B"/>
    <w:multiLevelType w:val="singleLevel"/>
    <w:tmpl w:val="08BEEB9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6709D37"/>
    <w:multiLevelType w:val="singleLevel"/>
    <w:tmpl w:val="16709D3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1C3DFBB6"/>
    <w:multiLevelType w:val="singleLevel"/>
    <w:tmpl w:val="1C3DFBB6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displayBackgroundShape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UxYjQ5MmQyZTA3ZDMzNGNmMGYyZDJkNjVmN2YyODgifQ=="/>
  </w:docVars>
  <w:rsids>
    <w:rsidRoot w:val="EFEF9B8F"/>
    <w:rsid w:val="01A01128"/>
    <w:rsid w:val="01E9215B"/>
    <w:rsid w:val="06D76B93"/>
    <w:rsid w:val="07362A9E"/>
    <w:rsid w:val="08813953"/>
    <w:rsid w:val="15AA07CB"/>
    <w:rsid w:val="1AEF7F2B"/>
    <w:rsid w:val="1BE0592A"/>
    <w:rsid w:val="1E077654"/>
    <w:rsid w:val="20EB279C"/>
    <w:rsid w:val="21546EDE"/>
    <w:rsid w:val="29A04CEE"/>
    <w:rsid w:val="2ECFC070"/>
    <w:rsid w:val="301A7170"/>
    <w:rsid w:val="32805899"/>
    <w:rsid w:val="352B38C5"/>
    <w:rsid w:val="358A2A4B"/>
    <w:rsid w:val="3D1F5033"/>
    <w:rsid w:val="40CE6428"/>
    <w:rsid w:val="4C446583"/>
    <w:rsid w:val="51E55E1D"/>
    <w:rsid w:val="528D041B"/>
    <w:rsid w:val="566A5564"/>
    <w:rsid w:val="5FA847B9"/>
    <w:rsid w:val="623B1D36"/>
    <w:rsid w:val="638F63B7"/>
    <w:rsid w:val="688F2D65"/>
    <w:rsid w:val="7B091AC1"/>
    <w:rsid w:val="D9FCF346"/>
    <w:rsid w:val="EFEF9B8F"/>
    <w:rsid w:val="EFFE5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pple\Library\Containers\com.kingsoft.wpsoffice.mac\Data\.kingsoft\office6\templates\download\46f6abe5-c51c-4deb-8ef0-5d430fd5158b\&#23548;&#36141;&#21592;&#34013;&#33394;&#31616;&#32422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导购员蓝色简约简历.docx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2021-08-07T22:37:00Z</dcterms:created>
  <dc:creator>简历微凉</dc:creator>
  <cp:lastModifiedBy>简历微凉</cp:lastModifiedBy>
  <dcterms:modified xsi:type="dcterms:W3CDTF">2023-12-25T03:06:05Z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2FD3AD8D413343AE9633A1296CC91362_13</vt:lpwstr>
  </property>
</Properties>
</file>