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3016250</wp:posOffset>
                </wp:positionV>
                <wp:extent cx="2126615" cy="345440"/>
                <wp:effectExtent l="0" t="0" r="0" b="0"/>
                <wp:wrapNone/>
                <wp:docPr id="12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jc w:val="center"/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  <w:lang w:val="en-US" w:eastAsia="zh-Hans"/>
                              </w:rPr>
                              <w:t>平面设计师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237.5pt;height:27.2pt;width:167.45pt;z-index:251665408;mso-width-relative:page;mso-height-relative:page;" filled="f" stroked="f" coordsize="21600,21600" o:gfxdata="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GrnUA1wAAAAoBAAAPAAAAAAAAAAEAIAAAACIAAABkcnMvZG93bnJldi54bWxQSwEC&#10;FAAUAAAACACHTuJATEyksb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jc w:val="center"/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  <w:lang w:val="en-US" w:eastAsia="zh-Hans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2539365</wp:posOffset>
                </wp:positionV>
                <wp:extent cx="2126615" cy="472440"/>
                <wp:effectExtent l="0" t="0" r="0" b="0"/>
                <wp:wrapNone/>
                <wp:docPr id="12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等线" w:cs="Times New Roman" w:eastAsiaTheme="minorEastAsia"/>
                                <w:color w:val="FFFFF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姓  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6.65pt;margin-top:199.95pt;height:37.2pt;width:167.45pt;z-index:251662336;mso-width-relative:page;mso-height-relative:page;" filled="f" stroked="f" coordsize="21600,21600" o:gfxdata="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AbSRM1wAAAAoBAAAPAAAAAAAAAAEAIAAAACIAAABkcnMvZG93bnJldi54bWxQSwEC&#10;FAAUAAAACACHTuJAcAhaeLwBAABg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等线" w:cs="Times New Roman" w:eastAsiaTheme="minorEastAsia"/>
                          <w:color w:val="FFFFFF"/>
                          <w:kern w:val="24"/>
                          <w:sz w:val="40"/>
                          <w:szCs w:val="40"/>
                          <w:lang w:val="en-US" w:eastAsia="zh-CN"/>
                        </w:rPr>
                        <w:t>姓  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8905240</wp:posOffset>
                </wp:positionV>
                <wp:extent cx="4414520" cy="335280"/>
                <wp:effectExtent l="0" t="0" r="5080" b="762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335280"/>
                          <a:chOff x="10227" y="14547"/>
                          <a:chExt cx="6952" cy="528"/>
                        </a:xfrm>
                      </wpg:grpSpPr>
                      <wps:wsp>
                        <wps:cNvPr id="115" name="直接连接符 115"/>
                        <wps:cNvCnPr/>
                        <wps:spPr>
                          <a:xfrm>
                            <a:off x="10227" y="15075"/>
                            <a:ext cx="695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247" y="14547"/>
                            <a:ext cx="428" cy="428"/>
                            <a:chOff x="10247" y="14547"/>
                            <a:chExt cx="428" cy="428"/>
                          </a:xfrm>
                        </wpg:grpSpPr>
                        <wps:wsp>
                          <wps:cNvPr id="121" name="圆角矩形 80"/>
                          <wps:cNvSpPr/>
                          <wps:spPr>
                            <a:xfrm>
                              <a:off x="10247" y="14547"/>
                              <a:ext cx="429" cy="429"/>
                            </a:xfrm>
                            <a:prstGeom prst="roundRect">
                              <a:avLst/>
                            </a:prstGeom>
                            <a:solidFill>
                              <a:srgbClr val="77849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2" name="KSO_Shape"/>
                          <wps:cNvSpPr/>
                          <wps:spPr bwMode="auto">
                            <a:xfrm flipH="1">
                              <a:off x="10322" y="14613"/>
                              <a:ext cx="279" cy="262"/>
                            </a:xfrm>
                            <a:custGeom>
                              <a:avLst/>
                              <a:gdLst>
                                <a:gd name="T0" fmla="*/ 970867 w 2274888"/>
                                <a:gd name="T1" fmla="*/ 1185371 h 2136775"/>
                                <a:gd name="T2" fmla="*/ 1067225 w 2274888"/>
                                <a:gd name="T3" fmla="*/ 1290958 h 2136775"/>
                                <a:gd name="T4" fmla="*/ 1058973 w 2274888"/>
                                <a:gd name="T5" fmla="*/ 1314363 h 2136775"/>
                                <a:gd name="T6" fmla="*/ 1030492 w 2274888"/>
                                <a:gd name="T7" fmla="*/ 1547079 h 2136775"/>
                                <a:gd name="T8" fmla="*/ 850285 w 2274888"/>
                                <a:gd name="T9" fmla="*/ 1790700 h 2136775"/>
                                <a:gd name="T10" fmla="*/ 879565 w 2274888"/>
                                <a:gd name="T11" fmla="*/ 1521547 h 2136775"/>
                                <a:gd name="T12" fmla="*/ 843897 w 2274888"/>
                                <a:gd name="T13" fmla="*/ 1311969 h 2136775"/>
                                <a:gd name="T14" fmla="*/ 838040 w 2274888"/>
                                <a:gd name="T15" fmla="*/ 1288033 h 2136775"/>
                                <a:gd name="T16" fmla="*/ 936529 w 2274888"/>
                                <a:gd name="T17" fmla="*/ 1183510 h 2136775"/>
                                <a:gd name="T18" fmla="*/ 1290295 w 2274888"/>
                                <a:gd name="T19" fmla="*/ 1044362 h 2136775"/>
                                <a:gd name="T20" fmla="*/ 1523468 w 2274888"/>
                                <a:gd name="T21" fmla="*/ 1126608 h 2136775"/>
                                <a:gd name="T22" fmla="*/ 1745740 w 2274888"/>
                                <a:gd name="T23" fmla="*/ 1205395 h 2136775"/>
                                <a:gd name="T24" fmla="*/ 1802637 w 2274888"/>
                                <a:gd name="T25" fmla="*/ 1245852 h 2136775"/>
                                <a:gd name="T26" fmla="*/ 1840924 w 2274888"/>
                                <a:gd name="T27" fmla="*/ 1304409 h 2136775"/>
                                <a:gd name="T28" fmla="*/ 1884793 w 2274888"/>
                                <a:gd name="T29" fmla="*/ 1444946 h 2136775"/>
                                <a:gd name="T30" fmla="*/ 1903936 w 2274888"/>
                                <a:gd name="T31" fmla="*/ 1609172 h 2136775"/>
                                <a:gd name="T32" fmla="*/ 1895694 w 2274888"/>
                                <a:gd name="T33" fmla="*/ 1665334 h 2136775"/>
                                <a:gd name="T34" fmla="*/ 1856344 w 2274888"/>
                                <a:gd name="T35" fmla="*/ 1694347 h 2136775"/>
                                <a:gd name="T36" fmla="*/ 1708784 w 2274888"/>
                                <a:gd name="T37" fmla="*/ 1741725 h 2136775"/>
                                <a:gd name="T38" fmla="*/ 1421106 w 2274888"/>
                                <a:gd name="T39" fmla="*/ 1780054 h 2136775"/>
                                <a:gd name="T40" fmla="*/ 671910 w 2274888"/>
                                <a:gd name="T41" fmla="*/ 1019076 h 2136775"/>
                                <a:gd name="T42" fmla="*/ 445459 w 2274888"/>
                                <a:gd name="T43" fmla="*/ 1776859 h 2136775"/>
                                <a:gd name="T44" fmla="*/ 172496 w 2274888"/>
                                <a:gd name="T45" fmla="*/ 1736135 h 2136775"/>
                                <a:gd name="T46" fmla="*/ 42791 w 2274888"/>
                                <a:gd name="T47" fmla="*/ 1690887 h 2136775"/>
                                <a:gd name="T48" fmla="*/ 6910 w 2274888"/>
                                <a:gd name="T49" fmla="*/ 1662406 h 2136775"/>
                                <a:gd name="T50" fmla="*/ 2392 w 2274888"/>
                                <a:gd name="T51" fmla="*/ 1585218 h 2136775"/>
                                <a:gd name="T52" fmla="*/ 23655 w 2274888"/>
                                <a:gd name="T53" fmla="*/ 1427379 h 2136775"/>
                                <a:gd name="T54" fmla="*/ 68042 w 2274888"/>
                                <a:gd name="T55" fmla="*/ 1297223 h 2136775"/>
                                <a:gd name="T56" fmla="*/ 107644 w 2274888"/>
                                <a:gd name="T57" fmla="*/ 1240528 h 2136775"/>
                                <a:gd name="T58" fmla="*/ 172496 w 2274888"/>
                                <a:gd name="T59" fmla="*/ 1199273 h 2136775"/>
                                <a:gd name="T60" fmla="*/ 415691 w 2274888"/>
                                <a:gd name="T61" fmla="*/ 1116228 h 2136775"/>
                                <a:gd name="T62" fmla="*/ 633637 w 2274888"/>
                                <a:gd name="T63" fmla="*/ 1036377 h 2136775"/>
                                <a:gd name="T64" fmla="*/ 1007065 w 2274888"/>
                                <a:gd name="T65" fmla="*/ 4789 h 2136775"/>
                                <a:gd name="T66" fmla="*/ 1083457 w 2274888"/>
                                <a:gd name="T67" fmla="*/ 28464 h 2136775"/>
                                <a:gd name="T68" fmla="*/ 1152130 w 2274888"/>
                                <a:gd name="T69" fmla="*/ 70228 h 2136775"/>
                                <a:gd name="T70" fmla="*/ 1210954 w 2274888"/>
                                <a:gd name="T71" fmla="*/ 127156 h 2136775"/>
                                <a:gd name="T72" fmla="*/ 1257801 w 2274888"/>
                                <a:gd name="T73" fmla="*/ 197384 h 2136775"/>
                                <a:gd name="T74" fmla="*/ 1290806 w 2274888"/>
                                <a:gd name="T75" fmla="*/ 278252 h 2136775"/>
                                <a:gd name="T76" fmla="*/ 1307575 w 2274888"/>
                                <a:gd name="T77" fmla="*/ 367634 h 2136775"/>
                                <a:gd name="T78" fmla="*/ 1305712 w 2274888"/>
                                <a:gd name="T79" fmla="*/ 474572 h 2136775"/>
                                <a:gd name="T80" fmla="*/ 1279095 w 2274888"/>
                                <a:gd name="T81" fmla="*/ 595609 h 2136775"/>
                                <a:gd name="T82" fmla="*/ 1231449 w 2274888"/>
                                <a:gd name="T83" fmla="*/ 713188 h 2136775"/>
                                <a:gd name="T84" fmla="*/ 1165438 w 2274888"/>
                                <a:gd name="T85" fmla="*/ 816669 h 2136775"/>
                                <a:gd name="T86" fmla="*/ 1039273 w 2274888"/>
                                <a:gd name="T87" fmla="*/ 1091197 h 2136775"/>
                                <a:gd name="T88" fmla="*/ 962348 w 2274888"/>
                                <a:gd name="T89" fmla="*/ 1149987 h 2136775"/>
                                <a:gd name="T90" fmla="*/ 937062 w 2274888"/>
                                <a:gd name="T91" fmla="*/ 1147326 h 2136775"/>
                                <a:gd name="T92" fmla="*/ 847628 w 2274888"/>
                                <a:gd name="T93" fmla="*/ 1074172 h 2136775"/>
                                <a:gd name="T94" fmla="*/ 731576 w 2274888"/>
                                <a:gd name="T95" fmla="*/ 806294 h 2136775"/>
                                <a:gd name="T96" fmla="*/ 667162 w 2274888"/>
                                <a:gd name="T97" fmla="*/ 700686 h 2136775"/>
                                <a:gd name="T98" fmla="*/ 621647 w 2274888"/>
                                <a:gd name="T99" fmla="*/ 582309 h 2136775"/>
                                <a:gd name="T100" fmla="*/ 597957 w 2274888"/>
                                <a:gd name="T101" fmla="*/ 461272 h 2136775"/>
                                <a:gd name="T102" fmla="*/ 598223 w 2274888"/>
                                <a:gd name="T103" fmla="*/ 357526 h 2136775"/>
                                <a:gd name="T104" fmla="*/ 617121 w 2274888"/>
                                <a:gd name="T105" fmla="*/ 268676 h 2136775"/>
                                <a:gd name="T106" fmla="*/ 651724 w 2274888"/>
                                <a:gd name="T107" fmla="*/ 188871 h 2136775"/>
                                <a:gd name="T108" fmla="*/ 699901 w 2274888"/>
                                <a:gd name="T109" fmla="*/ 119973 h 2136775"/>
                                <a:gd name="T110" fmla="*/ 760056 w 2274888"/>
                                <a:gd name="T111" fmla="*/ 64376 h 2136775"/>
                                <a:gd name="T112" fmla="*/ 829528 w 2274888"/>
                                <a:gd name="T113" fmla="*/ 25005 h 2136775"/>
                                <a:gd name="T114" fmla="*/ 906985 w 2274888"/>
                                <a:gd name="T115" fmla="*/ 3192 h 2136775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</a:gdLst>
                              <a:ahLst/>
                              <a:cxnLst>
                                <a:cxn ang="T116">
                                  <a:pos x="T0" y="T1"/>
                                </a:cxn>
                                <a:cxn ang="T117">
                                  <a:pos x="T2" y="T3"/>
                                </a:cxn>
                                <a:cxn ang="T118">
                                  <a:pos x="T4" y="T5"/>
                                </a:cxn>
                                <a:cxn ang="T119">
                                  <a:pos x="T6" y="T7"/>
                                </a:cxn>
                                <a:cxn ang="T120">
                                  <a:pos x="T8" y="T9"/>
                                </a:cxn>
                                <a:cxn ang="T121">
                                  <a:pos x="T10" y="T11"/>
                                </a:cxn>
                                <a:cxn ang="T122">
                                  <a:pos x="T12" y="T13"/>
                                </a:cxn>
                                <a:cxn ang="T123">
                                  <a:pos x="T14" y="T15"/>
                                </a:cxn>
                                <a:cxn ang="T124">
                                  <a:pos x="T16" y="T17"/>
                                </a:cxn>
                                <a:cxn ang="T125">
                                  <a:pos x="T18" y="T19"/>
                                </a:cxn>
                                <a:cxn ang="T126">
                                  <a:pos x="T20" y="T21"/>
                                </a:cxn>
                                <a:cxn ang="T127">
                                  <a:pos x="T22" y="T23"/>
                                </a:cxn>
                                <a:cxn ang="T128">
                                  <a:pos x="T24" y="T25"/>
                                </a:cxn>
                                <a:cxn ang="T129">
                                  <a:pos x="T26" y="T27"/>
                                </a:cxn>
                                <a:cxn ang="T130">
                                  <a:pos x="T28" y="T29"/>
                                </a:cxn>
                                <a:cxn ang="T131">
                                  <a:pos x="T30" y="T31"/>
                                </a:cxn>
                                <a:cxn ang="T132">
                                  <a:pos x="T32" y="T33"/>
                                </a:cxn>
                                <a:cxn ang="T133">
                                  <a:pos x="T34" y="T35"/>
                                </a:cxn>
                                <a:cxn ang="T134">
                                  <a:pos x="T36" y="T37"/>
                                </a:cxn>
                                <a:cxn ang="T135">
                                  <a:pos x="T38" y="T39"/>
                                </a:cxn>
                                <a:cxn ang="T136">
                                  <a:pos x="T40" y="T41"/>
                                </a:cxn>
                                <a:cxn ang="T137">
                                  <a:pos x="T42" y="T43"/>
                                </a:cxn>
                                <a:cxn ang="T138">
                                  <a:pos x="T44" y="T45"/>
                                </a:cxn>
                                <a:cxn ang="T139">
                                  <a:pos x="T46" y="T47"/>
                                </a:cxn>
                                <a:cxn ang="T140">
                                  <a:pos x="T48" y="T49"/>
                                </a:cxn>
                                <a:cxn ang="T141">
                                  <a:pos x="T50" y="T51"/>
                                </a:cxn>
                                <a:cxn ang="T142">
                                  <a:pos x="T52" y="T53"/>
                                </a:cxn>
                                <a:cxn ang="T143">
                                  <a:pos x="T54" y="T55"/>
                                </a:cxn>
                                <a:cxn ang="T144">
                                  <a:pos x="T56" y="T57"/>
                                </a:cxn>
                                <a:cxn ang="T145">
                                  <a:pos x="T58" y="T59"/>
                                </a:cxn>
                                <a:cxn ang="T146">
                                  <a:pos x="T60" y="T61"/>
                                </a:cxn>
                                <a:cxn ang="T147">
                                  <a:pos x="T62" y="T63"/>
                                </a:cxn>
                                <a:cxn ang="T148">
                                  <a:pos x="T64" y="T65"/>
                                </a:cxn>
                                <a:cxn ang="T149">
                                  <a:pos x="T66" y="T67"/>
                                </a:cxn>
                                <a:cxn ang="T150">
                                  <a:pos x="T68" y="T69"/>
                                </a:cxn>
                                <a:cxn ang="T151">
                                  <a:pos x="T70" y="T71"/>
                                </a:cxn>
                                <a:cxn ang="T152">
                                  <a:pos x="T72" y="T73"/>
                                </a:cxn>
                                <a:cxn ang="T153">
                                  <a:pos x="T74" y="T75"/>
                                </a:cxn>
                                <a:cxn ang="T154">
                                  <a:pos x="T76" y="T77"/>
                                </a:cxn>
                                <a:cxn ang="T155">
                                  <a:pos x="T78" y="T79"/>
                                </a:cxn>
                                <a:cxn ang="T156">
                                  <a:pos x="T80" y="T81"/>
                                </a:cxn>
                                <a:cxn ang="T157">
                                  <a:pos x="T82" y="T83"/>
                                </a:cxn>
                                <a:cxn ang="T158">
                                  <a:pos x="T84" y="T85"/>
                                </a:cxn>
                                <a:cxn ang="T159">
                                  <a:pos x="T86" y="T87"/>
                                </a:cxn>
                                <a:cxn ang="T160">
                                  <a:pos x="T88" y="T89"/>
                                </a:cxn>
                                <a:cxn ang="T161">
                                  <a:pos x="T90" y="T91"/>
                                </a:cxn>
                                <a:cxn ang="T162">
                                  <a:pos x="T92" y="T93"/>
                                </a:cxn>
                                <a:cxn ang="T163">
                                  <a:pos x="T94" y="T95"/>
                                </a:cxn>
                                <a:cxn ang="T164">
                                  <a:pos x="T96" y="T97"/>
                                </a:cxn>
                                <a:cxn ang="T165">
                                  <a:pos x="T98" y="T99"/>
                                </a:cxn>
                                <a:cxn ang="T166">
                                  <a:pos x="T100" y="T101"/>
                                </a:cxn>
                                <a:cxn ang="T167">
                                  <a:pos x="T102" y="T103"/>
                                </a:cxn>
                                <a:cxn ang="T168">
                                  <a:pos x="T104" y="T105"/>
                                </a:cxn>
                                <a:cxn ang="T169">
                                  <a:pos x="T106" y="T107"/>
                                </a:cxn>
                                <a:cxn ang="T170">
                                  <a:pos x="T108" y="T109"/>
                                </a:cxn>
                                <a:cxn ang="T171">
                                  <a:pos x="T110" y="T111"/>
                                </a:cxn>
                                <a:cxn ang="T172">
                                  <a:pos x="T112" y="T113"/>
                                </a:cxn>
                                <a:cxn ang="T173">
                                  <a:pos x="T114" y="T115"/>
                                </a:cxn>
                              </a:cxnLst>
                              <a:rect l="0" t="0" r="r" b="b"/>
                              <a:pathLst>
                                <a:path w="2274888" h="2136775">
                                  <a:moveTo>
                                    <a:pt x="1133947" y="1406525"/>
                                  </a:moveTo>
                                  <a:lnTo>
                                    <a:pt x="1137762" y="1406525"/>
                                  </a:lnTo>
                                  <a:lnTo>
                                    <a:pt x="1140940" y="1406525"/>
                                  </a:lnTo>
                                  <a:lnTo>
                                    <a:pt x="1144119" y="1407477"/>
                                  </a:lnTo>
                                  <a:lnTo>
                                    <a:pt x="1147298" y="1408112"/>
                                  </a:lnTo>
                                  <a:lnTo>
                                    <a:pt x="1150476" y="1409064"/>
                                  </a:lnTo>
                                  <a:lnTo>
                                    <a:pt x="1153655" y="1410651"/>
                                  </a:lnTo>
                                  <a:lnTo>
                                    <a:pt x="1156516" y="1412238"/>
                                  </a:lnTo>
                                  <a:lnTo>
                                    <a:pt x="1159377" y="1414459"/>
                                  </a:lnTo>
                                  <a:lnTo>
                                    <a:pt x="1161920" y="1416681"/>
                                  </a:lnTo>
                                  <a:lnTo>
                                    <a:pt x="1264591" y="1518871"/>
                                  </a:lnTo>
                                  <a:lnTo>
                                    <a:pt x="1267134" y="1521410"/>
                                  </a:lnTo>
                                  <a:lnTo>
                                    <a:pt x="1268723" y="1524266"/>
                                  </a:lnTo>
                                  <a:lnTo>
                                    <a:pt x="1270631" y="1527440"/>
                                  </a:lnTo>
                                  <a:lnTo>
                                    <a:pt x="1271902" y="1530296"/>
                                  </a:lnTo>
                                  <a:lnTo>
                                    <a:pt x="1273174" y="1533787"/>
                                  </a:lnTo>
                                  <a:lnTo>
                                    <a:pt x="1274127" y="1536961"/>
                                  </a:lnTo>
                                  <a:lnTo>
                                    <a:pt x="1274445" y="1540452"/>
                                  </a:lnTo>
                                  <a:lnTo>
                                    <a:pt x="1274763" y="1543625"/>
                                  </a:lnTo>
                                  <a:lnTo>
                                    <a:pt x="1274445" y="1546799"/>
                                  </a:lnTo>
                                  <a:lnTo>
                                    <a:pt x="1274127" y="1549973"/>
                                  </a:lnTo>
                                  <a:lnTo>
                                    <a:pt x="1273174" y="1553781"/>
                                  </a:lnTo>
                                  <a:lnTo>
                                    <a:pt x="1271902" y="1556955"/>
                                  </a:lnTo>
                                  <a:lnTo>
                                    <a:pt x="1270631" y="1559811"/>
                                  </a:lnTo>
                                  <a:lnTo>
                                    <a:pt x="1268723" y="1562667"/>
                                  </a:lnTo>
                                  <a:lnTo>
                                    <a:pt x="1267134" y="1565523"/>
                                  </a:lnTo>
                                  <a:lnTo>
                                    <a:pt x="1264591" y="1568380"/>
                                  </a:lnTo>
                                  <a:lnTo>
                                    <a:pt x="1178767" y="1653433"/>
                                  </a:lnTo>
                                  <a:lnTo>
                                    <a:pt x="1185760" y="1670570"/>
                                  </a:lnTo>
                                  <a:lnTo>
                                    <a:pt x="1192435" y="1689929"/>
                                  </a:lnTo>
                                  <a:lnTo>
                                    <a:pt x="1199428" y="1711510"/>
                                  </a:lnTo>
                                  <a:lnTo>
                                    <a:pt x="1206103" y="1734677"/>
                                  </a:lnTo>
                                  <a:lnTo>
                                    <a:pt x="1212461" y="1760066"/>
                                  </a:lnTo>
                                  <a:lnTo>
                                    <a:pt x="1218500" y="1787042"/>
                                  </a:lnTo>
                                  <a:lnTo>
                                    <a:pt x="1224858" y="1815605"/>
                                  </a:lnTo>
                                  <a:lnTo>
                                    <a:pt x="1230579" y="1846071"/>
                                  </a:lnTo>
                                  <a:lnTo>
                                    <a:pt x="1235983" y="1877808"/>
                                  </a:lnTo>
                                  <a:lnTo>
                                    <a:pt x="1240751" y="1911131"/>
                                  </a:lnTo>
                                  <a:lnTo>
                                    <a:pt x="1245201" y="1946041"/>
                                  </a:lnTo>
                                  <a:lnTo>
                                    <a:pt x="1249016" y="1981902"/>
                                  </a:lnTo>
                                  <a:lnTo>
                                    <a:pt x="1252830" y="2019351"/>
                                  </a:lnTo>
                                  <a:lnTo>
                                    <a:pt x="1255691" y="2057435"/>
                                  </a:lnTo>
                                  <a:lnTo>
                                    <a:pt x="1257916" y="2096470"/>
                                  </a:lnTo>
                                  <a:lnTo>
                                    <a:pt x="1259505" y="2136775"/>
                                  </a:lnTo>
                                  <a:lnTo>
                                    <a:pt x="1015382" y="2136775"/>
                                  </a:lnTo>
                                  <a:lnTo>
                                    <a:pt x="1016972" y="2096470"/>
                                  </a:lnTo>
                                  <a:lnTo>
                                    <a:pt x="1019515" y="2057435"/>
                                  </a:lnTo>
                                  <a:lnTo>
                                    <a:pt x="1022376" y="2019351"/>
                                  </a:lnTo>
                                  <a:lnTo>
                                    <a:pt x="1025554" y="1981902"/>
                                  </a:lnTo>
                                  <a:lnTo>
                                    <a:pt x="1029686" y="1946041"/>
                                  </a:lnTo>
                                  <a:lnTo>
                                    <a:pt x="1034137" y="1911131"/>
                                  </a:lnTo>
                                  <a:lnTo>
                                    <a:pt x="1039223" y="1877808"/>
                                  </a:lnTo>
                                  <a:lnTo>
                                    <a:pt x="1044308" y="1846071"/>
                                  </a:lnTo>
                                  <a:lnTo>
                                    <a:pt x="1050348" y="1815605"/>
                                  </a:lnTo>
                                  <a:lnTo>
                                    <a:pt x="1056387" y="1787042"/>
                                  </a:lnTo>
                                  <a:lnTo>
                                    <a:pt x="1062427" y="1760066"/>
                                  </a:lnTo>
                                  <a:lnTo>
                                    <a:pt x="1068784" y="1734677"/>
                                  </a:lnTo>
                                  <a:lnTo>
                                    <a:pt x="1075777" y="1711510"/>
                                  </a:lnTo>
                                  <a:lnTo>
                                    <a:pt x="1082453" y="1689929"/>
                                  </a:lnTo>
                                  <a:lnTo>
                                    <a:pt x="1089128" y="1670570"/>
                                  </a:lnTo>
                                  <a:lnTo>
                                    <a:pt x="1096121" y="1653433"/>
                                  </a:lnTo>
                                  <a:lnTo>
                                    <a:pt x="1010297" y="1568380"/>
                                  </a:lnTo>
                                  <a:lnTo>
                                    <a:pt x="1007754" y="1565523"/>
                                  </a:lnTo>
                                  <a:lnTo>
                                    <a:pt x="1005846" y="1562667"/>
                                  </a:lnTo>
                                  <a:lnTo>
                                    <a:pt x="1003939" y="1559811"/>
                                  </a:lnTo>
                                  <a:lnTo>
                                    <a:pt x="1002668" y="1556955"/>
                                  </a:lnTo>
                                  <a:lnTo>
                                    <a:pt x="1001396" y="1553781"/>
                                  </a:lnTo>
                                  <a:lnTo>
                                    <a:pt x="1000760" y="1549973"/>
                                  </a:lnTo>
                                  <a:lnTo>
                                    <a:pt x="1000443" y="1546799"/>
                                  </a:lnTo>
                                  <a:lnTo>
                                    <a:pt x="1000125" y="1543625"/>
                                  </a:lnTo>
                                  <a:lnTo>
                                    <a:pt x="1000443" y="1540452"/>
                                  </a:lnTo>
                                  <a:lnTo>
                                    <a:pt x="1000760" y="1536961"/>
                                  </a:lnTo>
                                  <a:lnTo>
                                    <a:pt x="1001396" y="1533787"/>
                                  </a:lnTo>
                                  <a:lnTo>
                                    <a:pt x="1002986" y="1530296"/>
                                  </a:lnTo>
                                  <a:lnTo>
                                    <a:pt x="1004257" y="1527440"/>
                                  </a:lnTo>
                                  <a:lnTo>
                                    <a:pt x="1006164" y="1524266"/>
                                  </a:lnTo>
                                  <a:lnTo>
                                    <a:pt x="1007754" y="1521410"/>
                                  </a:lnTo>
                                  <a:lnTo>
                                    <a:pt x="1010297" y="1518871"/>
                                  </a:lnTo>
                                  <a:lnTo>
                                    <a:pt x="1112650" y="1416681"/>
                                  </a:lnTo>
                                  <a:lnTo>
                                    <a:pt x="1115511" y="1414459"/>
                                  </a:lnTo>
                                  <a:lnTo>
                                    <a:pt x="1118372" y="1412238"/>
                                  </a:lnTo>
                                  <a:lnTo>
                                    <a:pt x="1121232" y="1410651"/>
                                  </a:lnTo>
                                  <a:lnTo>
                                    <a:pt x="1124411" y="1409064"/>
                                  </a:lnTo>
                                  <a:lnTo>
                                    <a:pt x="1127590" y="1408112"/>
                                  </a:lnTo>
                                  <a:lnTo>
                                    <a:pt x="1130769" y="1407477"/>
                                  </a:lnTo>
                                  <a:lnTo>
                                    <a:pt x="1133947" y="1406525"/>
                                  </a:lnTo>
                                  <a:close/>
                                  <a:moveTo>
                                    <a:pt x="1472565" y="1216025"/>
                                  </a:moveTo>
                                  <a:lnTo>
                                    <a:pt x="1495425" y="1226506"/>
                                  </a:lnTo>
                                  <a:lnTo>
                                    <a:pt x="1518285" y="1236670"/>
                                  </a:lnTo>
                                  <a:lnTo>
                                    <a:pt x="1540828" y="1246198"/>
                                  </a:lnTo>
                                  <a:lnTo>
                                    <a:pt x="1563370" y="1255726"/>
                                  </a:lnTo>
                                  <a:lnTo>
                                    <a:pt x="1586230" y="1264619"/>
                                  </a:lnTo>
                                  <a:lnTo>
                                    <a:pt x="1608138" y="1273195"/>
                                  </a:lnTo>
                                  <a:lnTo>
                                    <a:pt x="1630363" y="1281453"/>
                                  </a:lnTo>
                                  <a:lnTo>
                                    <a:pt x="1651953" y="1289393"/>
                                  </a:lnTo>
                                  <a:lnTo>
                                    <a:pt x="1695133" y="1304321"/>
                                  </a:lnTo>
                                  <a:lnTo>
                                    <a:pt x="1737360" y="1318613"/>
                                  </a:lnTo>
                                  <a:lnTo>
                                    <a:pt x="1778635" y="1331953"/>
                                  </a:lnTo>
                                  <a:lnTo>
                                    <a:pt x="1819275" y="1344339"/>
                                  </a:lnTo>
                                  <a:lnTo>
                                    <a:pt x="1896428" y="1368795"/>
                                  </a:lnTo>
                                  <a:lnTo>
                                    <a:pt x="1933575" y="1380864"/>
                                  </a:lnTo>
                                  <a:lnTo>
                                    <a:pt x="1969453" y="1392934"/>
                                  </a:lnTo>
                                  <a:lnTo>
                                    <a:pt x="2004060" y="1405320"/>
                                  </a:lnTo>
                                  <a:lnTo>
                                    <a:pt x="2020570" y="1411355"/>
                                  </a:lnTo>
                                  <a:lnTo>
                                    <a:pt x="2037080" y="1417707"/>
                                  </a:lnTo>
                                  <a:lnTo>
                                    <a:pt x="2053273" y="1424695"/>
                                  </a:lnTo>
                                  <a:lnTo>
                                    <a:pt x="2068830" y="1431047"/>
                                  </a:lnTo>
                                  <a:lnTo>
                                    <a:pt x="2084705" y="1438352"/>
                                  </a:lnTo>
                                  <a:lnTo>
                                    <a:pt x="2099628" y="1445339"/>
                                  </a:lnTo>
                                  <a:lnTo>
                                    <a:pt x="2106930" y="1449150"/>
                                  </a:lnTo>
                                  <a:lnTo>
                                    <a:pt x="2114233" y="1453279"/>
                                  </a:lnTo>
                                  <a:lnTo>
                                    <a:pt x="2120900" y="1458044"/>
                                  </a:lnTo>
                                  <a:lnTo>
                                    <a:pt x="2127568" y="1463125"/>
                                  </a:lnTo>
                                  <a:lnTo>
                                    <a:pt x="2134235" y="1468207"/>
                                  </a:lnTo>
                                  <a:lnTo>
                                    <a:pt x="2140585" y="1474242"/>
                                  </a:lnTo>
                                  <a:lnTo>
                                    <a:pt x="2146618" y="1480276"/>
                                  </a:lnTo>
                                  <a:lnTo>
                                    <a:pt x="2152650" y="1486628"/>
                                  </a:lnTo>
                                  <a:lnTo>
                                    <a:pt x="2158365" y="1493298"/>
                                  </a:lnTo>
                                  <a:lnTo>
                                    <a:pt x="2163763" y="1500286"/>
                                  </a:lnTo>
                                  <a:lnTo>
                                    <a:pt x="2169160" y="1507908"/>
                                  </a:lnTo>
                                  <a:lnTo>
                                    <a:pt x="2174558" y="1515213"/>
                                  </a:lnTo>
                                  <a:lnTo>
                                    <a:pt x="2179638" y="1522836"/>
                                  </a:lnTo>
                                  <a:lnTo>
                                    <a:pt x="2184718" y="1531094"/>
                                  </a:lnTo>
                                  <a:lnTo>
                                    <a:pt x="2189163" y="1539352"/>
                                  </a:lnTo>
                                  <a:lnTo>
                                    <a:pt x="2193925" y="1547927"/>
                                  </a:lnTo>
                                  <a:lnTo>
                                    <a:pt x="2198370" y="1556502"/>
                                  </a:lnTo>
                                  <a:lnTo>
                                    <a:pt x="2202498" y="1565396"/>
                                  </a:lnTo>
                                  <a:lnTo>
                                    <a:pt x="2210435" y="1583817"/>
                                  </a:lnTo>
                                  <a:lnTo>
                                    <a:pt x="2218055" y="1602556"/>
                                  </a:lnTo>
                                  <a:lnTo>
                                    <a:pt x="2224723" y="1622248"/>
                                  </a:lnTo>
                                  <a:lnTo>
                                    <a:pt x="2230755" y="1641939"/>
                                  </a:lnTo>
                                  <a:lnTo>
                                    <a:pt x="2236788" y="1662584"/>
                                  </a:lnTo>
                                  <a:lnTo>
                                    <a:pt x="2241868" y="1682911"/>
                                  </a:lnTo>
                                  <a:lnTo>
                                    <a:pt x="2246631" y="1703238"/>
                                  </a:lnTo>
                                  <a:lnTo>
                                    <a:pt x="2250758" y="1724200"/>
                                  </a:lnTo>
                                  <a:lnTo>
                                    <a:pt x="2254885" y="1744527"/>
                                  </a:lnTo>
                                  <a:lnTo>
                                    <a:pt x="2258378" y="1764537"/>
                                  </a:lnTo>
                                  <a:lnTo>
                                    <a:pt x="2261235" y="1784546"/>
                                  </a:lnTo>
                                  <a:lnTo>
                                    <a:pt x="2263775" y="1803920"/>
                                  </a:lnTo>
                                  <a:lnTo>
                                    <a:pt x="2266315" y="1822977"/>
                                  </a:lnTo>
                                  <a:lnTo>
                                    <a:pt x="2267903" y="1841081"/>
                                  </a:lnTo>
                                  <a:lnTo>
                                    <a:pt x="2269808" y="1859184"/>
                                  </a:lnTo>
                                  <a:lnTo>
                                    <a:pt x="2272348" y="1891581"/>
                                  </a:lnTo>
                                  <a:lnTo>
                                    <a:pt x="2273618" y="1920165"/>
                                  </a:lnTo>
                                  <a:lnTo>
                                    <a:pt x="2274571" y="1943669"/>
                                  </a:lnTo>
                                  <a:lnTo>
                                    <a:pt x="2274888" y="1961455"/>
                                  </a:lnTo>
                                  <a:lnTo>
                                    <a:pt x="2274571" y="1964948"/>
                                  </a:lnTo>
                                  <a:lnTo>
                                    <a:pt x="2274253" y="1968760"/>
                                  </a:lnTo>
                                  <a:lnTo>
                                    <a:pt x="2272665" y="1972571"/>
                                  </a:lnTo>
                                  <a:lnTo>
                                    <a:pt x="2271395" y="1976065"/>
                                  </a:lnTo>
                                  <a:lnTo>
                                    <a:pt x="2269173" y="1979876"/>
                                  </a:lnTo>
                                  <a:lnTo>
                                    <a:pt x="2266633" y="1983687"/>
                                  </a:lnTo>
                                  <a:lnTo>
                                    <a:pt x="2263775" y="1987181"/>
                                  </a:lnTo>
                                  <a:lnTo>
                                    <a:pt x="2260601" y="1991310"/>
                                  </a:lnTo>
                                  <a:lnTo>
                                    <a:pt x="2256473" y="1995121"/>
                                  </a:lnTo>
                                  <a:lnTo>
                                    <a:pt x="2252345" y="1998615"/>
                                  </a:lnTo>
                                  <a:lnTo>
                                    <a:pt x="2247583" y="2002744"/>
                                  </a:lnTo>
                                  <a:lnTo>
                                    <a:pt x="2242185" y="2006238"/>
                                  </a:lnTo>
                                  <a:lnTo>
                                    <a:pt x="2236471" y="2010367"/>
                                  </a:lnTo>
                                  <a:lnTo>
                                    <a:pt x="2230438" y="2014178"/>
                                  </a:lnTo>
                                  <a:lnTo>
                                    <a:pt x="2224088" y="2017672"/>
                                  </a:lnTo>
                                  <a:lnTo>
                                    <a:pt x="2216785" y="2021800"/>
                                  </a:lnTo>
                                  <a:lnTo>
                                    <a:pt x="2209165" y="2025294"/>
                                  </a:lnTo>
                                  <a:lnTo>
                                    <a:pt x="2201545" y="2029105"/>
                                  </a:lnTo>
                                  <a:lnTo>
                                    <a:pt x="2183765" y="2036410"/>
                                  </a:lnTo>
                                  <a:lnTo>
                                    <a:pt x="2165033" y="2044033"/>
                                  </a:lnTo>
                                  <a:lnTo>
                                    <a:pt x="2143760" y="2051021"/>
                                  </a:lnTo>
                                  <a:lnTo>
                                    <a:pt x="2120900" y="2058326"/>
                                  </a:lnTo>
                                  <a:lnTo>
                                    <a:pt x="2095818" y="2064995"/>
                                  </a:lnTo>
                                  <a:lnTo>
                                    <a:pt x="2069465" y="2071665"/>
                                  </a:lnTo>
                                  <a:lnTo>
                                    <a:pt x="2040573" y="2078335"/>
                                  </a:lnTo>
                                  <a:lnTo>
                                    <a:pt x="2010410" y="2084370"/>
                                  </a:lnTo>
                                  <a:lnTo>
                                    <a:pt x="1977708" y="2090404"/>
                                  </a:lnTo>
                                  <a:lnTo>
                                    <a:pt x="1943418" y="2096121"/>
                                  </a:lnTo>
                                  <a:lnTo>
                                    <a:pt x="1907223" y="2101838"/>
                                  </a:lnTo>
                                  <a:lnTo>
                                    <a:pt x="1868805" y="2106920"/>
                                  </a:lnTo>
                                  <a:lnTo>
                                    <a:pt x="1829118" y="2111684"/>
                                  </a:lnTo>
                                  <a:lnTo>
                                    <a:pt x="1786890" y="2116131"/>
                                  </a:lnTo>
                                  <a:lnTo>
                                    <a:pt x="1742758" y="2120259"/>
                                  </a:lnTo>
                                  <a:lnTo>
                                    <a:pt x="1697038" y="2124071"/>
                                  </a:lnTo>
                                  <a:lnTo>
                                    <a:pt x="1649413" y="2127247"/>
                                  </a:lnTo>
                                  <a:lnTo>
                                    <a:pt x="1599565" y="2130105"/>
                                  </a:lnTo>
                                  <a:lnTo>
                                    <a:pt x="1547813" y="2132329"/>
                                  </a:lnTo>
                                  <a:lnTo>
                                    <a:pt x="1494155" y="2134234"/>
                                  </a:lnTo>
                                  <a:lnTo>
                                    <a:pt x="1438275" y="2135505"/>
                                  </a:lnTo>
                                  <a:lnTo>
                                    <a:pt x="1380490" y="2136775"/>
                                  </a:lnTo>
                                  <a:lnTo>
                                    <a:pt x="1320800" y="2136775"/>
                                  </a:lnTo>
                                  <a:lnTo>
                                    <a:pt x="1472565" y="1216025"/>
                                  </a:lnTo>
                                  <a:close/>
                                  <a:moveTo>
                                    <a:pt x="802373" y="1216025"/>
                                  </a:moveTo>
                                  <a:lnTo>
                                    <a:pt x="954088" y="2136775"/>
                                  </a:lnTo>
                                  <a:lnTo>
                                    <a:pt x="894418" y="2136775"/>
                                  </a:lnTo>
                                  <a:lnTo>
                                    <a:pt x="836652" y="2135505"/>
                                  </a:lnTo>
                                  <a:lnTo>
                                    <a:pt x="780790" y="2134234"/>
                                  </a:lnTo>
                                  <a:lnTo>
                                    <a:pt x="727151" y="2132329"/>
                                  </a:lnTo>
                                  <a:lnTo>
                                    <a:pt x="675415" y="2130105"/>
                                  </a:lnTo>
                                  <a:lnTo>
                                    <a:pt x="625584" y="2127247"/>
                                  </a:lnTo>
                                  <a:lnTo>
                                    <a:pt x="577975" y="2124071"/>
                                  </a:lnTo>
                                  <a:lnTo>
                                    <a:pt x="531953" y="2120259"/>
                                  </a:lnTo>
                                  <a:lnTo>
                                    <a:pt x="488153" y="2116131"/>
                                  </a:lnTo>
                                  <a:lnTo>
                                    <a:pt x="445939" y="2111684"/>
                                  </a:lnTo>
                                  <a:lnTo>
                                    <a:pt x="405947" y="2106920"/>
                                  </a:lnTo>
                                  <a:lnTo>
                                    <a:pt x="367860" y="2101838"/>
                                  </a:lnTo>
                                  <a:lnTo>
                                    <a:pt x="331677" y="2096121"/>
                                  </a:lnTo>
                                  <a:lnTo>
                                    <a:pt x="297398" y="2090404"/>
                                  </a:lnTo>
                                  <a:lnTo>
                                    <a:pt x="265024" y="2084370"/>
                                  </a:lnTo>
                                  <a:lnTo>
                                    <a:pt x="234554" y="2078335"/>
                                  </a:lnTo>
                                  <a:lnTo>
                                    <a:pt x="205989" y="2071665"/>
                                  </a:lnTo>
                                  <a:lnTo>
                                    <a:pt x="179010" y="2064995"/>
                                  </a:lnTo>
                                  <a:lnTo>
                                    <a:pt x="154254" y="2058326"/>
                                  </a:lnTo>
                                  <a:lnTo>
                                    <a:pt x="131401" y="2051021"/>
                                  </a:lnTo>
                                  <a:lnTo>
                                    <a:pt x="110136" y="2044033"/>
                                  </a:lnTo>
                                  <a:lnTo>
                                    <a:pt x="91092" y="2036410"/>
                                  </a:lnTo>
                                  <a:lnTo>
                                    <a:pt x="73635" y="2029105"/>
                                  </a:lnTo>
                                  <a:lnTo>
                                    <a:pt x="66018" y="2025294"/>
                                  </a:lnTo>
                                  <a:lnTo>
                                    <a:pt x="58400" y="2021800"/>
                                  </a:lnTo>
                                  <a:lnTo>
                                    <a:pt x="51100" y="2017672"/>
                                  </a:lnTo>
                                  <a:lnTo>
                                    <a:pt x="44435" y="2014178"/>
                                  </a:lnTo>
                                  <a:lnTo>
                                    <a:pt x="38404" y="2010367"/>
                                  </a:lnTo>
                                  <a:lnTo>
                                    <a:pt x="32691" y="2006238"/>
                                  </a:lnTo>
                                  <a:lnTo>
                                    <a:pt x="27613" y="2002744"/>
                                  </a:lnTo>
                                  <a:lnTo>
                                    <a:pt x="22852" y="1998615"/>
                                  </a:lnTo>
                                  <a:lnTo>
                                    <a:pt x="18726" y="1995121"/>
                                  </a:lnTo>
                                  <a:lnTo>
                                    <a:pt x="14600" y="1991310"/>
                                  </a:lnTo>
                                  <a:lnTo>
                                    <a:pt x="11109" y="1987181"/>
                                  </a:lnTo>
                                  <a:lnTo>
                                    <a:pt x="8252" y="1983687"/>
                                  </a:lnTo>
                                  <a:lnTo>
                                    <a:pt x="5713" y="1979876"/>
                                  </a:lnTo>
                                  <a:lnTo>
                                    <a:pt x="3491" y="1976065"/>
                                  </a:lnTo>
                                  <a:lnTo>
                                    <a:pt x="2222" y="1972571"/>
                                  </a:lnTo>
                                  <a:lnTo>
                                    <a:pt x="1269" y="1968760"/>
                                  </a:lnTo>
                                  <a:lnTo>
                                    <a:pt x="317" y="1964948"/>
                                  </a:lnTo>
                                  <a:lnTo>
                                    <a:pt x="0" y="1961455"/>
                                  </a:lnTo>
                                  <a:lnTo>
                                    <a:pt x="317" y="1943669"/>
                                  </a:lnTo>
                                  <a:lnTo>
                                    <a:pt x="1269" y="1920165"/>
                                  </a:lnTo>
                                  <a:lnTo>
                                    <a:pt x="2856" y="1891581"/>
                                  </a:lnTo>
                                  <a:lnTo>
                                    <a:pt x="5395" y="1859184"/>
                                  </a:lnTo>
                                  <a:lnTo>
                                    <a:pt x="6982" y="1841081"/>
                                  </a:lnTo>
                                  <a:lnTo>
                                    <a:pt x="8887" y="1822977"/>
                                  </a:lnTo>
                                  <a:lnTo>
                                    <a:pt x="11109" y="1803920"/>
                                  </a:lnTo>
                                  <a:lnTo>
                                    <a:pt x="13965" y="1784546"/>
                                  </a:lnTo>
                                  <a:lnTo>
                                    <a:pt x="16822" y="1764537"/>
                                  </a:lnTo>
                                  <a:lnTo>
                                    <a:pt x="20313" y="1744527"/>
                                  </a:lnTo>
                                  <a:lnTo>
                                    <a:pt x="24122" y="1724200"/>
                                  </a:lnTo>
                                  <a:lnTo>
                                    <a:pt x="28248" y="1703238"/>
                                  </a:lnTo>
                                  <a:lnTo>
                                    <a:pt x="33326" y="1682911"/>
                                  </a:lnTo>
                                  <a:lnTo>
                                    <a:pt x="38404" y="1662584"/>
                                  </a:lnTo>
                                  <a:lnTo>
                                    <a:pt x="44118" y="1641939"/>
                                  </a:lnTo>
                                  <a:lnTo>
                                    <a:pt x="50465" y="1622248"/>
                                  </a:lnTo>
                                  <a:lnTo>
                                    <a:pt x="57448" y="1602556"/>
                                  </a:lnTo>
                                  <a:lnTo>
                                    <a:pt x="64748" y="1583817"/>
                                  </a:lnTo>
                                  <a:lnTo>
                                    <a:pt x="72683" y="1565396"/>
                                  </a:lnTo>
                                  <a:lnTo>
                                    <a:pt x="77127" y="1556502"/>
                                  </a:lnTo>
                                  <a:lnTo>
                                    <a:pt x="81253" y="1547927"/>
                                  </a:lnTo>
                                  <a:lnTo>
                                    <a:pt x="86014" y="1539352"/>
                                  </a:lnTo>
                                  <a:lnTo>
                                    <a:pt x="90457" y="1531094"/>
                                  </a:lnTo>
                                  <a:lnTo>
                                    <a:pt x="95536" y="1522836"/>
                                  </a:lnTo>
                                  <a:lnTo>
                                    <a:pt x="100614" y="1515213"/>
                                  </a:lnTo>
                                  <a:lnTo>
                                    <a:pt x="105692" y="1507908"/>
                                  </a:lnTo>
                                  <a:lnTo>
                                    <a:pt x="111088" y="1500286"/>
                                  </a:lnTo>
                                  <a:lnTo>
                                    <a:pt x="116801" y="1493298"/>
                                  </a:lnTo>
                                  <a:lnTo>
                                    <a:pt x="122514" y="1486628"/>
                                  </a:lnTo>
                                  <a:lnTo>
                                    <a:pt x="128545" y="1480276"/>
                                  </a:lnTo>
                                  <a:lnTo>
                                    <a:pt x="134575" y="1474242"/>
                                  </a:lnTo>
                                  <a:lnTo>
                                    <a:pt x="140923" y="1468207"/>
                                  </a:lnTo>
                                  <a:lnTo>
                                    <a:pt x="147588" y="1463125"/>
                                  </a:lnTo>
                                  <a:lnTo>
                                    <a:pt x="154254" y="1458044"/>
                                  </a:lnTo>
                                  <a:lnTo>
                                    <a:pt x="161236" y="1453279"/>
                                  </a:lnTo>
                                  <a:lnTo>
                                    <a:pt x="168219" y="1449150"/>
                                  </a:lnTo>
                                  <a:lnTo>
                                    <a:pt x="175519" y="1445339"/>
                                  </a:lnTo>
                                  <a:lnTo>
                                    <a:pt x="190436" y="1438352"/>
                                  </a:lnTo>
                                  <a:lnTo>
                                    <a:pt x="205989" y="1431047"/>
                                  </a:lnTo>
                                  <a:lnTo>
                                    <a:pt x="221541" y="1424695"/>
                                  </a:lnTo>
                                  <a:lnTo>
                                    <a:pt x="237728" y="1417707"/>
                                  </a:lnTo>
                                  <a:lnTo>
                                    <a:pt x="254233" y="1411355"/>
                                  </a:lnTo>
                                  <a:lnTo>
                                    <a:pt x="271055" y="1405320"/>
                                  </a:lnTo>
                                  <a:lnTo>
                                    <a:pt x="305651" y="1392934"/>
                                  </a:lnTo>
                                  <a:lnTo>
                                    <a:pt x="341516" y="1380864"/>
                                  </a:lnTo>
                                  <a:lnTo>
                                    <a:pt x="378651" y="1368795"/>
                                  </a:lnTo>
                                  <a:lnTo>
                                    <a:pt x="456096" y="1344339"/>
                                  </a:lnTo>
                                  <a:lnTo>
                                    <a:pt x="496405" y="1331953"/>
                                  </a:lnTo>
                                  <a:lnTo>
                                    <a:pt x="537666" y="1318613"/>
                                  </a:lnTo>
                                  <a:lnTo>
                                    <a:pt x="579880" y="1304321"/>
                                  </a:lnTo>
                                  <a:lnTo>
                                    <a:pt x="622728" y="1289393"/>
                                  </a:lnTo>
                                  <a:lnTo>
                                    <a:pt x="644628" y="1281453"/>
                                  </a:lnTo>
                                  <a:lnTo>
                                    <a:pt x="666846" y="1273195"/>
                                  </a:lnTo>
                                  <a:lnTo>
                                    <a:pt x="689063" y="1264619"/>
                                  </a:lnTo>
                                  <a:lnTo>
                                    <a:pt x="711281" y="1255726"/>
                                  </a:lnTo>
                                  <a:lnTo>
                                    <a:pt x="733816" y="1246198"/>
                                  </a:lnTo>
                                  <a:lnTo>
                                    <a:pt x="756668" y="1236670"/>
                                  </a:lnTo>
                                  <a:lnTo>
                                    <a:pt x="779521" y="1226506"/>
                                  </a:lnTo>
                                  <a:lnTo>
                                    <a:pt x="802373" y="1216025"/>
                                  </a:lnTo>
                                  <a:close/>
                                  <a:moveTo>
                                    <a:pt x="1137444" y="0"/>
                                  </a:moveTo>
                                  <a:lnTo>
                                    <a:pt x="1148251" y="317"/>
                                  </a:lnTo>
                                  <a:lnTo>
                                    <a:pt x="1159376" y="635"/>
                                  </a:lnTo>
                                  <a:lnTo>
                                    <a:pt x="1170183" y="1587"/>
                                  </a:lnTo>
                                  <a:lnTo>
                                    <a:pt x="1180990" y="2539"/>
                                  </a:lnTo>
                                  <a:lnTo>
                                    <a:pt x="1191797" y="3809"/>
                                  </a:lnTo>
                                  <a:lnTo>
                                    <a:pt x="1202604" y="5714"/>
                                  </a:lnTo>
                                  <a:lnTo>
                                    <a:pt x="1212776" y="7936"/>
                                  </a:lnTo>
                                  <a:lnTo>
                                    <a:pt x="1223265" y="10158"/>
                                  </a:lnTo>
                                  <a:lnTo>
                                    <a:pt x="1233754" y="12380"/>
                                  </a:lnTo>
                                  <a:lnTo>
                                    <a:pt x="1243926" y="15237"/>
                                  </a:lnTo>
                                  <a:lnTo>
                                    <a:pt x="1254097" y="18728"/>
                                  </a:lnTo>
                                  <a:lnTo>
                                    <a:pt x="1264268" y="22220"/>
                                  </a:lnTo>
                                  <a:lnTo>
                                    <a:pt x="1274122" y="25712"/>
                                  </a:lnTo>
                                  <a:lnTo>
                                    <a:pt x="1283975" y="29838"/>
                                  </a:lnTo>
                                  <a:lnTo>
                                    <a:pt x="1293829" y="33965"/>
                                  </a:lnTo>
                                  <a:lnTo>
                                    <a:pt x="1303682" y="38726"/>
                                  </a:lnTo>
                                  <a:lnTo>
                                    <a:pt x="1312900" y="43170"/>
                                  </a:lnTo>
                                  <a:lnTo>
                                    <a:pt x="1322118" y="48249"/>
                                  </a:lnTo>
                                  <a:lnTo>
                                    <a:pt x="1331654" y="53645"/>
                                  </a:lnTo>
                                  <a:lnTo>
                                    <a:pt x="1340871" y="59041"/>
                                  </a:lnTo>
                                  <a:lnTo>
                                    <a:pt x="1349771" y="64755"/>
                                  </a:lnTo>
                                  <a:lnTo>
                                    <a:pt x="1358353" y="70786"/>
                                  </a:lnTo>
                                  <a:lnTo>
                                    <a:pt x="1367253" y="76817"/>
                                  </a:lnTo>
                                  <a:lnTo>
                                    <a:pt x="1375835" y="83801"/>
                                  </a:lnTo>
                                  <a:lnTo>
                                    <a:pt x="1384100" y="90149"/>
                                  </a:lnTo>
                                  <a:lnTo>
                                    <a:pt x="1392364" y="97450"/>
                                  </a:lnTo>
                                  <a:lnTo>
                                    <a:pt x="1400628" y="104433"/>
                                  </a:lnTo>
                                  <a:lnTo>
                                    <a:pt x="1408575" y="111734"/>
                                  </a:lnTo>
                                  <a:lnTo>
                                    <a:pt x="1416521" y="119035"/>
                                  </a:lnTo>
                                  <a:lnTo>
                                    <a:pt x="1424149" y="126971"/>
                                  </a:lnTo>
                                  <a:lnTo>
                                    <a:pt x="1431460" y="134906"/>
                                  </a:lnTo>
                                  <a:lnTo>
                                    <a:pt x="1439089" y="143159"/>
                                  </a:lnTo>
                                  <a:lnTo>
                                    <a:pt x="1446081" y="151730"/>
                                  </a:lnTo>
                                  <a:lnTo>
                                    <a:pt x="1453074" y="160300"/>
                                  </a:lnTo>
                                  <a:lnTo>
                                    <a:pt x="1459749" y="168871"/>
                                  </a:lnTo>
                                  <a:lnTo>
                                    <a:pt x="1466742" y="177759"/>
                                  </a:lnTo>
                                  <a:lnTo>
                                    <a:pt x="1472781" y="187282"/>
                                  </a:lnTo>
                                  <a:lnTo>
                                    <a:pt x="1479139" y="196487"/>
                                  </a:lnTo>
                                  <a:lnTo>
                                    <a:pt x="1485178" y="205693"/>
                                  </a:lnTo>
                                  <a:lnTo>
                                    <a:pt x="1490899" y="215533"/>
                                  </a:lnTo>
                                  <a:lnTo>
                                    <a:pt x="1496621" y="225373"/>
                                  </a:lnTo>
                                  <a:lnTo>
                                    <a:pt x="1502024" y="235531"/>
                                  </a:lnTo>
                                  <a:lnTo>
                                    <a:pt x="1507428" y="245688"/>
                                  </a:lnTo>
                                  <a:lnTo>
                                    <a:pt x="1512513" y="255846"/>
                                  </a:lnTo>
                                  <a:lnTo>
                                    <a:pt x="1517281" y="266321"/>
                                  </a:lnTo>
                                  <a:lnTo>
                                    <a:pt x="1521731" y="277114"/>
                                  </a:lnTo>
                                  <a:lnTo>
                                    <a:pt x="1526181" y="287906"/>
                                  </a:lnTo>
                                  <a:lnTo>
                                    <a:pt x="1530313" y="298381"/>
                                  </a:lnTo>
                                  <a:lnTo>
                                    <a:pt x="1534445" y="309491"/>
                                  </a:lnTo>
                                  <a:lnTo>
                                    <a:pt x="1537942" y="320601"/>
                                  </a:lnTo>
                                  <a:lnTo>
                                    <a:pt x="1541438" y="332028"/>
                                  </a:lnTo>
                                  <a:lnTo>
                                    <a:pt x="1544617" y="343456"/>
                                  </a:lnTo>
                                  <a:lnTo>
                                    <a:pt x="1547477" y="355201"/>
                                  </a:lnTo>
                                  <a:lnTo>
                                    <a:pt x="1550656" y="366945"/>
                                  </a:lnTo>
                                  <a:lnTo>
                                    <a:pt x="1552881" y="378373"/>
                                  </a:lnTo>
                                  <a:lnTo>
                                    <a:pt x="1555106" y="390435"/>
                                  </a:lnTo>
                                  <a:lnTo>
                                    <a:pt x="1557331" y="402180"/>
                                  </a:lnTo>
                                  <a:lnTo>
                                    <a:pt x="1558602" y="414559"/>
                                  </a:lnTo>
                                  <a:lnTo>
                                    <a:pt x="1560509" y="426622"/>
                                  </a:lnTo>
                                  <a:lnTo>
                                    <a:pt x="1561463" y="438684"/>
                                  </a:lnTo>
                                  <a:lnTo>
                                    <a:pt x="1562734" y="451381"/>
                                  </a:lnTo>
                                  <a:lnTo>
                                    <a:pt x="1563370" y="463760"/>
                                  </a:lnTo>
                                  <a:lnTo>
                                    <a:pt x="1563688" y="476458"/>
                                  </a:lnTo>
                                  <a:lnTo>
                                    <a:pt x="1563688" y="488837"/>
                                  </a:lnTo>
                                  <a:lnTo>
                                    <a:pt x="1563688" y="504074"/>
                                  </a:lnTo>
                                  <a:lnTo>
                                    <a:pt x="1563052" y="519310"/>
                                  </a:lnTo>
                                  <a:lnTo>
                                    <a:pt x="1562099" y="534864"/>
                                  </a:lnTo>
                                  <a:lnTo>
                                    <a:pt x="1560509" y="550418"/>
                                  </a:lnTo>
                                  <a:lnTo>
                                    <a:pt x="1559238" y="566289"/>
                                  </a:lnTo>
                                  <a:lnTo>
                                    <a:pt x="1557013" y="581843"/>
                                  </a:lnTo>
                                  <a:lnTo>
                                    <a:pt x="1554470" y="598032"/>
                                  </a:lnTo>
                                  <a:lnTo>
                                    <a:pt x="1551609" y="613903"/>
                                  </a:lnTo>
                                  <a:lnTo>
                                    <a:pt x="1548431" y="630092"/>
                                  </a:lnTo>
                                  <a:lnTo>
                                    <a:pt x="1544617" y="645963"/>
                                  </a:lnTo>
                                  <a:lnTo>
                                    <a:pt x="1541120" y="662470"/>
                                  </a:lnTo>
                                  <a:lnTo>
                                    <a:pt x="1536988" y="678658"/>
                                  </a:lnTo>
                                  <a:lnTo>
                                    <a:pt x="1532220" y="694847"/>
                                  </a:lnTo>
                                  <a:lnTo>
                                    <a:pt x="1527453" y="710718"/>
                                  </a:lnTo>
                                  <a:lnTo>
                                    <a:pt x="1522685" y="726590"/>
                                  </a:lnTo>
                                  <a:lnTo>
                                    <a:pt x="1516963" y="742778"/>
                                  </a:lnTo>
                                  <a:lnTo>
                                    <a:pt x="1510924" y="758332"/>
                                  </a:lnTo>
                                  <a:lnTo>
                                    <a:pt x="1504885" y="774521"/>
                                  </a:lnTo>
                                  <a:lnTo>
                                    <a:pt x="1498528" y="790075"/>
                                  </a:lnTo>
                                  <a:lnTo>
                                    <a:pt x="1492171" y="805629"/>
                                  </a:lnTo>
                                  <a:lnTo>
                                    <a:pt x="1485178" y="821183"/>
                                  </a:lnTo>
                                  <a:lnTo>
                                    <a:pt x="1477867" y="836102"/>
                                  </a:lnTo>
                                  <a:lnTo>
                                    <a:pt x="1470556" y="851021"/>
                                  </a:lnTo>
                                  <a:lnTo>
                                    <a:pt x="1462610" y="865940"/>
                                  </a:lnTo>
                                  <a:lnTo>
                                    <a:pt x="1454664" y="880542"/>
                                  </a:lnTo>
                                  <a:lnTo>
                                    <a:pt x="1446717" y="894826"/>
                                  </a:lnTo>
                                  <a:lnTo>
                                    <a:pt x="1437817" y="908793"/>
                                  </a:lnTo>
                                  <a:lnTo>
                                    <a:pt x="1428917" y="922759"/>
                                  </a:lnTo>
                                  <a:lnTo>
                                    <a:pt x="1420017" y="936409"/>
                                  </a:lnTo>
                                  <a:lnTo>
                                    <a:pt x="1411117" y="949106"/>
                                  </a:lnTo>
                                  <a:lnTo>
                                    <a:pt x="1401264" y="962120"/>
                                  </a:lnTo>
                                  <a:lnTo>
                                    <a:pt x="1391728" y="974500"/>
                                  </a:lnTo>
                                  <a:lnTo>
                                    <a:pt x="1391728" y="1145593"/>
                                  </a:lnTo>
                                  <a:lnTo>
                                    <a:pt x="1383146" y="1155433"/>
                                  </a:lnTo>
                                  <a:lnTo>
                                    <a:pt x="1359625" y="1181462"/>
                                  </a:lnTo>
                                  <a:lnTo>
                                    <a:pt x="1343414" y="1198603"/>
                                  </a:lnTo>
                                  <a:lnTo>
                                    <a:pt x="1324979" y="1217966"/>
                                  </a:lnTo>
                                  <a:lnTo>
                                    <a:pt x="1305272" y="1238916"/>
                                  </a:lnTo>
                                  <a:lnTo>
                                    <a:pt x="1284611" y="1260184"/>
                                  </a:lnTo>
                                  <a:lnTo>
                                    <a:pt x="1262679" y="1281769"/>
                                  </a:lnTo>
                                  <a:lnTo>
                                    <a:pt x="1241065" y="1302084"/>
                                  </a:lnTo>
                                  <a:lnTo>
                                    <a:pt x="1219769" y="1321765"/>
                                  </a:lnTo>
                                  <a:lnTo>
                                    <a:pt x="1209279" y="1330653"/>
                                  </a:lnTo>
                                  <a:lnTo>
                                    <a:pt x="1199426" y="1338906"/>
                                  </a:lnTo>
                                  <a:lnTo>
                                    <a:pt x="1189572" y="1346842"/>
                                  </a:lnTo>
                                  <a:lnTo>
                                    <a:pt x="1180672" y="1353825"/>
                                  </a:lnTo>
                                  <a:lnTo>
                                    <a:pt x="1171772" y="1359856"/>
                                  </a:lnTo>
                                  <a:lnTo>
                                    <a:pt x="1163508" y="1365252"/>
                                  </a:lnTo>
                                  <a:lnTo>
                                    <a:pt x="1155879" y="1369061"/>
                                  </a:lnTo>
                                  <a:lnTo>
                                    <a:pt x="1149204" y="1372236"/>
                                  </a:lnTo>
                                  <a:lnTo>
                                    <a:pt x="1146026" y="1373505"/>
                                  </a:lnTo>
                                  <a:lnTo>
                                    <a:pt x="1142529" y="1374140"/>
                                  </a:lnTo>
                                  <a:lnTo>
                                    <a:pt x="1139669" y="1374775"/>
                                  </a:lnTo>
                                  <a:lnTo>
                                    <a:pt x="1137444" y="1374775"/>
                                  </a:lnTo>
                                  <a:lnTo>
                                    <a:pt x="1134901" y="1374775"/>
                                  </a:lnTo>
                                  <a:lnTo>
                                    <a:pt x="1132040" y="1374140"/>
                                  </a:lnTo>
                                  <a:lnTo>
                                    <a:pt x="1129180" y="1373505"/>
                                  </a:lnTo>
                                  <a:lnTo>
                                    <a:pt x="1125683" y="1372236"/>
                                  </a:lnTo>
                                  <a:lnTo>
                                    <a:pt x="1119008" y="1369061"/>
                                  </a:lnTo>
                                  <a:lnTo>
                                    <a:pt x="1111062" y="1365252"/>
                                  </a:lnTo>
                                  <a:lnTo>
                                    <a:pt x="1103115" y="1359856"/>
                                  </a:lnTo>
                                  <a:lnTo>
                                    <a:pt x="1094215" y="1353825"/>
                                  </a:lnTo>
                                  <a:lnTo>
                                    <a:pt x="1084998" y="1346842"/>
                                  </a:lnTo>
                                  <a:lnTo>
                                    <a:pt x="1075144" y="1338906"/>
                                  </a:lnTo>
                                  <a:lnTo>
                                    <a:pt x="1065291" y="1330653"/>
                                  </a:lnTo>
                                  <a:lnTo>
                                    <a:pt x="1054801" y="1321765"/>
                                  </a:lnTo>
                                  <a:lnTo>
                                    <a:pt x="1033823" y="1302084"/>
                                  </a:lnTo>
                                  <a:lnTo>
                                    <a:pt x="1012209" y="1281769"/>
                                  </a:lnTo>
                                  <a:lnTo>
                                    <a:pt x="990277" y="1260184"/>
                                  </a:lnTo>
                                  <a:lnTo>
                                    <a:pt x="969616" y="1238916"/>
                                  </a:lnTo>
                                  <a:lnTo>
                                    <a:pt x="949591" y="1217966"/>
                                  </a:lnTo>
                                  <a:lnTo>
                                    <a:pt x="931474" y="1198603"/>
                                  </a:lnTo>
                                  <a:lnTo>
                                    <a:pt x="915581" y="1181462"/>
                                  </a:lnTo>
                                  <a:lnTo>
                                    <a:pt x="891742" y="1155433"/>
                                  </a:lnTo>
                                  <a:lnTo>
                                    <a:pt x="883159" y="1145593"/>
                                  </a:lnTo>
                                  <a:lnTo>
                                    <a:pt x="883159" y="974500"/>
                                  </a:lnTo>
                                  <a:lnTo>
                                    <a:pt x="873624" y="962120"/>
                                  </a:lnTo>
                                  <a:lnTo>
                                    <a:pt x="863770" y="949106"/>
                                  </a:lnTo>
                                  <a:lnTo>
                                    <a:pt x="854870" y="936409"/>
                                  </a:lnTo>
                                  <a:lnTo>
                                    <a:pt x="845970" y="922759"/>
                                  </a:lnTo>
                                  <a:lnTo>
                                    <a:pt x="837070" y="908793"/>
                                  </a:lnTo>
                                  <a:lnTo>
                                    <a:pt x="828488" y="894826"/>
                                  </a:lnTo>
                                  <a:lnTo>
                                    <a:pt x="820224" y="880542"/>
                                  </a:lnTo>
                                  <a:lnTo>
                                    <a:pt x="812278" y="865940"/>
                                  </a:lnTo>
                                  <a:lnTo>
                                    <a:pt x="804331" y="851021"/>
                                  </a:lnTo>
                                  <a:lnTo>
                                    <a:pt x="796703" y="836102"/>
                                  </a:lnTo>
                                  <a:lnTo>
                                    <a:pt x="789710" y="821183"/>
                                  </a:lnTo>
                                  <a:lnTo>
                                    <a:pt x="782717" y="805629"/>
                                  </a:lnTo>
                                  <a:lnTo>
                                    <a:pt x="776042" y="790075"/>
                                  </a:lnTo>
                                  <a:lnTo>
                                    <a:pt x="770003" y="774521"/>
                                  </a:lnTo>
                                  <a:lnTo>
                                    <a:pt x="763964" y="758332"/>
                                  </a:lnTo>
                                  <a:lnTo>
                                    <a:pt x="758242" y="742778"/>
                                  </a:lnTo>
                                  <a:lnTo>
                                    <a:pt x="752521" y="726590"/>
                                  </a:lnTo>
                                  <a:lnTo>
                                    <a:pt x="747435" y="710718"/>
                                  </a:lnTo>
                                  <a:lnTo>
                                    <a:pt x="742350" y="694847"/>
                                  </a:lnTo>
                                  <a:lnTo>
                                    <a:pt x="737900" y="678658"/>
                                  </a:lnTo>
                                  <a:lnTo>
                                    <a:pt x="733767" y="662470"/>
                                  </a:lnTo>
                                  <a:lnTo>
                                    <a:pt x="729953" y="645963"/>
                                  </a:lnTo>
                                  <a:lnTo>
                                    <a:pt x="726457" y="630092"/>
                                  </a:lnTo>
                                  <a:lnTo>
                                    <a:pt x="723278" y="613903"/>
                                  </a:lnTo>
                                  <a:lnTo>
                                    <a:pt x="720418" y="598032"/>
                                  </a:lnTo>
                                  <a:lnTo>
                                    <a:pt x="717875" y="581843"/>
                                  </a:lnTo>
                                  <a:lnTo>
                                    <a:pt x="715968" y="566289"/>
                                  </a:lnTo>
                                  <a:lnTo>
                                    <a:pt x="714060" y="550418"/>
                                  </a:lnTo>
                                  <a:lnTo>
                                    <a:pt x="713107" y="534864"/>
                                  </a:lnTo>
                                  <a:lnTo>
                                    <a:pt x="711835" y="519310"/>
                                  </a:lnTo>
                                  <a:lnTo>
                                    <a:pt x="711200" y="504074"/>
                                  </a:lnTo>
                                  <a:lnTo>
                                    <a:pt x="711200" y="488837"/>
                                  </a:lnTo>
                                  <a:lnTo>
                                    <a:pt x="711200" y="476458"/>
                                  </a:lnTo>
                                  <a:lnTo>
                                    <a:pt x="711518" y="463760"/>
                                  </a:lnTo>
                                  <a:lnTo>
                                    <a:pt x="712153" y="451381"/>
                                  </a:lnTo>
                                  <a:lnTo>
                                    <a:pt x="713425" y="438684"/>
                                  </a:lnTo>
                                  <a:lnTo>
                                    <a:pt x="714378" y="426622"/>
                                  </a:lnTo>
                                  <a:lnTo>
                                    <a:pt x="715968" y="414559"/>
                                  </a:lnTo>
                                  <a:lnTo>
                                    <a:pt x="717557" y="402180"/>
                                  </a:lnTo>
                                  <a:lnTo>
                                    <a:pt x="719782" y="390435"/>
                                  </a:lnTo>
                                  <a:lnTo>
                                    <a:pt x="722007" y="378373"/>
                                  </a:lnTo>
                                  <a:lnTo>
                                    <a:pt x="724550" y="366945"/>
                                  </a:lnTo>
                                  <a:lnTo>
                                    <a:pt x="727410" y="355201"/>
                                  </a:lnTo>
                                  <a:lnTo>
                                    <a:pt x="730271" y="343456"/>
                                  </a:lnTo>
                                  <a:lnTo>
                                    <a:pt x="733450" y="332028"/>
                                  </a:lnTo>
                                  <a:lnTo>
                                    <a:pt x="736946" y="320601"/>
                                  </a:lnTo>
                                  <a:lnTo>
                                    <a:pt x="740442" y="309491"/>
                                  </a:lnTo>
                                  <a:lnTo>
                                    <a:pt x="744575" y="298381"/>
                                  </a:lnTo>
                                  <a:lnTo>
                                    <a:pt x="748707" y="287906"/>
                                  </a:lnTo>
                                  <a:lnTo>
                                    <a:pt x="753157" y="277114"/>
                                  </a:lnTo>
                                  <a:lnTo>
                                    <a:pt x="757607" y="266321"/>
                                  </a:lnTo>
                                  <a:lnTo>
                                    <a:pt x="762374" y="255846"/>
                                  </a:lnTo>
                                  <a:lnTo>
                                    <a:pt x="767460" y="245688"/>
                                  </a:lnTo>
                                  <a:lnTo>
                                    <a:pt x="772864" y="235531"/>
                                  </a:lnTo>
                                  <a:lnTo>
                                    <a:pt x="778267" y="225373"/>
                                  </a:lnTo>
                                  <a:lnTo>
                                    <a:pt x="783989" y="215533"/>
                                  </a:lnTo>
                                  <a:lnTo>
                                    <a:pt x="789710" y="205693"/>
                                  </a:lnTo>
                                  <a:lnTo>
                                    <a:pt x="795749" y="196487"/>
                                  </a:lnTo>
                                  <a:lnTo>
                                    <a:pt x="801789" y="187282"/>
                                  </a:lnTo>
                                  <a:lnTo>
                                    <a:pt x="808146" y="177759"/>
                                  </a:lnTo>
                                  <a:lnTo>
                                    <a:pt x="815138" y="168871"/>
                                  </a:lnTo>
                                  <a:lnTo>
                                    <a:pt x="821813" y="160300"/>
                                  </a:lnTo>
                                  <a:lnTo>
                                    <a:pt x="828806" y="151730"/>
                                  </a:lnTo>
                                  <a:lnTo>
                                    <a:pt x="835799" y="143159"/>
                                  </a:lnTo>
                                  <a:lnTo>
                                    <a:pt x="843110" y="134906"/>
                                  </a:lnTo>
                                  <a:lnTo>
                                    <a:pt x="850738" y="126971"/>
                                  </a:lnTo>
                                  <a:lnTo>
                                    <a:pt x="858367" y="119035"/>
                                  </a:lnTo>
                                  <a:lnTo>
                                    <a:pt x="866313" y="111734"/>
                                  </a:lnTo>
                                  <a:lnTo>
                                    <a:pt x="874260" y="104433"/>
                                  </a:lnTo>
                                  <a:lnTo>
                                    <a:pt x="882206" y="97450"/>
                                  </a:lnTo>
                                  <a:lnTo>
                                    <a:pt x="890788" y="90149"/>
                                  </a:lnTo>
                                  <a:lnTo>
                                    <a:pt x="899052" y="83801"/>
                                  </a:lnTo>
                                  <a:lnTo>
                                    <a:pt x="907634" y="76817"/>
                                  </a:lnTo>
                                  <a:lnTo>
                                    <a:pt x="916216" y="70786"/>
                                  </a:lnTo>
                                  <a:lnTo>
                                    <a:pt x="925116" y="64755"/>
                                  </a:lnTo>
                                  <a:lnTo>
                                    <a:pt x="934016" y="59041"/>
                                  </a:lnTo>
                                  <a:lnTo>
                                    <a:pt x="943552" y="53645"/>
                                  </a:lnTo>
                                  <a:lnTo>
                                    <a:pt x="952452" y="48249"/>
                                  </a:lnTo>
                                  <a:lnTo>
                                    <a:pt x="961988" y="43170"/>
                                  </a:lnTo>
                                  <a:lnTo>
                                    <a:pt x="971205" y="38726"/>
                                  </a:lnTo>
                                  <a:lnTo>
                                    <a:pt x="981059" y="33965"/>
                                  </a:lnTo>
                                  <a:lnTo>
                                    <a:pt x="990595" y="29838"/>
                                  </a:lnTo>
                                  <a:lnTo>
                                    <a:pt x="1000766" y="25712"/>
                                  </a:lnTo>
                                  <a:lnTo>
                                    <a:pt x="1010302" y="22220"/>
                                  </a:lnTo>
                                  <a:lnTo>
                                    <a:pt x="1020791" y="18728"/>
                                  </a:lnTo>
                                  <a:lnTo>
                                    <a:pt x="1030962" y="15237"/>
                                  </a:lnTo>
                                  <a:lnTo>
                                    <a:pt x="1041134" y="12380"/>
                                  </a:lnTo>
                                  <a:lnTo>
                                    <a:pt x="1051305" y="10158"/>
                                  </a:lnTo>
                                  <a:lnTo>
                                    <a:pt x="1062112" y="7936"/>
                                  </a:lnTo>
                                  <a:lnTo>
                                    <a:pt x="1072283" y="5714"/>
                                  </a:lnTo>
                                  <a:lnTo>
                                    <a:pt x="1083091" y="3809"/>
                                  </a:lnTo>
                                  <a:lnTo>
                                    <a:pt x="1093898" y="2539"/>
                                  </a:lnTo>
                                  <a:lnTo>
                                    <a:pt x="1104705" y="1587"/>
                                  </a:lnTo>
                                  <a:lnTo>
                                    <a:pt x="1115512" y="635"/>
                                  </a:lnTo>
                                  <a:lnTo>
                                    <a:pt x="1126637" y="317"/>
                                  </a:lnTo>
                                  <a:lnTo>
                                    <a:pt x="11374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25pt;margin-top:701.2pt;height:26.4pt;width:347.6pt;z-index:251663360;mso-width-relative:page;mso-height-relative:page;" coordorigin="10227,14547" coordsize="6952,528" o:gfxdata="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">
                <o:lock v:ext="edit" aspectratio="f"/>
                <v:line id="_x0000_s1026" o:spid="_x0000_s1026" o:spt="20" style="position:absolute;left:10227;top:15075;height:0;width:6953;" filled="f" stroked="t" coordsize="21600,21600" o:gfxdata="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6P5iXXAAAADgEAAA8AAAAAAAAAAQAgAAAAIgAAAGRycy9kb3ducmV2&#10;LnhtbFBLAQIUABQAAAAIAIdO4kCPpLpD/QEAAOUDAAAOAAAAAAAAAAEAIAAAACYBAABkcnMvZTJv&#10;RG9jLnhtbFBLBQYAAAAABgAGAFkBAACVBQAAAAA=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group id="_x0000_s1026" o:spid="_x0000_s1026" o:spt="203" style="position:absolute;left:10247;top:14547;height:428;width:428;" coordorigin="10247,14547" coordsize="428,428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80" o:spid="_x0000_s1026" o:spt="2" style="position:absolute;left:10247;top:14547;height:429;width:429;v-text-anchor:middle;" fillcolor="#778495" filled="t" stroked="f" coordsize="21600,21600" arcsize="0.166666666666667" o:gfxdata="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sLit9sAAAANAQAADwAAAAAAAAABACAAAAAiAAAAZHJz&#10;L2Rvd25yZXYueG1sUEsBAhQAFAAAAAgAh07iQP9kXo8BAgAA4QMAAA4AAAAAAAAAAQAgAAAAKgEA&#10;AGRycy9lMm9Eb2MueG1sUEsFBgAAAAAGAAYAWQEAAJ0F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10322;top:14613;flip:x;height:262;width:279;v-text-anchor:middle;" fillcolor="#FFFFFF" filled="t" stroked="f" coordsize="2274888,2136775" o:gfxdata="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    <v:path o:connectlocs="119,145;130,158;129,161;126,189;104,219;107,186;103,160;102,157;114,145;158,128;186,138;214,147;221,152;225,159;231,177;233,197;232,204;227,207;209,213;174,218;82,124;54,217;21,212;5,207;0,203;0,194;2,175;8,159;13,152;21,147;50,136;77,127;123,0;132,3;141,8;148,15;154,24;158,34;160,45;160,58;156,73;151,87;142,100;127,133;118,141;114,140;103,131;89,98;81,85;76,71;73,56;73,43;75,32;79,23;85,14;93,7;101,3;111,0" o:connectangles="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6441440</wp:posOffset>
                </wp:positionV>
                <wp:extent cx="4414520" cy="335280"/>
                <wp:effectExtent l="0" t="0" r="5080" b="76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335280"/>
                          <a:chOff x="10227" y="10727"/>
                          <a:chExt cx="6952" cy="528"/>
                        </a:xfrm>
                      </wpg:grpSpPr>
                      <wps:wsp>
                        <wps:cNvPr id="114" name="直接连接符 114"/>
                        <wps:cNvCnPr/>
                        <wps:spPr>
                          <a:xfrm>
                            <a:off x="10227" y="11255"/>
                            <a:ext cx="695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10247" y="10727"/>
                            <a:ext cx="428" cy="428"/>
                            <a:chOff x="10247" y="10727"/>
                            <a:chExt cx="428" cy="428"/>
                          </a:xfrm>
                        </wpg:grpSpPr>
                        <wps:wsp>
                          <wps:cNvPr id="120" name="圆角矩形 78"/>
                          <wps:cNvSpPr/>
                          <wps:spPr>
                            <a:xfrm>
                              <a:off x="10247" y="10727"/>
                              <a:ext cx="429" cy="429"/>
                            </a:xfrm>
                            <a:prstGeom prst="roundRect">
                              <a:avLst/>
                            </a:prstGeom>
                            <a:solidFill>
                              <a:srgbClr val="77849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23" name="KSO_Shape"/>
                          <wps:cNvSpPr/>
                          <wps:spPr>
                            <a:xfrm flipH="1">
                              <a:off x="10312" y="10844"/>
                              <a:ext cx="277" cy="196"/>
                            </a:xfrm>
                            <a:custGeom>
                              <a:avLst/>
                              <a:gdLst>
                                <a:gd name="connsiteX0" fmla="*/ 7782622 w 7782622"/>
                                <a:gd name="connsiteY0" fmla="*/ 1956116 h 5514836"/>
                                <a:gd name="connsiteX1" fmla="*/ 1120218 w 7782622"/>
                                <a:gd name="connsiteY1" fmla="*/ 1956116 h 5514836"/>
                                <a:gd name="connsiteX2" fmla="*/ 4 w 7782622"/>
                                <a:gd name="connsiteY2" fmla="*/ 5514836 h 5514836"/>
                                <a:gd name="connsiteX3" fmla="*/ 6662408 w 7782622"/>
                                <a:gd name="connsiteY3" fmla="*/ 5514836 h 5514836"/>
                                <a:gd name="connsiteX4" fmla="*/ 2210075 w 7782622"/>
                                <a:gd name="connsiteY4" fmla="*/ 0 h 5514836"/>
                                <a:gd name="connsiteX5" fmla="*/ 0 w 7782622"/>
                                <a:gd name="connsiteY5" fmla="*/ 0 h 5514836"/>
                                <a:gd name="connsiteX6" fmla="*/ 0 w 7782622"/>
                                <a:gd name="connsiteY6" fmla="*/ 1356040 h 5514836"/>
                                <a:gd name="connsiteX7" fmla="*/ 2 w 7782622"/>
                                <a:gd name="connsiteY7" fmla="*/ 1356040 h 5514836"/>
                                <a:gd name="connsiteX8" fmla="*/ 2 w 7782622"/>
                                <a:gd name="connsiteY8" fmla="*/ 4425111 h 5514836"/>
                                <a:gd name="connsiteX9" fmla="*/ 872566 w 7782622"/>
                                <a:gd name="connsiteY9" fmla="*/ 1653131 h 5514836"/>
                                <a:gd name="connsiteX10" fmla="*/ 6705945 w 7782622"/>
                                <a:gd name="connsiteY10" fmla="*/ 1653131 h 5514836"/>
                                <a:gd name="connsiteX11" fmla="*/ 6705945 w 7782622"/>
                                <a:gd name="connsiteY11" fmla="*/ 984566 h 5514836"/>
                                <a:gd name="connsiteX12" fmla="*/ 2611236 w 7782622"/>
                                <a:gd name="connsiteY12" fmla="*/ 984566 h 55148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782622" h="5514836">
                                  <a:moveTo>
                                    <a:pt x="7782622" y="1956116"/>
                                  </a:moveTo>
                                  <a:lnTo>
                                    <a:pt x="1120218" y="1956116"/>
                                  </a:lnTo>
                                  <a:lnTo>
                                    <a:pt x="4" y="5514836"/>
                                  </a:lnTo>
                                  <a:lnTo>
                                    <a:pt x="6662408" y="5514836"/>
                                  </a:lnTo>
                                  <a:close/>
                                  <a:moveTo>
                                    <a:pt x="221007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356040"/>
                                  </a:lnTo>
                                  <a:lnTo>
                                    <a:pt x="2" y="1356040"/>
                                  </a:lnTo>
                                  <a:lnTo>
                                    <a:pt x="2" y="4425111"/>
                                  </a:lnTo>
                                  <a:lnTo>
                                    <a:pt x="872566" y="1653131"/>
                                  </a:lnTo>
                                  <a:lnTo>
                                    <a:pt x="6705945" y="1653131"/>
                                  </a:lnTo>
                                  <a:lnTo>
                                    <a:pt x="6705945" y="984566"/>
                                  </a:lnTo>
                                  <a:lnTo>
                                    <a:pt x="2611236" y="9845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25pt;margin-top:507.2pt;height:26.4pt;width:347.6pt;z-index:251664384;mso-width-relative:page;mso-height-relative:page;" coordorigin="10227,10727" coordsize="6952,528" o:gfxdata="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">
                <o:lock v:ext="edit" aspectratio="f"/>
                <v:line id="_x0000_s1026" o:spid="_x0000_s1026" o:spt="20" style="position:absolute;left:10227;top:11255;height:0;width:6953;" filled="f" stroked="t" coordsize="21600,21600" o:gfxdata="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RXlUXXAAAADgEAAA8AAAAAAAAAAQAgAAAAIgAAAGRycy9kb3ducmV2&#10;LnhtbFBLAQIUABQAAAAIAIdO4kDJ851U/QEAAOUDAAAOAAAAAAAAAAEAIAAAACYBAABkcnMvZTJv&#10;RG9jLnhtbFBLBQYAAAAABgAGAFkBAACVBQAAAAA=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group id="_x0000_s1026" o:spid="_x0000_s1026" o:spt="203" style="position:absolute;left:10247;top:10727;height:428;width:428;" coordorigin="10247,10727" coordsize="428,428" o:gfxdata="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">
                  <o:lock v:ext="edit" aspectratio="f"/>
                  <v:roundrect id="圆角矩形 78" o:spid="_x0000_s1026" o:spt="2" style="position:absolute;left:10247;top:10727;height:429;width:429;v-text-anchor:middle;" fillcolor="#778495" filled="t" stroked="f" coordsize="21600,21600" arcsize="0.166666666666667" o:gfxdata="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RYxdm/&#10;AAAA3A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KSO_Shape" o:spid="_x0000_s1026" o:spt="100" style="position:absolute;left:10312;top:10844;flip:x;height:196;width:277;v-text-anchor:middle;" fillcolor="#FFFFFF" filled="t" stroked="f" coordsize="7782622,5514836" o:gfxdata="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d/iK8AAAA&#10;3AAAAA8AAAAAAAAAAQAgAAAAIgAAAGRycy9kb3ducmV2LnhtbFBLAQIUABQAAAAIAIdO4kAzLwWe&#10;OwAAADkAAAAQAAAAAAAAAAEAIAAAAAsBAABkcnMvc2hhcGV4bWwueG1sUEsFBgAAAAAGAAYAWwEA&#10;ALUDAAAAAA==&#10;" path="m7782622,1956116l1120218,1956116,4,5514836,6662408,5514836xm2210075,0l0,0,0,1356040,2,1356040,2,4425111,872566,1653131,6705945,1653131,6705945,984566,2611236,984566xe">
                    <v:path o:connectlocs="277,69;39,69;0,196;237,196;78,0;0,0;0,48;0,48;0,157;31,58;238,58;238,34;92,34" o:connectangles="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2707640</wp:posOffset>
                </wp:positionV>
                <wp:extent cx="4414520" cy="332105"/>
                <wp:effectExtent l="0" t="0" r="5080" b="1079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332105"/>
                          <a:chOff x="10227" y="4352"/>
                          <a:chExt cx="6952" cy="523"/>
                        </a:xfrm>
                      </wpg:grpSpPr>
                      <wps:wsp>
                        <wps:cNvPr id="118" name="圆角矩形 76"/>
                        <wps:cNvSpPr/>
                        <wps:spPr>
                          <a:xfrm>
                            <a:off x="10247" y="4352"/>
                            <a:ext cx="429" cy="429"/>
                          </a:xfrm>
                          <a:prstGeom prst="roundRect">
                            <a:avLst/>
                          </a:prstGeom>
                          <a:solidFill>
                            <a:srgbClr val="7784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" name="组合 1"/>
                        <wpg:cNvGrpSpPr/>
                        <wpg:grpSpPr>
                          <a:xfrm>
                            <a:off x="10227" y="4455"/>
                            <a:ext cx="6952" cy="420"/>
                            <a:chOff x="10227" y="4815"/>
                            <a:chExt cx="6952" cy="420"/>
                          </a:xfrm>
                        </wpg:grpSpPr>
                        <wps:wsp>
                          <wps:cNvPr id="113" name="直接连接符 113"/>
                          <wps:cNvCnPr/>
                          <wps:spPr>
                            <a:xfrm>
                              <a:off x="10227" y="5235"/>
                              <a:ext cx="6953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rgbClr val="FFFFFF">
                                  <a:lumMod val="6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19" name="KSO_Shape"/>
                          <wps:cNvSpPr/>
                          <wps:spPr>
                            <a:xfrm flipH="1">
                              <a:off x="10333" y="4815"/>
                              <a:ext cx="257" cy="217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25pt;margin-top:213.2pt;height:26.15pt;width:347.6pt;z-index:251660288;mso-width-relative:page;mso-height-relative:page;" coordorigin="10227,4352" coordsize="6952,523" o:gfxdata="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">
                <o:lock v:ext="edit" aspectratio="f"/>
                <v:roundrect id="圆角矩形 76" o:spid="_x0000_s1026" o:spt="2" style="position:absolute;left:10247;top:4352;height:429;width:429;v-text-anchor:middle;" fillcolor="#778495" filled="t" stroked="f" coordsize="21600,21600" arcsize="0.166666666666667" o:gfxdata="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RCA2K/&#10;AAAA3A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group id="_x0000_s1026" o:spid="_x0000_s1026" o:spt="203" style="position:absolute;left:10227;top:4455;height:420;width:6952;" coordorigin="10227,4815" coordsize="6952,42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10227;top:5235;height:0;width:6953;" filled="f" stroked="t" coordsize="21600,21600" o:gfxdata="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kpmfL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A6A6A6" miterlimit="8" joinstyle="miter"/>
                    <v:imagedata o:title=""/>
                    <o:lock v:ext="edit" aspectratio="f"/>
                  </v:line>
                  <v:shape id="KSO_Shape" o:spid="_x0000_s1026" o:spt="100" style="position:absolute;left:10333;top:4815;flip:x;height:217;width:257;v-text-anchor:middle;" fillcolor="#FFFFFF" filled="t" stroked="f" coordsize="3261356,2766950" o:gfxdata="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6KohugAAANwA&#10;AAAPAAAAAAAAAAEAIAAAACIAAABkcnMvZG93bnJldi54bWxQSwECFAAUAAAACACHTuJAMy8FnjsA&#10;AAA5AAAAEAAAAAAAAAABACAAAAAJAQAAZHJzL3NoYXBleG1sLnhtbFBLBQYAAAAABgAGAFsBAACz&#10;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57,108;257,206;256,207;256,208;256,209;255,210;255,211;254,212;253,213;252,214;250,215;247,216;244,216;241,217;15,217;12,216;9,216;6,215;4,214;3,213;2,212;1,211;1,210;0,209;0,208;0,207;0,206;0,108;15,113;32,117;52,121;62,124;73,126;84,129;94,131;104,132;113,133;121,134;125,135;128,135;131,135;135,134;143,133;152,132;162,131;172,129;183,126;194,124;205,121;224,117;241,112;118,94;111,101;111,103;118,110;138,110;145,103;145,101;138,94;128,13;87,36;87,38;169,38;169,36;128,13;128,0;178,38;178,38;241,38;244,38;247,39;250,40;252,41;253,42;254,43;255,44;255,44;256,45;256,46;256,47;257,49;257,104;256,104;256,104;241,108;224,112;205,117;194,119;183,122;172,124;162,126;152,128;143,129;135,130;131,130;128,130;125,130;121,130;113,129;104,128;94,126;84,124;73,122;62,120;52,117;32,112;15,108;0,104;0,104;0,104;0,76;0,49;0,47;0,46;0,45;1,44;1,44;2,43;3,42;4,41;6,40;9,39;12,38;15,38;78,38;78,38;128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727710</wp:posOffset>
                </wp:positionV>
                <wp:extent cx="4414520" cy="346710"/>
                <wp:effectExtent l="0" t="0" r="5080" b="1524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4520" cy="346710"/>
                          <a:chOff x="10227" y="1249"/>
                          <a:chExt cx="6952" cy="546"/>
                        </a:xfrm>
                      </wpg:grpSpPr>
                      <wps:wsp>
                        <wps:cNvPr id="112" name="直接连接符 112"/>
                        <wps:cNvCnPr/>
                        <wps:spPr>
                          <a:xfrm>
                            <a:off x="10227" y="1795"/>
                            <a:ext cx="6953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6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10247" y="1249"/>
                            <a:ext cx="428" cy="428"/>
                            <a:chOff x="10247" y="1249"/>
                            <a:chExt cx="428" cy="428"/>
                          </a:xfrm>
                        </wpg:grpSpPr>
                        <wps:wsp>
                          <wps:cNvPr id="116" name="圆角矩形 73"/>
                          <wps:cNvSpPr/>
                          <wps:spPr>
                            <a:xfrm>
                              <a:off x="10247" y="1249"/>
                              <a:ext cx="429" cy="429"/>
                            </a:xfrm>
                            <a:prstGeom prst="roundRect">
                              <a:avLst/>
                            </a:prstGeom>
                            <a:solidFill>
                              <a:srgbClr val="778495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117" name="Freeform 142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10301" y="1361"/>
                              <a:ext cx="321" cy="2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25pt;margin-top:57.3pt;height:27.3pt;width:347.6pt;z-index:251664384;mso-width-relative:page;mso-height-relative:page;" coordorigin="10227,1249" coordsize="6952,546" o:gfxdata="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">
                <o:lock v:ext="edit" aspectratio="f"/>
                <v:line id="_x0000_s1026" o:spid="_x0000_s1026" o:spt="20" style="position:absolute;left:10227;top:1795;height:0;width:6953;" filled="f" stroked="t" coordsize="21600,21600" o:gfxdata="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nnjho1gAAAAwBAAAPAAAAAAAAAAEAIAAAACIAAABkcnMvZG93bnJldi54&#10;bWxQSwECFAAUAAAACACHTuJAXQBOJvwBAADlAwAADgAAAAAAAAABACAAAAAlAQAAZHJzL2Uyb0Rv&#10;Yy54bWxQSwUGAAAAAAYABgBZAQAAkwUAAAAA&#10;">
                  <v:fill on="f" focussize="0,0"/>
                  <v:stroke color="#A6A6A6" miterlimit="8" joinstyle="miter"/>
                  <v:imagedata o:title=""/>
                  <o:lock v:ext="edit" aspectratio="f"/>
                </v:line>
                <v:group id="_x0000_s1026" o:spid="_x0000_s1026" o:spt="203" style="position:absolute;left:10247;top:1249;height:428;width:428;" coordorigin="10247,1249" coordsize="428,42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73" o:spid="_x0000_s1026" o:spt="2" style="position:absolute;left:10247;top:1249;height:429;width:429;v-text-anchor:middle;" fillcolor="#778495" filled="t" stroked="f" coordsize="21600,21600" arcsize="0.166666666666667" o:gfxdata="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kgWcc2QAAAAoBAAAPAAAAAAAAAAEAIAAAACIAAABkcnMv&#10;ZG93bnJldi54bWxQSwECFAAUAAAACACHTuJA4KW6QwICAADhAwAADgAAAAAAAAABACAAAAAoAQAA&#10;ZHJzL2Uyb0RvYy54bWxQSwUGAAAAAAYABgBZAQAAnAU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shape id="Freeform 142" o:spid="_x0000_s1026" o:spt="100" style="position:absolute;left:10301;top:1361;flip:x;height:224;width:321;" fillcolor="#FFFFFF" filled="t" stroked="f" coordsize="263,184" o:gfxdata="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495935</wp:posOffset>
                </wp:positionV>
                <wp:extent cx="4570095" cy="9616440"/>
                <wp:effectExtent l="0" t="0" r="0" b="0"/>
                <wp:wrapNone/>
                <wp:docPr id="111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0095" cy="961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left="720" w:right="0" w:rightChars="0"/>
                              <w:textAlignment w:val="auto"/>
                              <w:outlineLvl w:val="9"/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left="720"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.06                  </w:t>
                            </w:r>
                            <w:r>
                              <w:rPr>
                                <w:rFonts w:hint="default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大学 / 会计学院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视觉传达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 / 本科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left="720"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设计有限公司                 </w:t>
                            </w:r>
                            <w:r>
                              <w:rPr>
                                <w:rFonts w:hint="default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.06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岗位：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平面设计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1.根据提供的word、cad、pdf等文件，进行文件的排版；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2.熟练操作软件word、cad、pdf等应用设计软件，文字注释、准确、规范；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3.配合项目管理人员以及客户所提出的要求进行排版；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4.排版完成后进行进行检查，保证文件品质；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XXXXXXX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传媒有限公司             </w:t>
                            </w:r>
                            <w:r>
                              <w:rPr>
                                <w:rFonts w:hint="default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.06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岗位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专员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1.根据主管制定的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Hans"/>
                              </w:rPr>
                              <w:t>计划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Hans"/>
                              </w:rPr>
                              <w:t>推广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进度表，完成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  <w:lang w:val="en-US" w:eastAsia="zh-Hans"/>
                              </w:rPr>
                              <w:t>渠道推广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任务；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2.使用飞腾\photoshop\word\pagemaker\illustrator\freehand等排版软件进行图文排版，并进行版面校对；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left="720"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8"/>
                                <w:szCs w:val="28"/>
                              </w:rPr>
                              <w:t>其他经历 / Intership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学院青年志愿者协会财务部                 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.09 –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20XX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1"/>
                                <w:szCs w:val="21"/>
                              </w:rPr>
                              <w:t xml:space="preserve">.06                          </w:t>
                            </w: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A5A5A5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岗位：副部长             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 w:firstLineChars="0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完成资料整理、档案管理；社团财产登记、储存；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 w:firstLineChars="0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完成海报（通知等）设计、书写、张贴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 w:firstLineChars="0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讨论本室干事任免、报主席团审核，考核本室干事；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 w:firstLineChars="0"/>
                              <w:textAlignment w:val="auto"/>
                              <w:outlineLvl w:val="9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完成社团的各项工作总结报告等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left="720"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b/>
                                <w:bCs/>
                                <w:color w:val="778495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90" w:lineRule="exact"/>
                              <w:ind w:right="0" w:rightChars="0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等线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208.55pt;margin-top:39.05pt;height:757.2pt;width:359.85pt;z-index:251659264;mso-width-relative:page;mso-height-relative:page;" filled="f" stroked="f" coordsize="21600,21600" o:gfxdata="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PoVEB2AAAAAwBAAAPAAAAAAAAAAEAIAAAACIAAABkcnMvZG93bnJldi54bWxQ&#10;SwECFAAUAAAACACHTuJA2y+/4r4BAABh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left="720" w:right="0" w:rightChars="0"/>
                        <w:textAlignment w:val="auto"/>
                        <w:outlineLvl w:val="9"/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left="720"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.06                  </w:t>
                      </w:r>
                      <w:r>
                        <w:rPr>
                          <w:rFonts w:hint="default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大学 / 会计学院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视觉传达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 / 本科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left="720"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val="en-US" w:eastAsia="zh-CN"/>
                        </w:rPr>
                        <w:t>XXXXXXX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设计有限公司                 </w:t>
                      </w:r>
                      <w:r>
                        <w:rPr>
                          <w:rFonts w:hint="default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.06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岗位：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平面设计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1.根据提供的word、cad、pdf等文件，进行文件的排版；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2.熟练操作软件word、cad、pdf等应用设计软件，文字注释、准确、规范；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3.配合项目管理人员以及客户所提出的要求进行排版；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4.排版完成后进行进行检查，保证文件品质；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val="en-US" w:eastAsia="zh-CN"/>
                        </w:rPr>
                        <w:t>XXXXXXX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传媒有限公司             </w:t>
                      </w:r>
                      <w:r>
                        <w:rPr>
                          <w:rFonts w:hint="default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.06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岗位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专员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1.根据主管制定的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Hans"/>
                        </w:rPr>
                        <w:t>计划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Hans"/>
                        </w:rPr>
                        <w:t>推广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进度表，完成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Hans"/>
                        </w:rPr>
                        <w:t>渠道推广</w:t>
                      </w: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任务；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2.使用飞腾\photoshop\word\pagemaker\illustrator\freehand等排版软件进行图文排版，并进行版面校对；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left="720"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8"/>
                          <w:szCs w:val="28"/>
                        </w:rPr>
                        <w:t>其他经历 / Intership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学院青年志愿者协会财务部                 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.09 –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  <w:lang w:eastAsia="zh-CN"/>
                        </w:rPr>
                        <w:t>20XX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1"/>
                          <w:szCs w:val="21"/>
                        </w:rPr>
                        <w:t xml:space="preserve">.06                          </w:t>
                      </w: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A5A5A5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262626" w:themeColor="text1" w:themeTint="D9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岗位：副部长             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 w:firstLineChars="0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完成资料整理、档案管理；社团财产登记、储存；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 w:firstLineChars="0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完成海报（通知等）设计、书写、张贴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 w:firstLineChars="0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讨论本室干事任免、报主席团审核，考核本室干事；</w:t>
                      </w:r>
                    </w:p>
                    <w:p>
                      <w:pPr>
                        <w:pStyle w:val="7"/>
                        <w:keepNext w:val="0"/>
                        <w:keepLines w:val="0"/>
                        <w:pageBreakBefore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 w:firstLineChars="0"/>
                        <w:textAlignment w:val="auto"/>
                        <w:outlineLvl w:val="9"/>
                        <w:rPr>
                          <w:sz w:val="21"/>
                        </w:rPr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完成社团的各项工作总结报告等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/>
                        <w:textAlignment w:val="auto"/>
                        <w:outlineLvl w:val="9"/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left="720"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b/>
                          <w:bCs/>
                          <w:color w:val="778495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90" w:lineRule="exact"/>
                        <w:ind w:right="0" w:rightChars="0"/>
                        <w:textAlignment w:val="auto"/>
                        <w:outlineLvl w:val="9"/>
                      </w:pPr>
                      <w:r>
                        <w:rPr>
                          <w:rFonts w:hint="eastAsia" w:ascii="等线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6406515</wp:posOffset>
                </wp:positionV>
                <wp:extent cx="1898650" cy="323215"/>
                <wp:effectExtent l="0" t="0" r="0" b="0"/>
                <wp:wrapNone/>
                <wp:docPr id="143" name="组合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8874" cy="323165"/>
                          <a:chOff x="312757" y="6752673"/>
                          <a:chExt cx="1898874" cy="323165"/>
                        </a:xfrm>
                      </wpg:grpSpPr>
                      <pic:pic xmlns:pic="http://schemas.openxmlformats.org/drawingml/2006/picture">
                        <pic:nvPicPr>
                          <pic:cNvPr id="144" name="图形 23" descr="聊天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757" y="6813538"/>
                            <a:ext cx="187768" cy="230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文本框 15"/>
                        <wps:cNvSpPr txBox="1"/>
                        <wps:spPr>
                          <a:xfrm>
                            <a:off x="530786" y="6752673"/>
                            <a:ext cx="1680845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Han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微信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.8pt;margin-top:504.45pt;height:25.45pt;width:149.5pt;z-index:251676672;mso-width-relative:page;mso-height-relative:page;" coordorigin="312757,6752673" coordsize="1898874,323165" o:gfxdata="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">
                <o:lock v:ext="edit" aspectratio="f"/>
                <v:shape id="图形 23" o:spid="_x0000_s1026" o:spt="75" alt="聊天" type="#_x0000_t75" style="position:absolute;left:312757;top:6813538;height:230981;width:187768;" filled="f" o:preferrelative="t" stroked="f" coordsize="21600,21600" o:gfxdata="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dyF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5" o:spid="_x0000_s1026" o:spt="202" type="#_x0000_t202" style="position:absolute;left:530786;top:6752673;height:323165;width:1680845;" filled="f" stroked="f" coordsize="21600,21600" o:gfxdata="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68s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Han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微信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5495290</wp:posOffset>
                </wp:positionV>
                <wp:extent cx="1712595" cy="320040"/>
                <wp:effectExtent l="0" t="0" r="0" b="0"/>
                <wp:wrapNone/>
                <wp:docPr id="14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432.7pt;height:25.2pt;width:134.85pt;z-index:251678720;mso-width-relative:page;mso-height-relative:page;" filled="f" stroked="f" coordsize="21600,21600" o:gfxdata="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bjNntgAAAAKAQAADwAAAAAAAAABACAAAAAiAAAAZHJzL2Rvd25yZXYueG1sUEsB&#10;AhQAFAAAAAgAh07iQPyCKqS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5805170</wp:posOffset>
                </wp:positionV>
                <wp:extent cx="1860550" cy="323215"/>
                <wp:effectExtent l="0" t="0" r="0" b="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2" cy="323165"/>
                          <a:chOff x="351079" y="6151710"/>
                          <a:chExt cx="1860552" cy="323165"/>
                        </a:xfrm>
                      </wpg:grpSpPr>
                      <wps:wsp>
                        <wps:cNvPr id="138" name="文本框 14"/>
                        <wps:cNvSpPr txBox="1"/>
                        <wps:spPr>
                          <a:xfrm>
                            <a:off x="530786" y="6151710"/>
                            <a:ext cx="1680845" cy="3231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手机：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12345678987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9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51079" y="6241244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8pt;margin-top:457.1pt;height:25.45pt;width:146.5pt;z-index:251674624;mso-width-relative:page;mso-height-relative:page;" coordorigin="351079,6151710" coordsize="1860552,323165" o:gfxdata="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">
                <o:lock v:ext="edit" aspectratio="f"/>
                <v:shape id="文本框 14" o:spid="_x0000_s1026" o:spt="202" type="#_x0000_t202" style="position:absolute;left:530786;top:6151710;height:323165;width:1680845;" filled="f" stroked="f" coordsize="21600,21600" o:gfxdata="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Qc8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手机：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12345678987</w:t>
                        </w:r>
                      </w:p>
                    </w:txbxContent>
                  </v:textbox>
                </v:shape>
                <v:shape id="plus-18-movie_83580" o:spid="_x0000_s1026" o:spt="100" style="position:absolute;left:351079;top:6241244;height:179070;width:111125;" fillcolor="#FFFFFF" filled="t" stroked="f" coordsize="4025,6467" o:gfxdata="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KPPdugAAANwA&#10;AAAPAAAAAAAAAAEAIAAAACIAAABkcnMvZG93bnJldi54bWxQSwECFAAUAAAACACHTuJAMy8FnjsA&#10;AAA5AAAAEAAAAAAAAAABACAAAAAJAQAAZHJzL3NoYXBleG1sLnhtbFBLBQYAAAAABgAGAFsBAACz&#10;AwAAAAA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6104255</wp:posOffset>
                </wp:positionV>
                <wp:extent cx="1992630" cy="320040"/>
                <wp:effectExtent l="0" t="0" r="0" b="698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34" cy="319990"/>
                          <a:chOff x="334569" y="6450795"/>
                          <a:chExt cx="1992634" cy="319990"/>
                        </a:xfrm>
                      </wpg:grpSpPr>
                      <wps:wsp>
                        <wps:cNvPr id="141" name="文本框 15"/>
                        <wps:cNvSpPr txBox="1"/>
                        <wps:spPr>
                          <a:xfrm>
                            <a:off x="530784" y="6450795"/>
                            <a:ext cx="1796419" cy="3199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邮箱：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chinaz@gmail</w:t>
                              </w:r>
                              <w:r>
                                <w:rPr>
                                  <w:rFonts w:hint="eastAsia" w:ascii="等线" w:hAnsi="等线" w:cs="Times New Roman" w:eastAsiaTheme="minorEastAsia"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2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34569" y="6555568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.5pt;margin-top:480.65pt;height:25.2pt;width:156.9pt;z-index:251675648;mso-width-relative:page;mso-height-relative:page;" coordorigin="334569,6450795" coordsize="1992634,319990" o:gfxdata="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">
                <o:lock v:ext="edit" aspectratio="f"/>
                <v:shape id="文本框 15" o:spid="_x0000_s1026" o:spt="202" type="#_x0000_t202" style="position:absolute;left:530784;top:6450795;height:319990;width:1796419;" filled="f" stroked="f" coordsize="21600,21600" o:gfxdata="UEsDBAoAAAAAAIdO4kAAAAAAAAAAAAAAAAAEAAAAZHJzL1BLAwQUAAAACACHTuJAoaypL7oAAADc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1TA7zP5Ar3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rKkv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邮箱：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chinaz@gmail</w:t>
                        </w:r>
                        <w:r>
                          <w:rPr>
                            <w:rFonts w:hint="eastAsia" w:ascii="等线" w:hAnsi="等线" w:cs="Times New Roman" w:eastAsiaTheme="minorEastAsia"/>
                            <w:color w:val="FFFFFF" w:themeColor="background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334569;top:6555568;height:144145;width:144780;" fillcolor="#FFFFFF" filled="t" stroked="f" coordsize="607639,606722" o:gfxdata="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RzWsPugAAANwA&#10;AAAPAAAAAAAAAAEAIAAAACIAAABkcnMvZG93bnJldi54bWxQSwECFAAUAAAACACHTuJAMy8FnjsA&#10;AAA5AAAAEAAAAAAAAAABACAAAAAJAQAAZHJzL3NoYXBleG1sLnhtbFBLBQYAAAAABgAGAFsBAACz&#10;AwAAAAA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9823450</wp:posOffset>
                </wp:positionV>
                <wp:extent cx="2305685" cy="487680"/>
                <wp:effectExtent l="0" t="0" r="0" b="0"/>
                <wp:wrapNone/>
                <wp:docPr id="12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color w:val="B4C7E7" w:themeColor="accent1" w:themeTint="66"/>
                                <w:sz w:val="21"/>
                                <w:szCs w:val="21"/>
                                <w14:textFill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Times New Roman" w:eastAsiaTheme="minorEastAsia"/>
                                <w:color w:val="B4C7E7" w:themeColor="accent1" w:themeTint="6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0.5pt;margin-top:773.5pt;height:38.4pt;width:181.55pt;z-index:251666432;mso-width-relative:page;mso-height-relative:page;" filled="f" stroked="f" coordsize="21600,21600" o:gfxdata="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niNlDaAAAADQEAAA8AAAAAAAAAAQAgAAAAIgAAAGRycy9kb3ducmV2Lnht&#10;bFBLAQIUABQAAAAIAIdO4kDo8XKXvgEAAGA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color w:val="B4C7E7" w:themeColor="accent1" w:themeTint="66"/>
                          <w:sz w:val="21"/>
                          <w:szCs w:val="21"/>
                          <w14:textFill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Times New Roman" w:eastAsiaTheme="minorEastAsia"/>
                          <w:color w:val="B4C7E7" w:themeColor="accent1" w:themeTint="6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7138670</wp:posOffset>
                </wp:positionV>
                <wp:extent cx="1712595" cy="320040"/>
                <wp:effectExtent l="0" t="0" r="0" b="0"/>
                <wp:wrapNone/>
                <wp:docPr id="14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562.1pt;height:25.2pt;width:134.85pt;z-index:251679744;mso-width-relative:page;mso-height-relative:page;" filled="f" stroked="f" coordsize="21600,21600" o:gfxdata="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fkZL9gAAAAMAQAADwAAAAAAAAABACAAAAAiAAAAZHJzL2Rvd25yZXYueG1sUEsB&#10;AhQAFAAAAAgAh07iQIS5zzq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7525385</wp:posOffset>
                </wp:positionV>
                <wp:extent cx="1802765" cy="1920240"/>
                <wp:effectExtent l="0" t="0" r="0" b="0"/>
                <wp:wrapNone/>
                <wp:docPr id="12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1920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CET-6（520分通过）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  <w:rPr>
                                <w:rFonts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大学生创业大赛金奖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荣誉类：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二等国家励志奖学金、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优秀团干部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暑期实践先进个人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20.15pt;margin-top:592.55pt;height:151.2pt;width:141.95pt;z-index:251667456;mso-width-relative:page;mso-height-relative:page;" filled="f" stroked="f" coordsize="21600,21600" o:gfxdata="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7RcgXYAAAADAEAAA8AAAAAAAAAAQAgAAAAIgAAAGRycy9kb3ducmV2LnhtbFBL&#10;AQIUABQAAAAIAIdO4kDZcmFPvQEAAGE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CET-6（520分通过）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  <w:rPr>
                          <w:rFonts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大学生创业大赛金奖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荣誉类：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二等国家励志奖学金、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优秀团干部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335915</wp:posOffset>
                </wp:positionH>
                <wp:positionV relativeFrom="paragraph">
                  <wp:posOffset>4174490</wp:posOffset>
                </wp:positionV>
                <wp:extent cx="163195" cy="163195"/>
                <wp:effectExtent l="0" t="0" r="8255" b="8890"/>
                <wp:wrapNone/>
                <wp:docPr id="135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3200" cy="162952"/>
                        </a:xfrm>
                        <a:custGeom>
                          <a:avLst/>
                          <a:gdLst>
                            <a:gd name="connsiteX0" fmla="*/ 303820 w 607639"/>
                            <a:gd name="connsiteY0" fmla="*/ 278099 h 606722"/>
                            <a:gd name="connsiteX1" fmla="*/ 329118 w 607639"/>
                            <a:gd name="connsiteY1" fmla="*/ 303362 h 606722"/>
                            <a:gd name="connsiteX2" fmla="*/ 303820 w 607639"/>
                            <a:gd name="connsiteY2" fmla="*/ 328625 h 606722"/>
                            <a:gd name="connsiteX3" fmla="*/ 278522 w 607639"/>
                            <a:gd name="connsiteY3" fmla="*/ 303362 h 606722"/>
                            <a:gd name="connsiteX4" fmla="*/ 303820 w 607639"/>
                            <a:gd name="connsiteY4" fmla="*/ 278099 h 606722"/>
                            <a:gd name="connsiteX5" fmla="*/ 278498 w 607639"/>
                            <a:gd name="connsiteY5" fmla="*/ 51812 h 606722"/>
                            <a:gd name="connsiteX6" fmla="*/ 51890 w 607639"/>
                            <a:gd name="connsiteY6" fmla="*/ 278077 h 606722"/>
                            <a:gd name="connsiteX7" fmla="*/ 177210 w 607639"/>
                            <a:gd name="connsiteY7" fmla="*/ 278077 h 606722"/>
                            <a:gd name="connsiteX8" fmla="*/ 202576 w 607639"/>
                            <a:gd name="connsiteY8" fmla="*/ 303317 h 606722"/>
                            <a:gd name="connsiteX9" fmla="*/ 177210 w 607639"/>
                            <a:gd name="connsiteY9" fmla="*/ 328645 h 606722"/>
                            <a:gd name="connsiteX10" fmla="*/ 51890 w 607639"/>
                            <a:gd name="connsiteY10" fmla="*/ 328645 h 606722"/>
                            <a:gd name="connsiteX11" fmla="*/ 278498 w 607639"/>
                            <a:gd name="connsiteY11" fmla="*/ 554910 h 606722"/>
                            <a:gd name="connsiteX12" fmla="*/ 278498 w 607639"/>
                            <a:gd name="connsiteY12" fmla="*/ 429780 h 606722"/>
                            <a:gd name="connsiteX13" fmla="*/ 303775 w 607639"/>
                            <a:gd name="connsiteY13" fmla="*/ 404452 h 606722"/>
                            <a:gd name="connsiteX14" fmla="*/ 329142 w 607639"/>
                            <a:gd name="connsiteY14" fmla="*/ 429780 h 606722"/>
                            <a:gd name="connsiteX15" fmla="*/ 329142 w 607639"/>
                            <a:gd name="connsiteY15" fmla="*/ 554910 h 606722"/>
                            <a:gd name="connsiteX16" fmla="*/ 555749 w 607639"/>
                            <a:gd name="connsiteY16" fmla="*/ 328645 h 606722"/>
                            <a:gd name="connsiteX17" fmla="*/ 430430 w 607639"/>
                            <a:gd name="connsiteY17" fmla="*/ 328645 h 606722"/>
                            <a:gd name="connsiteX18" fmla="*/ 405063 w 607639"/>
                            <a:gd name="connsiteY18" fmla="*/ 303317 h 606722"/>
                            <a:gd name="connsiteX19" fmla="*/ 430430 w 607639"/>
                            <a:gd name="connsiteY19" fmla="*/ 278077 h 606722"/>
                            <a:gd name="connsiteX20" fmla="*/ 555749 w 607639"/>
                            <a:gd name="connsiteY20" fmla="*/ 278077 h 606722"/>
                            <a:gd name="connsiteX21" fmla="*/ 329142 w 607639"/>
                            <a:gd name="connsiteY21" fmla="*/ 51812 h 606722"/>
                            <a:gd name="connsiteX22" fmla="*/ 329142 w 607639"/>
                            <a:gd name="connsiteY22" fmla="*/ 176942 h 606722"/>
                            <a:gd name="connsiteX23" fmla="*/ 303775 w 607639"/>
                            <a:gd name="connsiteY23" fmla="*/ 202270 h 606722"/>
                            <a:gd name="connsiteX24" fmla="*/ 278498 w 607639"/>
                            <a:gd name="connsiteY24" fmla="*/ 176942 h 606722"/>
                            <a:gd name="connsiteX25" fmla="*/ 303775 w 607639"/>
                            <a:gd name="connsiteY25" fmla="*/ 0 h 606722"/>
                            <a:gd name="connsiteX26" fmla="*/ 607639 w 607639"/>
                            <a:gd name="connsiteY26" fmla="*/ 303317 h 606722"/>
                            <a:gd name="connsiteX27" fmla="*/ 303775 w 607639"/>
                            <a:gd name="connsiteY27" fmla="*/ 606722 h 606722"/>
                            <a:gd name="connsiteX28" fmla="*/ 0 w 607639"/>
                            <a:gd name="connsiteY28" fmla="*/ 303317 h 606722"/>
                            <a:gd name="connsiteX29" fmla="*/ 303775 w 607639"/>
                            <a:gd name="connsiteY29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303820" y="278099"/>
                              </a:moveTo>
                              <a:cubicBezTo>
                                <a:pt x="317792" y="278099"/>
                                <a:pt x="329118" y="289410"/>
                                <a:pt x="329118" y="303362"/>
                              </a:cubicBezTo>
                              <a:cubicBezTo>
                                <a:pt x="329118" y="317314"/>
                                <a:pt x="317792" y="328625"/>
                                <a:pt x="303820" y="328625"/>
                              </a:cubicBezTo>
                              <a:cubicBezTo>
                                <a:pt x="289848" y="328625"/>
                                <a:pt x="278522" y="317314"/>
                                <a:pt x="278522" y="303362"/>
                              </a:cubicBezTo>
                              <a:cubicBezTo>
                                <a:pt x="278522" y="289410"/>
                                <a:pt x="289848" y="278099"/>
                                <a:pt x="303820" y="278099"/>
                              </a:cubicBezTo>
                              <a:close/>
                              <a:moveTo>
                                <a:pt x="278498" y="51812"/>
                              </a:moveTo>
                              <a:cubicBezTo>
                                <a:pt x="158874" y="63632"/>
                                <a:pt x="63728" y="158635"/>
                                <a:pt x="51890" y="278077"/>
                              </a:cubicBezTo>
                              <a:lnTo>
                                <a:pt x="177210" y="278077"/>
                              </a:lnTo>
                              <a:cubicBezTo>
                                <a:pt x="191183" y="278077"/>
                                <a:pt x="202576" y="289364"/>
                                <a:pt x="202576" y="303317"/>
                              </a:cubicBezTo>
                              <a:cubicBezTo>
                                <a:pt x="202576" y="317269"/>
                                <a:pt x="191183" y="328645"/>
                                <a:pt x="177210" y="328645"/>
                              </a:cubicBezTo>
                              <a:lnTo>
                                <a:pt x="51890" y="328645"/>
                              </a:lnTo>
                              <a:cubicBezTo>
                                <a:pt x="63728" y="448087"/>
                                <a:pt x="158874" y="543002"/>
                                <a:pt x="278498" y="554910"/>
                              </a:cubicBezTo>
                              <a:lnTo>
                                <a:pt x="278498" y="429780"/>
                              </a:lnTo>
                              <a:cubicBezTo>
                                <a:pt x="278498" y="415738"/>
                                <a:pt x="289801" y="404452"/>
                                <a:pt x="303775" y="404452"/>
                              </a:cubicBezTo>
                              <a:cubicBezTo>
                                <a:pt x="317749" y="404452"/>
                                <a:pt x="329142" y="415738"/>
                                <a:pt x="329142" y="429780"/>
                              </a:cubicBezTo>
                              <a:lnTo>
                                <a:pt x="329142" y="554910"/>
                              </a:lnTo>
                              <a:cubicBezTo>
                                <a:pt x="448765" y="543002"/>
                                <a:pt x="543822" y="448087"/>
                                <a:pt x="555749" y="328645"/>
                              </a:cubicBezTo>
                              <a:lnTo>
                                <a:pt x="430430" y="328645"/>
                              </a:lnTo>
                              <a:cubicBezTo>
                                <a:pt x="416367" y="328645"/>
                                <a:pt x="405063" y="317269"/>
                                <a:pt x="405063" y="303317"/>
                              </a:cubicBezTo>
                              <a:cubicBezTo>
                                <a:pt x="405063" y="289364"/>
                                <a:pt x="416367" y="278077"/>
                                <a:pt x="430430" y="278077"/>
                              </a:cubicBezTo>
                              <a:lnTo>
                                <a:pt x="555749" y="278077"/>
                              </a:lnTo>
                              <a:cubicBezTo>
                                <a:pt x="543822" y="158635"/>
                                <a:pt x="448765" y="63632"/>
                                <a:pt x="329142" y="51812"/>
                              </a:cubicBezTo>
                              <a:lnTo>
                                <a:pt x="329142" y="176942"/>
                              </a:lnTo>
                              <a:cubicBezTo>
                                <a:pt x="329142" y="190895"/>
                                <a:pt x="317749" y="202270"/>
                                <a:pt x="303775" y="202270"/>
                              </a:cubicBezTo>
                              <a:cubicBezTo>
                                <a:pt x="289801" y="202270"/>
                                <a:pt x="278498" y="190895"/>
                                <a:pt x="278498" y="176942"/>
                              </a:cubicBezTo>
                              <a:close/>
                              <a:moveTo>
                                <a:pt x="303775" y="0"/>
                              </a:moveTo>
                              <a:cubicBezTo>
                                <a:pt x="471550" y="0"/>
                                <a:pt x="607639" y="135795"/>
                                <a:pt x="607639" y="303317"/>
                              </a:cubicBezTo>
                              <a:cubicBezTo>
                                <a:pt x="607639" y="470838"/>
                                <a:pt x="471550" y="606722"/>
                                <a:pt x="303775" y="606722"/>
                              </a:cubicBezTo>
                              <a:cubicBezTo>
                                <a:pt x="136000" y="606722"/>
                                <a:pt x="0" y="470838"/>
                                <a:pt x="0" y="303317"/>
                              </a:cubicBezTo>
                              <a:cubicBezTo>
                                <a:pt x="0" y="135795"/>
                                <a:pt x="136000" y="0"/>
                                <a:pt x="3037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6.45pt;margin-top:328.7pt;height:12.85pt;width:12.85pt;z-index:251673600;mso-width-relative:page;mso-height-relative:page;" fillcolor="#FFFFFF" filled="t" stroked="f" coordsize="607639,606722" o:gfxdata="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" path="m303820,278099c317792,278099,329118,289410,329118,303362c329118,317314,317792,328625,303820,328625c289848,328625,278522,317314,278522,303362c278522,289410,289848,278099,303820,278099xm278498,51812c158874,63632,63728,158635,51890,278077l177210,278077c191183,278077,202576,289364,202576,303317c202576,317269,191183,328645,177210,328645l51890,328645c63728,448087,158874,543002,278498,554910l278498,429780c278498,415738,289801,404452,303775,404452c317749,404452,329142,415738,329142,429780l329142,554910c448765,543002,543822,448087,555749,328645l430430,328645c416367,328645,405063,317269,405063,303317c405063,289364,416367,278077,430430,278077l555749,278077c543822,158635,448765,63632,329142,51812l329142,176942c329142,190895,317749,202270,303775,202270c289801,202270,278498,190895,278498,176942xm303775,0c471550,0,607639,135795,607639,303317c607639,470838,471550,606722,303775,606722c136000,606722,0,470838,0,303317c0,135795,136000,0,303775,0xe">
                <v:path o:connectlocs="81600,74691;88394,81476;81600,88261;74805,81476;81600,74691;74799,13915;13936,74685;47595,74685;54407,81464;47595,88266;13936,88266;74799,149036;74799,115429;81588,108626;88401,115429;88401,149036;149263,88266;115605,88266;108792,81464;115605,74685;149263,74685;88401,13915;88401,47522;81588,54325;74799,47522;81588,0;163200,81464;81588,162952;0,81464;81588,0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4404995</wp:posOffset>
                </wp:positionV>
                <wp:extent cx="1518920" cy="323215"/>
                <wp:effectExtent l="0" t="0" r="0" b="0"/>
                <wp:wrapNone/>
                <wp:docPr id="13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生日：199</w:t>
                            </w: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.05.05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1.9pt;margin-top:346.85pt;height:25.45pt;width:119.6pt;z-index:251668480;mso-width-relative:page;mso-height-relative:page;" filled="f" stroked="f" coordsize="21600,21600" o:gfxdata="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frBKu2QAAAAoBAAAPAAAAAAAAAAEAIAAAACIAAABkcnMvZG93bnJldi54bWxQSwEC&#10;FAAUAAAACACHTuJAwM2Zt7oBAABg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生日：199</w:t>
                      </w: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.05.05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4704080</wp:posOffset>
                </wp:positionV>
                <wp:extent cx="1518920" cy="323215"/>
                <wp:effectExtent l="0" t="0" r="0" b="0"/>
                <wp:wrapNone/>
                <wp:docPr id="13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41.9pt;margin-top:370.4pt;height:25.45pt;width:119.6pt;z-index:251669504;mso-width-relative:page;mso-height-relative:page;" filled="f" stroked="f" coordsize="21600,21600" o:gfxdata="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NUJRG2AAAAAoBAAAPAAAAAAAAAAEAIAAAACIAAABkcnMvZG93bnJldi54bWxQSwEC&#10;FAAUAAAACACHTuJA2jduyr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4493260</wp:posOffset>
                </wp:positionV>
                <wp:extent cx="162560" cy="161925"/>
                <wp:effectExtent l="0" t="0" r="8890" b="9525"/>
                <wp:wrapNone/>
                <wp:docPr id="132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6.5pt;margin-top:353.8pt;height:12.75pt;width:12.8pt;z-index:251670528;mso-width-relative:page;mso-height-relative:page;" fillcolor="#FFFFFF" filled="t" stroked="f" coordsize="608556,607639" o:gfxdata="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4789805</wp:posOffset>
                </wp:positionV>
                <wp:extent cx="161925" cy="162560"/>
                <wp:effectExtent l="0" t="0" r="9525" b="8890"/>
                <wp:wrapNone/>
                <wp:docPr id="13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plus-18-movie_83580" o:spid="_x0000_s1026" o:spt="100" style="position:absolute;left:0pt;margin-left:26.55pt;margin-top:377.15pt;height:12.8pt;width:12.75pt;z-index:251671552;mso-width-relative:page;mso-height-relative:page;" fillcolor="#FFFFFF" filled="t" stroked="f" coordsize="5054,5072" o:gfxdata="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E7ICG3ZAAAACQEAAA8AAAAAAAAAAQAgAAAAIgAAAGRycy9kb3ducmV2&#10;LnhtbFBLAQIUABQAAAAIAIdO4kABVo0WUwcAAJ8eAAAOAAAAAAAAAAEAIAAAACgBAABkcnMvZTJv&#10;RG9jLnhtbFBLBQYAAAAABgAGAFkBAADt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4086225</wp:posOffset>
                </wp:positionV>
                <wp:extent cx="1518920" cy="320040"/>
                <wp:effectExtent l="0" t="0" r="0" b="0"/>
                <wp:wrapNone/>
                <wp:docPr id="13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经验： </w:t>
                            </w: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</w:t>
                            </w:r>
                            <w:r>
                              <w:rPr>
                                <w:rFonts w:hint="eastAsia" w:ascii="等线" w:hAnsi="等线" w:cs="Times New Roman" w:eastAsiaTheme="minor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41.9pt;margin-top:321.75pt;height:25.2pt;width:119.6pt;z-index:251672576;mso-width-relative:page;mso-height-relative:page;" filled="f" stroked="f" coordsize="21600,21600" o:gfxdata="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Sqm39gAAAAKAQAADwAAAAAAAAABACAAAAAiAAAAZHJzL2Rvd25yZXYueG1sUEsB&#10;AhQAFAAAAAgAh07iQPmylhW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经验： </w:t>
                      </w: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</w:t>
                      </w:r>
                      <w:r>
                        <w:rPr>
                          <w:rFonts w:hint="eastAsia" w:ascii="等线" w:hAnsi="等线" w:cs="Times New Roman" w:eastAsiaTheme="minorEastAsia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602615</wp:posOffset>
            </wp:positionV>
            <wp:extent cx="1759585" cy="1706880"/>
            <wp:effectExtent l="0" t="0" r="0" b="0"/>
            <wp:wrapNone/>
            <wp:docPr id="730" name="图片 7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图片 730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96795" cy="10692130"/>
                <wp:effectExtent l="0" t="0" r="8890" b="0"/>
                <wp:wrapNone/>
                <wp:docPr id="124" name="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88" cy="10691813"/>
                        </a:xfrm>
                        <a:prstGeom prst="rect">
                          <a:avLst/>
                        </a:prstGeom>
                        <a:solidFill>
                          <a:srgbClr val="778495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9pt;width:180.85pt;z-index:251661312;v-text-anchor:middle;mso-width-relative:page;mso-height-relative:page;" fillcolor="#778495" filled="t" stroked="f" coordsize="21600,21600" o:gfxdata="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HlO81wAAAAYBAAAPAAAAAAAAAAEAIAAAACIAAABkcnMvZG93bnJldi54bWxQ&#10;SwECFAAUAAAACACHTuJA+1qFt/gBAADbAwAADgAAAAAAAAABACAAAAAmAQAAZHJzL2Uyb0RvYy54&#10;bWxQSwUGAAAAAAYABgBZAQAAkAUAAAAA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3813810</wp:posOffset>
                </wp:positionV>
                <wp:extent cx="1713230" cy="323215"/>
                <wp:effectExtent l="0" t="0" r="0" b="0"/>
                <wp:wrapNone/>
                <wp:docPr id="14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956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等线" w:hAnsi="等线" w:cs="Times New Roman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19.4pt;margin-top:300.3pt;height:25.45pt;width:134.9pt;z-index:251677696;mso-width-relative:page;mso-height-relative:page;" filled="f" stroked="f" coordsize="21600,21600" o:gfxdata="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0vUnTWAAAACgEAAA8AAAAAAAAAAQAgAAAAIgAAAGRycy9kb3ducmV2LnhtbFBLAQIU&#10;ABQAAAAIAIdO4kD26ubYvAEAAGA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等线" w:hAnsi="等线" w:cs="Times New Roman" w:eastAsiaTheme="minor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1344295</wp:posOffset>
                </wp:positionV>
                <wp:extent cx="2296795" cy="124460"/>
                <wp:effectExtent l="0" t="0" r="8890" b="9525"/>
                <wp:wrapNone/>
                <wp:docPr id="149" name="矩形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688" cy="1243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05.85pt;height:9.8pt;width:180.85pt;z-index:251680768;v-text-anchor:middle;mso-width-relative:page;mso-height-relative:page;" fillcolor="#FFFFFF [3212]" filled="t" stroked="f" coordsize="21600,21600" o:gfxdata="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VsyxdYAAAAIAQAADwAAAAAAAAABACAAAAAiAAAAZHJzL2Rvd25yZXYueG1sUEsBAhQA&#10;FAAAAAgAh07iQCoTTvr0AQAA2QMAAA4AAAAAAAAAAQAgAAAAJQEAAGRycy9lMm9Eb2MueG1sUEsF&#10;BgAAAAAGAAYAWQEAAIs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E8D403FD-CBBD-40DE-B2D3-A70FFB29B47E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A97ABA54-CFAE-4FC3-A400-E57B313FB1D9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A760F428-2C35-4594-AF3C-66161B3A691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0E5EBB"/>
    <w:multiLevelType w:val="multilevel"/>
    <w:tmpl w:val="0E0E5EBB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YjQ5MmQyZTA3ZDMzNGNmMGYyZDJkNjVmN2YyODgifQ=="/>
  </w:docVars>
  <w:rsids>
    <w:rsidRoot w:val="7EBB4B2C"/>
    <w:rsid w:val="000A38E8"/>
    <w:rsid w:val="000E00AC"/>
    <w:rsid w:val="000E04DC"/>
    <w:rsid w:val="004C0BF6"/>
    <w:rsid w:val="005325AA"/>
    <w:rsid w:val="005D0173"/>
    <w:rsid w:val="00735C23"/>
    <w:rsid w:val="008D7B16"/>
    <w:rsid w:val="0093402B"/>
    <w:rsid w:val="00A56E95"/>
    <w:rsid w:val="00AC2E33"/>
    <w:rsid w:val="00B0303F"/>
    <w:rsid w:val="00B250DE"/>
    <w:rsid w:val="00B4022F"/>
    <w:rsid w:val="00B8632B"/>
    <w:rsid w:val="00D46F8C"/>
    <w:rsid w:val="00D81C6A"/>
    <w:rsid w:val="00F03BAC"/>
    <w:rsid w:val="00FC1670"/>
    <w:rsid w:val="00FF6531"/>
    <w:rsid w:val="0BA30D7D"/>
    <w:rsid w:val="1F1E2EEA"/>
    <w:rsid w:val="31460EE6"/>
    <w:rsid w:val="7EBB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unhideWhenUsed/>
    <w:qFormat/>
    <w:uiPriority w:val="99"/>
    <w:rPr>
      <w:color w:val="808080"/>
      <w:shd w:val="clear" w:color="auto" w:fill="E6E6E6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Library\Containers\com.kingsoft.wpsoffice.mac\Data\.kingsoft\office6\templates\download\d3b1c0d8-3134-419c-bce8-c910bbd6a760\&#20256;&#23186;&#27714;&#32844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传媒求职简历.docx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2022-04-23T22:04:00Z</dcterms:created>
  <dc:creator>简历微凉</dc:creator>
  <cp:lastModifiedBy>简历微凉</cp:lastModifiedBy>
  <dcterms:modified xsi:type="dcterms:W3CDTF">2023-12-25T03:18:22Z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2F6F04670F39422EA51B02D5CDF1B0AA_13</vt:lpwstr>
  </property>
</Properties>
</file>