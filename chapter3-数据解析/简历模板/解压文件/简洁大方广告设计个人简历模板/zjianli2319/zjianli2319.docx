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227330</wp:posOffset>
                </wp:positionV>
                <wp:extent cx="2374900" cy="73279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74900" cy="732790"/>
                          <a:chOff x="4790" y="2290"/>
                          <a:chExt cx="3740" cy="1654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5022" y="2290"/>
                            <a:ext cx="3508" cy="1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  话：12345678987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  箱：chinaz@gmail.com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64" name="任意多边形 5"/>
                        <wps:cNvSpPr/>
                        <wps:spPr>
                          <a:xfrm>
                            <a:off x="4819" y="2743"/>
                            <a:ext cx="134" cy="3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659058" y="2437756"/>
                              </a:cxn>
                              <a:cxn ang="0">
                                <a:pos x="62366035" y="0"/>
                              </a:cxn>
                              <a:cxn ang="0">
                                <a:pos x="56670267" y="2970058"/>
                              </a:cxn>
                              <a:cxn ang="0">
                                <a:pos x="24192761" y="19333691"/>
                              </a:cxn>
                              <a:cxn ang="0">
                                <a:pos x="12254556" y="22892143"/>
                              </a:cxn>
                              <a:cxn ang="0">
                                <a:pos x="3682138" y="31270105"/>
                              </a:cxn>
                              <a:cxn ang="0">
                                <a:pos x="28767" y="42870320"/>
                              </a:cxn>
                              <a:cxn ang="0">
                                <a:pos x="1524672" y="150914623"/>
                              </a:cxn>
                              <a:cxn ang="0">
                                <a:pos x="8342278" y="160749569"/>
                              </a:cxn>
                              <a:cxn ang="0">
                                <a:pos x="19129787" y="166437580"/>
                              </a:cxn>
                              <a:cxn ang="0">
                                <a:pos x="66249545" y="166941968"/>
                              </a:cxn>
                              <a:cxn ang="0">
                                <a:pos x="77641079" y="162290646"/>
                              </a:cxn>
                              <a:cxn ang="0">
                                <a:pos x="85350565" y="153156190"/>
                              </a:cxn>
                              <a:cxn ang="0">
                                <a:pos x="87910775" y="44131201"/>
                              </a:cxn>
                              <a:cxn ang="0">
                                <a:pos x="86098518" y="35080752"/>
                              </a:cxn>
                              <a:cxn ang="0">
                                <a:pos x="80575265" y="26842975"/>
                              </a:cxn>
                              <a:cxn ang="0">
                                <a:pos x="72204219" y="21295062"/>
                              </a:cxn>
                              <a:cxn ang="0">
                                <a:pos x="17461367" y="45420085"/>
                              </a:cxn>
                              <a:cxn ang="0">
                                <a:pos x="19618833" y="41105051"/>
                              </a:cxn>
                              <a:cxn ang="0">
                                <a:pos x="23531111" y="38247000"/>
                              </a:cxn>
                              <a:cxn ang="0">
                                <a:pos x="60381083" y="37462504"/>
                              </a:cxn>
                              <a:cxn ang="0">
                                <a:pos x="65242686" y="38695384"/>
                              </a:cxn>
                              <a:cxn ang="0">
                                <a:pos x="68867289" y="41861545"/>
                              </a:cxn>
                              <a:cxn ang="0">
                                <a:pos x="70564476" y="46428772"/>
                              </a:cxn>
                              <a:cxn ang="0">
                                <a:pos x="70132965" y="78679564"/>
                              </a:cxn>
                              <a:cxn ang="0">
                                <a:pos x="67601523" y="82770494"/>
                              </a:cxn>
                              <a:cxn ang="0">
                                <a:pos x="63430429" y="85236253"/>
                              </a:cxn>
                              <a:cxn ang="0">
                                <a:pos x="26436529" y="85628545"/>
                              </a:cxn>
                              <a:cxn ang="0">
                                <a:pos x="21805066" y="83975371"/>
                              </a:cxn>
                              <a:cxn ang="0">
                                <a:pos x="18496904" y="80472835"/>
                              </a:cxn>
                              <a:cxn ang="0">
                                <a:pos x="17259996" y="75709505"/>
                              </a:cxn>
                              <a:cxn ang="0">
                                <a:pos x="20481856" y="102132187"/>
                              </a:cxn>
                              <a:cxn ang="0">
                                <a:pos x="35210319" y="100815214"/>
                              </a:cxn>
                              <a:cxn ang="0">
                                <a:pos x="38058203" y="102132187"/>
                              </a:cxn>
                              <a:cxn ang="0">
                                <a:pos x="38921225" y="114993283"/>
                              </a:cxn>
                              <a:cxn ang="0">
                                <a:pos x="36965131" y="117795242"/>
                              </a:cxn>
                              <a:cxn ang="0">
                                <a:pos x="22236577" y="118047436"/>
                              </a:cxn>
                              <a:cxn ang="0">
                                <a:pos x="19820205" y="115693773"/>
                              </a:cxn>
                              <a:cxn ang="0">
                                <a:pos x="48586805" y="103000777"/>
                              </a:cxn>
                              <a:cxn ang="0">
                                <a:pos x="51233317" y="100871306"/>
                              </a:cxn>
                              <a:cxn ang="0">
                                <a:pos x="65904336" y="101431697"/>
                              </a:cxn>
                              <a:cxn ang="0">
                                <a:pos x="67543988" y="104429758"/>
                              </a:cxn>
                              <a:cxn ang="0">
                                <a:pos x="66479684" y="117178758"/>
                              </a:cxn>
                              <a:cxn ang="0">
                                <a:pos x="52010037" y="118215536"/>
                              </a:cxn>
                              <a:cxn ang="0">
                                <a:pos x="48960781" y="116646456"/>
                              </a:cxn>
                              <a:cxn ang="0">
                                <a:pos x="19676368" y="130236044"/>
                              </a:cxn>
                              <a:cxn ang="0">
                                <a:pos x="21574927" y="127434086"/>
                              </a:cxn>
                              <a:cxn ang="0">
                                <a:pos x="36303481" y="127181892"/>
                              </a:cxn>
                              <a:cxn ang="0">
                                <a:pos x="38748621" y="129563557"/>
                              </a:cxn>
                              <a:cxn ang="0">
                                <a:pos x="38460947" y="142564751"/>
                              </a:cxn>
                              <a:cxn ang="0">
                                <a:pos x="35584296" y="144414026"/>
                              </a:cxn>
                              <a:cxn ang="0">
                                <a:pos x="20999669" y="143601440"/>
                              </a:cxn>
                              <a:cxn ang="0">
                                <a:pos x="19647601" y="130628336"/>
                              </a:cxn>
                              <a:cxn ang="0">
                                <a:pos x="49392293" y="128106485"/>
                              </a:cxn>
                              <a:cxn ang="0">
                                <a:pos x="63861850" y="127041794"/>
                              </a:cxn>
                              <a:cxn ang="0">
                                <a:pos x="66939873" y="128610873"/>
                              </a:cxn>
                              <a:cxn ang="0">
                                <a:pos x="67486453" y="141556063"/>
                              </a:cxn>
                              <a:cxn ang="0">
                                <a:pos x="65300220" y="144133830"/>
                              </a:cxn>
                              <a:cxn ang="0">
                                <a:pos x="50542899" y="144133830"/>
                              </a:cxn>
                              <a:cxn ang="0">
                                <a:pos x="48385433" y="141556063"/>
                              </a:cxn>
                            </a:cxnLst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83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62" name="任意多边形 3"/>
                        <wps:cNvSpPr/>
                        <wps:spPr>
                          <a:xfrm>
                            <a:off x="4790" y="3445"/>
                            <a:ext cx="210" cy="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83A0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95pt;margin-top:17.9pt;height:57.7pt;width:187pt;z-index:251667456;mso-width-relative:page;mso-height-relative:page;" coordorigin="4790,2290" coordsize="3740,1654" o:gfxdata="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">
                <o:lock v:ext="edit" aspectratio="f"/>
                <v:shape id="_x0000_s1026" o:spid="_x0000_s1026" o:spt="202" type="#_x0000_t202" style="position:absolute;left:5022;top:2290;height:1654;width:3508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  话：12345678987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  箱：chinaz@gmail.com</w:t>
                        </w:r>
                      </w:p>
                    </w:txbxContent>
                  </v:textbox>
                </v:shape>
                <v:shape id="任意多边形 5" o:spid="_x0000_s1026" o:spt="100" style="position:absolute;left:4819;top:2743;height:334;width:134;" fillcolor="#6C83A0" filled="t" stroked="f" coordsize="3056,5968" o:gfxdata="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jBdL4A&#10;AADcAAAADwAAAAAAAAABACAAAAAiAAAAZHJzL2Rvd25yZXYueG1sUEsBAhQAFAAAAAgAh07iQDMv&#10;BZ47AAAAOQAAABAAAAAAAAAAAQAgAAAADQEAAGRycy9zaGFwZXhtbC54bWxQSwUGAAAAAAYABgBb&#10;AQAAtwM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3" o:spid="_x0000_s1026" o:spt="100" style="position:absolute;left:4790;top:3445;height:225;width:210;" fillcolor="#6C83A0" filled="t" stroked="f" coordsize="529316,401026" o:gfxdata="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5zP974A&#10;AADcAAAADwAAAAAAAAABACAAAAAiAAAAZHJzL2Rvd25yZXYueG1sUEsBAhQAFAAAAAgAh07iQDMv&#10;BZ47AAAAOQAAABAAAAAAAAAAAQAgAAAADQEAAGRycy9zaGFwZXhtbC54bWxQSwUGAAAAAAYABgBb&#10;AQAAtw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-534670</wp:posOffset>
            </wp:positionV>
            <wp:extent cx="1140460" cy="1499235"/>
            <wp:effectExtent l="0" t="0" r="2540" b="5715"/>
            <wp:wrapNone/>
            <wp:docPr id="735" name="图片 73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735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3030220</wp:posOffset>
                </wp:positionV>
                <wp:extent cx="6713855" cy="7620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85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  <w:t>20XX.3-20XX.12                    XX传媒科技有限公司                       广告设计专员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根据需求，责公司的活动宣传材料、平面海报的设计，突出品牌形象；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了解各类型印刷品的要求，设计相关图片，并完成各类实物制作；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根据广告内容，进行构思、策划和平面与立体形象设计；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  <w:t>20XX.3-20XX.12                   XXXX科技有限公司                         广告设计助理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前期协助做简单项目资料收集和处理；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协助设计师完成前期设计优化等；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协助设计师完成页面布局，规划，页面设计，定时完成目标；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协助设计师宣传资料的设计、制作与创新等等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pt;margin-top:238.6pt;height:60pt;width:528.65pt;z-index:251662336;mso-width-relative:page;mso-height-relative:page;" filled="f" stroked="f" coordsize="21600,21600" o:gfxdata="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DyNPjZAAAADAEAAA8AAAAAAAAAAQAgAAAAIgAAAGRy&#10;cy9kb3ducmV2LnhtbFBLAQIUABQAAAAIAIdO4kDfDK+J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2"/>
                          <w:szCs w:val="22"/>
                          <w:lang w:val="en-US" w:eastAsia="zh-CN"/>
                        </w:rPr>
                        <w:t>20XX.3-20XX.12                    XX传媒科技有限公司                       广告设计专员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根据需求，责公司的活动宣传材料、平面海报的设计，突出品牌形象；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了解各类型印刷品的要求，设计相关图片，并完成各类实物制作；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根据广告内容，进行构思、策划和平面与立体形象设计；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2"/>
                          <w:szCs w:val="22"/>
                          <w:lang w:val="en-US" w:eastAsia="zh-CN"/>
                        </w:rPr>
                        <w:t>20XX.3-20XX.12                   XXXX科技有限公司                         广告设计助理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前期协助做简单项目资料收集和处理；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协助设计师完成前期设计优化等；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协助设计师完成页面布局，规划，页面设计，定时完成目标；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协助设计师宣传资料的设计、制作与创新等等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8125460</wp:posOffset>
                </wp:positionV>
                <wp:extent cx="6713855" cy="10858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85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2年广告设计经验，有一定美学功底和广告设计知识；有出色的审美意识，眼界开阔、敏锐、独到、色彩把握准确；能准确把握和理解需求；善于表达，具有良好的沟通和协调能力；工作细致认真，乐于学习新知识，沟通能力强；有良好的学习理解能力和抗压能力，处事灵 活，有随机应变的能力。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pt;margin-top:639.8pt;height:85.5pt;width:528.65pt;z-index:251659264;mso-width-relative:page;mso-height-relative:page;" filled="f" stroked="f" coordsize="21600,21600" o:gfxdata="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vVqv2QAAAA4BAAAPAAAAAAAAAAEAIAAA&#10;ACIAAABkcnMvZG93bnJldi54bWxQSwECFAAUAAAACACHTuJAyGD/cUQCAAB1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2年广告设计经验，有一定美学功底和广告设计知识；有出色的审美意识，眼界开阔、敏锐、独到、色彩把握准确；能准确把握和理解需求；善于表达，具有良好的沟通和协调能力；工作细致认真，乐于学习新知识，沟通能力强；有良好的学习理解能力和抗压能力，处事灵 活，有随机应变的能力。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6678930</wp:posOffset>
                </wp:positionV>
                <wp:extent cx="6713855" cy="108585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85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英语四级证书；普通话二级甲等证书；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C1驾驶证书；国家计算机二级证书；熟悉各类办公软件和PPT排版;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 AE，熟练PR、 PS 等辅助软件；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pt;margin-top:525.9pt;height:85.5pt;width:528.65pt;z-index:251661312;mso-width-relative:page;mso-height-relative:page;" filled="f" stroked="f" coordsize="21600,21600" o:gfxdata="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SpM1HZAAAADgEAAA8AAAAAAAAAAQAgAAAAIgAAAGRy&#10;cy9kb3ducmV2LnhtbFBLAQIUABQAAAAIAIdO4kCdpq3J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2"/>
                          <w:szCs w:val="22"/>
                          <w:lang w:val="en-US" w:eastAsia="zh-CN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英语四级证书；普通话二级甲等证书；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2"/>
                          <w:szCs w:val="22"/>
                          <w:lang w:val="en-US" w:eastAsia="zh-CN"/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C1驾驶证书；国家计算机二级证书；熟悉各类办公软件和PPT排版;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2"/>
                          <w:szCs w:val="22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 AE，熟练PR、 PS 等辅助软件；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6318885</wp:posOffset>
                </wp:positionV>
                <wp:extent cx="1511935" cy="323850"/>
                <wp:effectExtent l="0" t="0" r="1206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323850"/>
                          <a:chOff x="996" y="11211"/>
                          <a:chExt cx="2381" cy="51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996" y="11211"/>
                            <a:ext cx="2381" cy="510"/>
                          </a:xfrm>
                          <a:prstGeom prst="rect">
                            <a:avLst/>
                          </a:prstGeom>
                          <a:solidFill>
                            <a:srgbClr val="6C83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32"/>
                        <wpg:cNvGrpSpPr/>
                        <wpg:grpSpPr>
                          <a:xfrm rot="0">
                            <a:off x="1215" y="11229"/>
                            <a:ext cx="1982" cy="474"/>
                            <a:chOff x="4413" y="7044"/>
                            <a:chExt cx="1982" cy="474"/>
                          </a:xfrm>
                        </wpg:grpSpPr>
                        <wps:wsp>
                          <wps:cNvPr id="24" name="文本框 20"/>
                          <wps:cNvSpPr txBox="1"/>
                          <wps:spPr>
                            <a:xfrm>
                              <a:off x="4887" y="7044"/>
                              <a:ext cx="1508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专业技能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209" name="Freeform 17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13" y="7106"/>
                              <a:ext cx="351" cy="351"/>
                            </a:xfrm>
                            <a:custGeom>
                              <a:avLst/>
                              <a:gdLst>
                                <a:gd name="T0" fmla="*/ 130 w 485"/>
                                <a:gd name="T1" fmla="*/ 298 h 515"/>
                                <a:gd name="T2" fmla="*/ 0 w 485"/>
                                <a:gd name="T3" fmla="*/ 421 h 515"/>
                                <a:gd name="T4" fmla="*/ 104 w 485"/>
                                <a:gd name="T5" fmla="*/ 508 h 515"/>
                                <a:gd name="T6" fmla="*/ 241 w 485"/>
                                <a:gd name="T7" fmla="*/ 321 h 515"/>
                                <a:gd name="T8" fmla="*/ 357 w 485"/>
                                <a:gd name="T9" fmla="*/ 265 h 515"/>
                                <a:gd name="T10" fmla="*/ 286 w 485"/>
                                <a:gd name="T11" fmla="*/ 295 h 515"/>
                                <a:gd name="T12" fmla="*/ 239 w 485"/>
                                <a:gd name="T13" fmla="*/ 331 h 515"/>
                                <a:gd name="T14" fmla="*/ 383 w 485"/>
                                <a:gd name="T15" fmla="*/ 411 h 515"/>
                                <a:gd name="T16" fmla="*/ 357 w 485"/>
                                <a:gd name="T17" fmla="*/ 265 h 515"/>
                                <a:gd name="T18" fmla="*/ 348 w 485"/>
                                <a:gd name="T19" fmla="*/ 234 h 515"/>
                                <a:gd name="T20" fmla="*/ 286 w 485"/>
                                <a:gd name="T21" fmla="*/ 281 h 515"/>
                                <a:gd name="T22" fmla="*/ 201 w 485"/>
                                <a:gd name="T23" fmla="*/ 281 h 515"/>
                                <a:gd name="T24" fmla="*/ 140 w 485"/>
                                <a:gd name="T25" fmla="*/ 234 h 515"/>
                                <a:gd name="T26" fmla="*/ 114 w 485"/>
                                <a:gd name="T27" fmla="*/ 156 h 515"/>
                                <a:gd name="T28" fmla="*/ 140 w 485"/>
                                <a:gd name="T29" fmla="*/ 78 h 515"/>
                                <a:gd name="T30" fmla="*/ 201 w 485"/>
                                <a:gd name="T31" fmla="*/ 31 h 515"/>
                                <a:gd name="T32" fmla="*/ 286 w 485"/>
                                <a:gd name="T33" fmla="*/ 31 h 515"/>
                                <a:gd name="T34" fmla="*/ 348 w 485"/>
                                <a:gd name="T35" fmla="*/ 78 h 515"/>
                                <a:gd name="T36" fmla="*/ 374 w 485"/>
                                <a:gd name="T37" fmla="*/ 156 h 515"/>
                                <a:gd name="T38" fmla="*/ 400 w 485"/>
                                <a:gd name="T39" fmla="*/ 208 h 515"/>
                                <a:gd name="T40" fmla="*/ 362 w 485"/>
                                <a:gd name="T41" fmla="*/ 194 h 515"/>
                                <a:gd name="T42" fmla="*/ 362 w 485"/>
                                <a:gd name="T43" fmla="*/ 116 h 515"/>
                                <a:gd name="T44" fmla="*/ 322 w 485"/>
                                <a:gd name="T45" fmla="*/ 57 h 515"/>
                                <a:gd name="T46" fmla="*/ 244 w 485"/>
                                <a:gd name="T47" fmla="*/ 38 h 515"/>
                                <a:gd name="T48" fmla="*/ 166 w 485"/>
                                <a:gd name="T49" fmla="*/ 57 h 515"/>
                                <a:gd name="T50" fmla="*/ 126 w 485"/>
                                <a:gd name="T51" fmla="*/ 116 h 515"/>
                                <a:gd name="T52" fmla="*/ 126 w 485"/>
                                <a:gd name="T53" fmla="*/ 194 h 515"/>
                                <a:gd name="T54" fmla="*/ 166 w 485"/>
                                <a:gd name="T55" fmla="*/ 253 h 515"/>
                                <a:gd name="T56" fmla="*/ 244 w 485"/>
                                <a:gd name="T57" fmla="*/ 274 h 515"/>
                                <a:gd name="T58" fmla="*/ 322 w 485"/>
                                <a:gd name="T59" fmla="*/ 253 h 515"/>
                                <a:gd name="T60" fmla="*/ 362 w 485"/>
                                <a:gd name="T61" fmla="*/ 194 h 515"/>
                                <a:gd name="T62" fmla="*/ 362 w 485"/>
                                <a:gd name="T63" fmla="*/ 194 h 515"/>
                                <a:gd name="T64" fmla="*/ 298 w 485"/>
                                <a:gd name="T65" fmla="*/ 196 h 515"/>
                                <a:gd name="T66" fmla="*/ 267 w 485"/>
                                <a:gd name="T67" fmla="*/ 220 h 515"/>
                                <a:gd name="T68" fmla="*/ 222 w 485"/>
                                <a:gd name="T69" fmla="*/ 220 h 515"/>
                                <a:gd name="T70" fmla="*/ 189 w 485"/>
                                <a:gd name="T71" fmla="*/ 196 h 515"/>
                                <a:gd name="T72" fmla="*/ 175 w 485"/>
                                <a:gd name="T73" fmla="*/ 156 h 515"/>
                                <a:gd name="T74" fmla="*/ 189 w 485"/>
                                <a:gd name="T75" fmla="*/ 116 h 515"/>
                                <a:gd name="T76" fmla="*/ 222 w 485"/>
                                <a:gd name="T77" fmla="*/ 90 h 515"/>
                                <a:gd name="T78" fmla="*/ 267 w 485"/>
                                <a:gd name="T79" fmla="*/ 90 h 515"/>
                                <a:gd name="T80" fmla="*/ 298 w 485"/>
                                <a:gd name="T81" fmla="*/ 116 h 515"/>
                                <a:gd name="T82" fmla="*/ 312 w 485"/>
                                <a:gd name="T83" fmla="*/ 156 h 515"/>
                                <a:gd name="T84" fmla="*/ 324 w 485"/>
                                <a:gd name="T85" fmla="*/ 182 h 515"/>
                                <a:gd name="T86" fmla="*/ 324 w 485"/>
                                <a:gd name="T87" fmla="*/ 182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85" h="515">
                                  <a:moveTo>
                                    <a:pt x="201" y="291"/>
                                  </a:moveTo>
                                  <a:lnTo>
                                    <a:pt x="130" y="298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102" y="402"/>
                                  </a:lnTo>
                                  <a:lnTo>
                                    <a:pt x="104" y="508"/>
                                  </a:lnTo>
                                  <a:lnTo>
                                    <a:pt x="251" y="328"/>
                                  </a:lnTo>
                                  <a:lnTo>
                                    <a:pt x="241" y="321"/>
                                  </a:lnTo>
                                  <a:lnTo>
                                    <a:pt x="201" y="291"/>
                                  </a:lnTo>
                                  <a:moveTo>
                                    <a:pt x="357" y="265"/>
                                  </a:moveTo>
                                  <a:lnTo>
                                    <a:pt x="357" y="300"/>
                                  </a:lnTo>
                                  <a:lnTo>
                                    <a:pt x="286" y="295"/>
                                  </a:lnTo>
                                  <a:lnTo>
                                    <a:pt x="275" y="302"/>
                                  </a:lnTo>
                                  <a:lnTo>
                                    <a:pt x="239" y="331"/>
                                  </a:lnTo>
                                  <a:lnTo>
                                    <a:pt x="376" y="515"/>
                                  </a:lnTo>
                                  <a:lnTo>
                                    <a:pt x="383" y="411"/>
                                  </a:lnTo>
                                  <a:lnTo>
                                    <a:pt x="485" y="435"/>
                                  </a:lnTo>
                                  <a:lnTo>
                                    <a:pt x="357" y="265"/>
                                  </a:lnTo>
                                  <a:moveTo>
                                    <a:pt x="400" y="208"/>
                                  </a:moveTo>
                                  <a:lnTo>
                                    <a:pt x="348" y="234"/>
                                  </a:lnTo>
                                  <a:lnTo>
                                    <a:pt x="348" y="286"/>
                                  </a:lnTo>
                                  <a:lnTo>
                                    <a:pt x="286" y="281"/>
                                  </a:lnTo>
                                  <a:lnTo>
                                    <a:pt x="244" y="312"/>
                                  </a:lnTo>
                                  <a:lnTo>
                                    <a:pt x="201" y="281"/>
                                  </a:lnTo>
                                  <a:lnTo>
                                    <a:pt x="140" y="286"/>
                                  </a:lnTo>
                                  <a:lnTo>
                                    <a:pt x="140" y="234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114" y="156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140" y="78"/>
                                  </a:lnTo>
                                  <a:lnTo>
                                    <a:pt x="140" y="26"/>
                                  </a:lnTo>
                                  <a:lnTo>
                                    <a:pt x="201" y="31"/>
                                  </a:lnTo>
                                  <a:lnTo>
                                    <a:pt x="244" y="0"/>
                                  </a:lnTo>
                                  <a:lnTo>
                                    <a:pt x="286" y="31"/>
                                  </a:lnTo>
                                  <a:lnTo>
                                    <a:pt x="348" y="26"/>
                                  </a:lnTo>
                                  <a:lnTo>
                                    <a:pt x="348" y="78"/>
                                  </a:lnTo>
                                  <a:lnTo>
                                    <a:pt x="400" y="104"/>
                                  </a:lnTo>
                                  <a:lnTo>
                                    <a:pt x="374" y="156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moveTo>
                                    <a:pt x="362" y="194"/>
                                  </a:moveTo>
                                  <a:lnTo>
                                    <a:pt x="343" y="156"/>
                                  </a:lnTo>
                                  <a:lnTo>
                                    <a:pt x="362" y="116"/>
                                  </a:lnTo>
                                  <a:lnTo>
                                    <a:pt x="322" y="97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277" y="59"/>
                                  </a:lnTo>
                                  <a:lnTo>
                                    <a:pt x="244" y="38"/>
                                  </a:lnTo>
                                  <a:lnTo>
                                    <a:pt x="211" y="59"/>
                                  </a:lnTo>
                                  <a:lnTo>
                                    <a:pt x="166" y="57"/>
                                  </a:lnTo>
                                  <a:lnTo>
                                    <a:pt x="166" y="97"/>
                                  </a:lnTo>
                                  <a:lnTo>
                                    <a:pt x="126" y="116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26" y="194"/>
                                  </a:lnTo>
                                  <a:lnTo>
                                    <a:pt x="166" y="215"/>
                                  </a:lnTo>
                                  <a:lnTo>
                                    <a:pt x="166" y="253"/>
                                  </a:lnTo>
                                  <a:lnTo>
                                    <a:pt x="211" y="250"/>
                                  </a:lnTo>
                                  <a:lnTo>
                                    <a:pt x="244" y="274"/>
                                  </a:lnTo>
                                  <a:lnTo>
                                    <a:pt x="277" y="250"/>
                                  </a:lnTo>
                                  <a:lnTo>
                                    <a:pt x="322" y="253"/>
                                  </a:lnTo>
                                  <a:lnTo>
                                    <a:pt x="322" y="215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moveTo>
                                    <a:pt x="324" y="182"/>
                                  </a:moveTo>
                                  <a:lnTo>
                                    <a:pt x="298" y="196"/>
                                  </a:lnTo>
                                  <a:lnTo>
                                    <a:pt x="298" y="222"/>
                                  </a:lnTo>
                                  <a:lnTo>
                                    <a:pt x="267" y="220"/>
                                  </a:lnTo>
                                  <a:lnTo>
                                    <a:pt x="244" y="236"/>
                                  </a:lnTo>
                                  <a:lnTo>
                                    <a:pt x="222" y="220"/>
                                  </a:lnTo>
                                  <a:lnTo>
                                    <a:pt x="189" y="222"/>
                                  </a:lnTo>
                                  <a:lnTo>
                                    <a:pt x="189" y="196"/>
                                  </a:lnTo>
                                  <a:lnTo>
                                    <a:pt x="163" y="182"/>
                                  </a:lnTo>
                                  <a:lnTo>
                                    <a:pt x="175" y="156"/>
                                  </a:lnTo>
                                  <a:lnTo>
                                    <a:pt x="163" y="128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89" y="87"/>
                                  </a:lnTo>
                                  <a:lnTo>
                                    <a:pt x="222" y="90"/>
                                  </a:lnTo>
                                  <a:lnTo>
                                    <a:pt x="244" y="73"/>
                                  </a:lnTo>
                                  <a:lnTo>
                                    <a:pt x="267" y="90"/>
                                  </a:lnTo>
                                  <a:lnTo>
                                    <a:pt x="298" y="87"/>
                                  </a:lnTo>
                                  <a:lnTo>
                                    <a:pt x="298" y="116"/>
                                  </a:lnTo>
                                  <a:lnTo>
                                    <a:pt x="324" y="128"/>
                                  </a:lnTo>
                                  <a:lnTo>
                                    <a:pt x="312" y="156"/>
                                  </a:lnTo>
                                  <a:lnTo>
                                    <a:pt x="324" y="182"/>
                                  </a:lnTo>
                                  <a:lnTo>
                                    <a:pt x="324" y="182"/>
                                  </a:lnTo>
                                  <a:moveTo>
                                    <a:pt x="324" y="182"/>
                                  </a:moveTo>
                                  <a:lnTo>
                                    <a:pt x="324" y="182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75pt;margin-top:497.55pt;height:25.5pt;width:119.05pt;z-index:251670528;mso-width-relative:page;mso-height-relative:page;" coordorigin="996,11211" coordsize="2381,510" o:gfxdata="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">
                <o:lock v:ext="edit" aspectratio="f"/>
                <v:rect id="_x0000_s1026" o:spid="_x0000_s1026" o:spt="1" style="position:absolute;left:996;top:11211;height:510;width:2381;v-text-anchor:middle;" fillcolor="#6C83A0" filled="t" stroked="f" coordsize="21600,21600" o:gfxdata="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iv2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32" o:spid="_x0000_s1026" o:spt="203" style="position:absolute;left:1215;top:11229;height:474;width:1982;" coordorigin="4413,7044" coordsize="1982,47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0" o:spid="_x0000_s1026" o:spt="202" type="#_x0000_t202" style="position:absolute;left:4887;top:7044;height:474;width:1508;" filled="f" stroked="f" coordsize="21600,21600" o:gfxdata="UEsDBAoAAAAAAIdO4kAAAAAAAAAAAAAAAAAEAAAAZHJzL1BLAwQUAAAACACHTuJAcrk/Qb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k/Q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专业技能 </w:t>
                          </w:r>
                        </w:p>
                      </w:txbxContent>
                    </v:textbox>
                  </v:shape>
                  <v:shape id="Freeform 174" o:spid="_x0000_s1026" o:spt="100" style="position:absolute;left:4413;top:7106;height:351;width:351;" fillcolor="#FFFFFF [3212]" filled="t" stroked="f" coordsize="485,515" o:gfxdata="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k9Y28AAAA&#10;3AAAAA8AAAAAAAAAAQAgAAAAIgAAAGRycy9kb3ducmV2LnhtbFBLAQIUABQAAAAIAIdO4kAzLwWe&#10;OwAAADkAAAAQAAAAAAAAAAEAIAAAAAsBAABkcnMvc2hhcGV4bWwueG1sUEsFBgAAAAAGAAYAWwEA&#10;ALUDAAAAAA==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    <v:path o:connectlocs="94,203;0,286;75,346;174,218;258,180;206,201;172,225;277,280;258,180;251,159;206,191;145,191;101,159;82,106;101,53;145,21;206,21;251,53;270,106;289,141;261,132;261,79;233,38;176,25;120,38;91,79;91,132;120,172;176,186;233,172;261,132;261,132;215,133;193,149;160,149;136,133;126,106;136,79;160,61;193,61;215,79;225,106;234,124;234,12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2649855</wp:posOffset>
                </wp:positionV>
                <wp:extent cx="1511935" cy="323850"/>
                <wp:effectExtent l="0" t="0" r="1206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323850"/>
                          <a:chOff x="996" y="6231"/>
                          <a:chExt cx="2381" cy="510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996" y="6231"/>
                            <a:ext cx="2381" cy="510"/>
                          </a:xfrm>
                          <a:prstGeom prst="rect">
                            <a:avLst/>
                          </a:prstGeom>
                          <a:solidFill>
                            <a:srgbClr val="6C83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 rot="0">
                            <a:off x="1244" y="6249"/>
                            <a:ext cx="1954" cy="474"/>
                            <a:chOff x="4441" y="5640"/>
                            <a:chExt cx="1954" cy="474"/>
                          </a:xfrm>
                        </wpg:grpSpPr>
                        <wps:wsp>
                          <wps:cNvPr id="26" name="文本框 20"/>
                          <wps:cNvSpPr txBox="1"/>
                          <wps:spPr>
                            <a:xfrm>
                              <a:off x="4887" y="5640"/>
                              <a:ext cx="1508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工作经历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122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41" y="5736"/>
                              <a:ext cx="295" cy="283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75pt;margin-top:208.65pt;height:25.5pt;width:119.05pt;z-index:251668480;mso-width-relative:page;mso-height-relative:page;" coordorigin="996,6231" coordsize="2381,510" o:gfxdata="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">
                <o:lock v:ext="edit" aspectratio="f"/>
                <v:rect id="_x0000_s1026" o:spid="_x0000_s1026" o:spt="1" style="position:absolute;left:996;top:6231;height:510;width:2381;v-text-anchor:middle;" fillcolor="#6C83A0" filled="t" stroked="f" coordsize="21600,21600" o:gfxdata="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xl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244;top:6249;height:474;width:1954;" coordorigin="4441,5640" coordsize="1954,47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0" o:spid="_x0000_s1026" o:spt="202" type="#_x0000_t202" style="position:absolute;left:4887;top:5640;height:474;width:1508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工作经历 </w:t>
                          </w:r>
                        </w:p>
                      </w:txbxContent>
                    </v:textbox>
                  </v:shape>
                  <v:shape id="Freeform 145" o:spid="_x0000_s1026" o:spt="100" style="position:absolute;left:4441;top:5736;height:283;width:295;" fillcolor="#FFFFFF [3212]" filled="t" stroked="f" coordsize="151,145" o:gfxdata="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wGVLsAAADc&#10;AAAADwAAAAAAAAABACAAAAAiAAAAZHJzL2Rvd25yZXYueG1sUEsBAhQAFAAAAAgAh07iQDMvBZ47&#10;AAAAOQAAABAAAAAAAAAAAQAgAAAACgEAAGRycy9zaGFwZXhtbC54bWxQSwUGAAAAAAYABgBbAQAA&#10;tAMAAAAA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191,11;203,283;212,11;203,0;226,11;232,275;236,11;232,7;252,11;255,275;261,11;255,7;273,11;285,283;295,11;285,0;113,1;95,261;154,281;171,19;154,1;117,91;117,78;156,85;150,91;117,64;117,50;156,56;150,64;17,1;0,261;58,281;76,19;58,1;21,91;21,78;60,85;54,91;21,64;21,50;60,56;54,64;54,64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7765415</wp:posOffset>
                </wp:positionV>
                <wp:extent cx="1511935" cy="323850"/>
                <wp:effectExtent l="0" t="0" r="1206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323850"/>
                          <a:chOff x="996" y="13691"/>
                          <a:chExt cx="2381" cy="510"/>
                        </a:xfrm>
                      </wpg:grpSpPr>
                      <wps:wsp>
                        <wps:cNvPr id="16" name="矩形 12"/>
                        <wps:cNvSpPr/>
                        <wps:spPr>
                          <a:xfrm>
                            <a:off x="996" y="13691"/>
                            <a:ext cx="2381" cy="510"/>
                          </a:xfrm>
                          <a:prstGeom prst="rect">
                            <a:avLst/>
                          </a:prstGeom>
                          <a:solidFill>
                            <a:srgbClr val="6C83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 rot="0">
                            <a:off x="1221" y="13709"/>
                            <a:ext cx="1976" cy="474"/>
                            <a:chOff x="4419" y="8292"/>
                            <a:chExt cx="1976" cy="474"/>
                          </a:xfrm>
                        </wpg:grpSpPr>
                        <wps:wsp>
                          <wps:cNvPr id="29" name="文本框 20"/>
                          <wps:cNvSpPr txBox="1"/>
                          <wps:spPr>
                            <a:xfrm>
                              <a:off x="4887" y="8292"/>
                              <a:ext cx="1508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自我评价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105" name="Freeform 8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19" y="8359"/>
                              <a:ext cx="340" cy="340"/>
                            </a:xfrm>
                            <a:custGeom>
                              <a:avLst/>
                              <a:gdLst>
                                <a:gd name="T0" fmla="*/ 102 w 102"/>
                                <a:gd name="T1" fmla="*/ 85 h 102"/>
                                <a:gd name="T2" fmla="*/ 59 w 102"/>
                                <a:gd name="T3" fmla="*/ 64 h 102"/>
                                <a:gd name="T4" fmla="*/ 59 w 102"/>
                                <a:gd name="T5" fmla="*/ 58 h 102"/>
                                <a:gd name="T6" fmla="*/ 76 w 102"/>
                                <a:gd name="T7" fmla="*/ 30 h 102"/>
                                <a:gd name="T8" fmla="*/ 51 w 102"/>
                                <a:gd name="T9" fmla="*/ 0 h 102"/>
                                <a:gd name="T10" fmla="*/ 25 w 102"/>
                                <a:gd name="T11" fmla="*/ 30 h 102"/>
                                <a:gd name="T12" fmla="*/ 42 w 102"/>
                                <a:gd name="T13" fmla="*/ 58 h 102"/>
                                <a:gd name="T14" fmla="*/ 42 w 102"/>
                                <a:gd name="T15" fmla="*/ 64 h 102"/>
                                <a:gd name="T16" fmla="*/ 0 w 102"/>
                                <a:gd name="T17" fmla="*/ 85 h 102"/>
                                <a:gd name="T18" fmla="*/ 0 w 102"/>
                                <a:gd name="T19" fmla="*/ 102 h 102"/>
                                <a:gd name="T20" fmla="*/ 102 w 102"/>
                                <a:gd name="T21" fmla="*/ 102 h 102"/>
                                <a:gd name="T22" fmla="*/ 102 w 102"/>
                                <a:gd name="T23" fmla="*/ 85 h 102"/>
                                <a:gd name="T24" fmla="*/ 102 w 102"/>
                                <a:gd name="T25" fmla="*/ 85 h 102"/>
                                <a:gd name="T26" fmla="*/ 102 w 102"/>
                                <a:gd name="T27" fmla="*/ 85 h 102"/>
                                <a:gd name="T28" fmla="*/ 102 w 102"/>
                                <a:gd name="T29" fmla="*/ 85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2" h="102">
                                  <a:moveTo>
                                    <a:pt x="102" y="85"/>
                                  </a:moveTo>
                                  <a:cubicBezTo>
                                    <a:pt x="59" y="64"/>
                                    <a:pt x="59" y="64"/>
                                    <a:pt x="59" y="64"/>
                                  </a:cubicBezTo>
                                  <a:cubicBezTo>
                                    <a:pt x="59" y="58"/>
                                    <a:pt x="59" y="58"/>
                                    <a:pt x="59" y="58"/>
                                  </a:cubicBezTo>
                                  <a:cubicBezTo>
                                    <a:pt x="69" y="54"/>
                                    <a:pt x="76" y="43"/>
                                    <a:pt x="76" y="30"/>
                                  </a:cubicBezTo>
                                  <a:cubicBezTo>
                                    <a:pt x="76" y="7"/>
                                    <a:pt x="69" y="0"/>
                                    <a:pt x="51" y="0"/>
                                  </a:cubicBezTo>
                                  <a:cubicBezTo>
                                    <a:pt x="32" y="0"/>
                                    <a:pt x="25" y="7"/>
                                    <a:pt x="25" y="30"/>
                                  </a:cubicBezTo>
                                  <a:cubicBezTo>
                                    <a:pt x="25" y="43"/>
                                    <a:pt x="32" y="54"/>
                                    <a:pt x="42" y="58"/>
                                  </a:cubicBezTo>
                                  <a:cubicBezTo>
                                    <a:pt x="42" y="64"/>
                                    <a:pt x="42" y="64"/>
                                    <a:pt x="42" y="64"/>
                                  </a:cubicBezTo>
                                  <a:cubicBezTo>
                                    <a:pt x="0" y="85"/>
                                    <a:pt x="0" y="85"/>
                                    <a:pt x="0" y="85"/>
                                  </a:cubicBezTo>
                                  <a:cubicBezTo>
                                    <a:pt x="0" y="102"/>
                                    <a:pt x="0" y="102"/>
                                    <a:pt x="0" y="102"/>
                                  </a:cubicBezTo>
                                  <a:cubicBezTo>
                                    <a:pt x="102" y="102"/>
                                    <a:pt x="102" y="102"/>
                                    <a:pt x="102" y="102"/>
                                  </a:cubicBez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  <a:close/>
                                  <a:moveTo>
                                    <a:pt x="102" y="85"/>
                                  </a:moveTo>
                                  <a:cubicBezTo>
                                    <a:pt x="102" y="85"/>
                                    <a:pt x="102" y="85"/>
                                    <a:pt x="102" y="85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75pt;margin-top:611.45pt;height:25.5pt;width:119.05pt;z-index:251671552;mso-width-relative:page;mso-height-relative:page;" coordorigin="996,13691" coordsize="2381,510" o:gfxdata="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">
                <o:lock v:ext="edit" aspectratio="f"/>
                <v:rect id="矩形 12" o:spid="_x0000_s1026" o:spt="1" style="position:absolute;left:996;top:13691;height:510;width:2381;v-text-anchor:middle;" fillcolor="#6C83A0" filled="t" stroked="f" coordsize="21600,21600" o:gfxdata="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FMZ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221;top:13709;height:474;width:1976;" coordorigin="4419,8292" coordsize="1976,47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0" o:spid="_x0000_s1026" o:spt="202" type="#_x0000_t202" style="position:absolute;left:4887;top:8292;height:474;width:1508;" filled="f" stroked="f" coordsize="21600,21600" o:gfxdata="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iQ3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自我评价 </w:t>
                          </w:r>
                        </w:p>
                      </w:txbxContent>
                    </v:textbox>
                  </v:shape>
                  <v:shape id="Freeform 81" o:spid="_x0000_s1026" o:spt="100" style="position:absolute;left:4419;top:8359;height:340;width:340;" fillcolor="#FFFFFF [3212]" filled="t" stroked="f" coordsize="102,102" o:gfxdata="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3Mdq8AAAA&#10;3AAAAA8AAAAAAAAAAQAgAAAAIgAAAGRycy9kb3ducmV2LnhtbFBLAQIUABQAAAAIAIdO4kAzLwWe&#10;OwAAADkAAAAQAAAAAAAAAAEAIAAAAAsBAABkcnMvc2hhcGV4bWwueG1sUEsFBgAAAAAGAAYAWwEA&#10;ALUDAAAAAA==&#10;" path="m102,85c59,64,59,64,59,64c59,58,59,58,59,58c69,54,76,43,76,30c76,7,69,0,51,0c32,0,25,7,25,30c25,43,32,54,42,58c42,64,42,64,42,64c0,85,0,85,0,85c0,102,0,102,0,102c102,102,102,102,102,102c102,85,102,85,102,85c102,85,102,85,102,85xm102,85c102,85,102,85,102,85e">
                    <v:path o:connectlocs="340,283;196,213;196,193;253,100;170,0;83,100;140,193;140,213;0,283;0,340;340,340;340,283;340,283;340,283;340,28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2198370</wp:posOffset>
                </wp:positionV>
                <wp:extent cx="6713855" cy="7620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85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2"/>
                                <w:szCs w:val="22"/>
                                <w:lang w:val="en-US" w:eastAsia="zh-CN"/>
                              </w:rPr>
                              <w:t>20XX.9-20XX.6                           XX大学                             广告设计专业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pt;margin-top:173.1pt;height:60pt;width:528.65pt;z-index:251660288;mso-width-relative:page;mso-height-relative:page;" filled="f" stroked="f" coordsize="21600,21600" o:gfxdata="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YwQGLYAAAADAEAAA8AAAAAAAAAAQAgAAAAIgAAAGRy&#10;cy9kb3ducmV2LnhtbFBLAQIUABQAAAAIAIdO4kC0/XJEPgIAAGg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C83A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2"/>
                          <w:szCs w:val="22"/>
                          <w:lang w:val="en-US" w:eastAsia="zh-CN"/>
                        </w:rPr>
                        <w:t>20XX.9-20XX.6                           XX大学                             广告设计专业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1838325</wp:posOffset>
                </wp:positionV>
                <wp:extent cx="1511935" cy="323850"/>
                <wp:effectExtent l="0" t="0" r="1206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35" cy="323850"/>
                          <a:chOff x="996" y="3751"/>
                          <a:chExt cx="2381" cy="510"/>
                        </a:xfrm>
                      </wpg:grpSpPr>
                      <wps:wsp>
                        <wps:cNvPr id="28" name="矩形 11"/>
                        <wps:cNvSpPr/>
                        <wps:spPr>
                          <a:xfrm>
                            <a:off x="996" y="3751"/>
                            <a:ext cx="2381" cy="510"/>
                          </a:xfrm>
                          <a:prstGeom prst="rect">
                            <a:avLst/>
                          </a:prstGeom>
                          <a:solidFill>
                            <a:srgbClr val="6C83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 rot="0">
                            <a:off x="1248" y="3769"/>
                            <a:ext cx="1949" cy="474"/>
                            <a:chOff x="4446" y="4392"/>
                            <a:chExt cx="1949" cy="474"/>
                          </a:xfrm>
                        </wpg:grpSpPr>
                        <wps:wsp>
                          <wps:cNvPr id="94" name="Freeform 8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46" y="4488"/>
                              <a:ext cx="285" cy="283"/>
                            </a:xfrm>
                            <a:custGeom>
                              <a:avLst/>
                              <a:gdLst>
                                <a:gd name="T0" fmla="*/ 46 w 116"/>
                                <a:gd name="T1" fmla="*/ 64 h 116"/>
                                <a:gd name="T2" fmla="*/ 5 w 116"/>
                                <a:gd name="T3" fmla="*/ 64 h 116"/>
                                <a:gd name="T4" fmla="*/ 0 w 116"/>
                                <a:gd name="T5" fmla="*/ 70 h 116"/>
                                <a:gd name="T6" fmla="*/ 0 w 116"/>
                                <a:gd name="T7" fmla="*/ 111 h 116"/>
                                <a:gd name="T8" fmla="*/ 5 w 116"/>
                                <a:gd name="T9" fmla="*/ 116 h 116"/>
                                <a:gd name="T10" fmla="*/ 46 w 116"/>
                                <a:gd name="T11" fmla="*/ 116 h 116"/>
                                <a:gd name="T12" fmla="*/ 51 w 116"/>
                                <a:gd name="T13" fmla="*/ 111 h 116"/>
                                <a:gd name="T14" fmla="*/ 51 w 116"/>
                                <a:gd name="T15" fmla="*/ 70 h 116"/>
                                <a:gd name="T16" fmla="*/ 46 w 116"/>
                                <a:gd name="T17" fmla="*/ 64 h 116"/>
                                <a:gd name="T18" fmla="*/ 46 w 116"/>
                                <a:gd name="T19" fmla="*/ 0 h 116"/>
                                <a:gd name="T20" fmla="*/ 5 w 116"/>
                                <a:gd name="T21" fmla="*/ 0 h 116"/>
                                <a:gd name="T22" fmla="*/ 0 w 116"/>
                                <a:gd name="T23" fmla="*/ 5 h 116"/>
                                <a:gd name="T24" fmla="*/ 0 w 116"/>
                                <a:gd name="T25" fmla="*/ 47 h 116"/>
                                <a:gd name="T26" fmla="*/ 5 w 116"/>
                                <a:gd name="T27" fmla="*/ 52 h 116"/>
                                <a:gd name="T28" fmla="*/ 46 w 116"/>
                                <a:gd name="T29" fmla="*/ 52 h 116"/>
                                <a:gd name="T30" fmla="*/ 51 w 116"/>
                                <a:gd name="T31" fmla="*/ 47 h 116"/>
                                <a:gd name="T32" fmla="*/ 51 w 116"/>
                                <a:gd name="T33" fmla="*/ 5 h 116"/>
                                <a:gd name="T34" fmla="*/ 46 w 116"/>
                                <a:gd name="T35" fmla="*/ 0 h 116"/>
                                <a:gd name="T36" fmla="*/ 41 w 116"/>
                                <a:gd name="T37" fmla="*/ 39 h 116"/>
                                <a:gd name="T38" fmla="*/ 38 w 116"/>
                                <a:gd name="T39" fmla="*/ 41 h 116"/>
                                <a:gd name="T40" fmla="*/ 10 w 116"/>
                                <a:gd name="T41" fmla="*/ 41 h 116"/>
                                <a:gd name="T42" fmla="*/ 7 w 116"/>
                                <a:gd name="T43" fmla="*/ 39 h 116"/>
                                <a:gd name="T44" fmla="*/ 7 w 116"/>
                                <a:gd name="T45" fmla="*/ 10 h 116"/>
                                <a:gd name="T46" fmla="*/ 10 w 116"/>
                                <a:gd name="T47" fmla="*/ 8 h 116"/>
                                <a:gd name="T48" fmla="*/ 38 w 116"/>
                                <a:gd name="T49" fmla="*/ 8 h 116"/>
                                <a:gd name="T50" fmla="*/ 41 w 116"/>
                                <a:gd name="T51" fmla="*/ 10 h 116"/>
                                <a:gd name="T52" fmla="*/ 41 w 116"/>
                                <a:gd name="T53" fmla="*/ 39 h 116"/>
                                <a:gd name="T54" fmla="*/ 110 w 116"/>
                                <a:gd name="T55" fmla="*/ 0 h 116"/>
                                <a:gd name="T56" fmla="*/ 69 w 116"/>
                                <a:gd name="T57" fmla="*/ 0 h 116"/>
                                <a:gd name="T58" fmla="*/ 64 w 116"/>
                                <a:gd name="T59" fmla="*/ 5 h 116"/>
                                <a:gd name="T60" fmla="*/ 64 w 116"/>
                                <a:gd name="T61" fmla="*/ 47 h 116"/>
                                <a:gd name="T62" fmla="*/ 69 w 116"/>
                                <a:gd name="T63" fmla="*/ 52 h 116"/>
                                <a:gd name="T64" fmla="*/ 110 w 116"/>
                                <a:gd name="T65" fmla="*/ 52 h 116"/>
                                <a:gd name="T66" fmla="*/ 116 w 116"/>
                                <a:gd name="T67" fmla="*/ 47 h 116"/>
                                <a:gd name="T68" fmla="*/ 116 w 116"/>
                                <a:gd name="T69" fmla="*/ 5 h 116"/>
                                <a:gd name="T70" fmla="*/ 110 w 116"/>
                                <a:gd name="T71" fmla="*/ 0 h 116"/>
                                <a:gd name="T72" fmla="*/ 110 w 116"/>
                                <a:gd name="T73" fmla="*/ 64 h 116"/>
                                <a:gd name="T74" fmla="*/ 69 w 116"/>
                                <a:gd name="T75" fmla="*/ 64 h 116"/>
                                <a:gd name="T76" fmla="*/ 64 w 116"/>
                                <a:gd name="T77" fmla="*/ 70 h 116"/>
                                <a:gd name="T78" fmla="*/ 64 w 116"/>
                                <a:gd name="T79" fmla="*/ 111 h 116"/>
                                <a:gd name="T80" fmla="*/ 69 w 116"/>
                                <a:gd name="T81" fmla="*/ 116 h 116"/>
                                <a:gd name="T82" fmla="*/ 110 w 116"/>
                                <a:gd name="T83" fmla="*/ 116 h 116"/>
                                <a:gd name="T84" fmla="*/ 116 w 116"/>
                                <a:gd name="T85" fmla="*/ 111 h 116"/>
                                <a:gd name="T86" fmla="*/ 116 w 116"/>
                                <a:gd name="T87" fmla="*/ 70 h 116"/>
                                <a:gd name="T88" fmla="*/ 110 w 116"/>
                                <a:gd name="T89" fmla="*/ 64 h 116"/>
                                <a:gd name="T90" fmla="*/ 110 w 116"/>
                                <a:gd name="T91" fmla="*/ 64 h 116"/>
                                <a:gd name="T92" fmla="*/ 110 w 116"/>
                                <a:gd name="T93" fmla="*/ 64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16" h="116">
                                  <a:moveTo>
                                    <a:pt x="46" y="64"/>
                                  </a:moveTo>
                                  <a:cubicBezTo>
                                    <a:pt x="5" y="64"/>
                                    <a:pt x="5" y="64"/>
                                    <a:pt x="5" y="64"/>
                                  </a:cubicBezTo>
                                  <a:cubicBezTo>
                                    <a:pt x="2" y="64"/>
                                    <a:pt x="0" y="67"/>
                                    <a:pt x="0" y="70"/>
                                  </a:cubicBezTo>
                                  <a:cubicBezTo>
                                    <a:pt x="0" y="111"/>
                                    <a:pt x="0" y="111"/>
                                    <a:pt x="0" y="111"/>
                                  </a:cubicBezTo>
                                  <a:cubicBezTo>
                                    <a:pt x="0" y="114"/>
                                    <a:pt x="2" y="116"/>
                                    <a:pt x="5" y="116"/>
                                  </a:cubicBezTo>
                                  <a:cubicBezTo>
                                    <a:pt x="46" y="116"/>
                                    <a:pt x="46" y="116"/>
                                    <a:pt x="46" y="116"/>
                                  </a:cubicBezTo>
                                  <a:cubicBezTo>
                                    <a:pt x="49" y="116"/>
                                    <a:pt x="51" y="114"/>
                                    <a:pt x="51" y="111"/>
                                  </a:cubicBezTo>
                                  <a:cubicBezTo>
                                    <a:pt x="51" y="70"/>
                                    <a:pt x="51" y="70"/>
                                    <a:pt x="51" y="70"/>
                                  </a:cubicBezTo>
                                  <a:cubicBezTo>
                                    <a:pt x="51" y="67"/>
                                    <a:pt x="49" y="64"/>
                                    <a:pt x="46" y="64"/>
                                  </a:cubicBezTo>
                                  <a:close/>
                                  <a:moveTo>
                                    <a:pt x="46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47"/>
                                    <a:pt x="0" y="47"/>
                                    <a:pt x="0" y="47"/>
                                  </a:cubicBezTo>
                                  <a:cubicBezTo>
                                    <a:pt x="0" y="49"/>
                                    <a:pt x="2" y="52"/>
                                    <a:pt x="5" y="52"/>
                                  </a:cubicBezTo>
                                  <a:cubicBezTo>
                                    <a:pt x="46" y="52"/>
                                    <a:pt x="46" y="52"/>
                                    <a:pt x="46" y="52"/>
                                  </a:cubicBezTo>
                                  <a:cubicBezTo>
                                    <a:pt x="49" y="52"/>
                                    <a:pt x="51" y="49"/>
                                    <a:pt x="51" y="47"/>
                                  </a:cubicBezTo>
                                  <a:cubicBezTo>
                                    <a:pt x="51" y="5"/>
                                    <a:pt x="51" y="5"/>
                                    <a:pt x="51" y="5"/>
                                  </a:cubicBezTo>
                                  <a:cubicBezTo>
                                    <a:pt x="51" y="2"/>
                                    <a:pt x="49" y="0"/>
                                    <a:pt x="46" y="0"/>
                                  </a:cubicBezTo>
                                  <a:close/>
                                  <a:moveTo>
                                    <a:pt x="41" y="39"/>
                                  </a:moveTo>
                                  <a:cubicBezTo>
                                    <a:pt x="41" y="40"/>
                                    <a:pt x="40" y="41"/>
                                    <a:pt x="38" y="41"/>
                                  </a:cubicBezTo>
                                  <a:cubicBezTo>
                                    <a:pt x="10" y="41"/>
                                    <a:pt x="10" y="41"/>
                                    <a:pt x="10" y="41"/>
                                  </a:cubicBezTo>
                                  <a:cubicBezTo>
                                    <a:pt x="9" y="41"/>
                                    <a:pt x="7" y="40"/>
                                    <a:pt x="7" y="39"/>
                                  </a:cubicBezTo>
                                  <a:cubicBezTo>
                                    <a:pt x="7" y="10"/>
                                    <a:pt x="7" y="10"/>
                                    <a:pt x="7" y="10"/>
                                  </a:cubicBezTo>
                                  <a:cubicBezTo>
                                    <a:pt x="7" y="9"/>
                                    <a:pt x="9" y="8"/>
                                    <a:pt x="10" y="8"/>
                                  </a:cubicBezTo>
                                  <a:cubicBezTo>
                                    <a:pt x="38" y="8"/>
                                    <a:pt x="38" y="8"/>
                                    <a:pt x="38" y="8"/>
                                  </a:cubicBezTo>
                                  <a:cubicBezTo>
                                    <a:pt x="40" y="8"/>
                                    <a:pt x="41" y="9"/>
                                    <a:pt x="41" y="10"/>
                                  </a:cubicBezTo>
                                  <a:cubicBezTo>
                                    <a:pt x="41" y="39"/>
                                    <a:pt x="41" y="39"/>
                                    <a:pt x="41" y="39"/>
                                  </a:cubicBezTo>
                                  <a:close/>
                                  <a:moveTo>
                                    <a:pt x="110" y="0"/>
                                  </a:move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66" y="0"/>
                                    <a:pt x="64" y="2"/>
                                    <a:pt x="64" y="5"/>
                                  </a:cubicBezTo>
                                  <a:cubicBezTo>
                                    <a:pt x="64" y="47"/>
                                    <a:pt x="64" y="47"/>
                                    <a:pt x="64" y="47"/>
                                  </a:cubicBezTo>
                                  <a:cubicBezTo>
                                    <a:pt x="64" y="49"/>
                                    <a:pt x="66" y="52"/>
                                    <a:pt x="69" y="52"/>
                                  </a:cubicBezTo>
                                  <a:cubicBezTo>
                                    <a:pt x="110" y="52"/>
                                    <a:pt x="110" y="52"/>
                                    <a:pt x="110" y="52"/>
                                  </a:cubicBezTo>
                                  <a:cubicBezTo>
                                    <a:pt x="113" y="52"/>
                                    <a:pt x="116" y="49"/>
                                    <a:pt x="116" y="47"/>
                                  </a:cubicBezTo>
                                  <a:cubicBezTo>
                                    <a:pt x="116" y="5"/>
                                    <a:pt x="116" y="5"/>
                                    <a:pt x="116" y="5"/>
                                  </a:cubicBezTo>
                                  <a:cubicBezTo>
                                    <a:pt x="116" y="2"/>
                                    <a:pt x="113" y="0"/>
                                    <a:pt x="110" y="0"/>
                                  </a:cubicBezTo>
                                  <a:close/>
                                  <a:moveTo>
                                    <a:pt x="110" y="64"/>
                                  </a:move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6" y="64"/>
                                    <a:pt x="64" y="67"/>
                                    <a:pt x="64" y="70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64" y="114"/>
                                    <a:pt x="66" y="116"/>
                                    <a:pt x="69" y="116"/>
                                  </a:cubicBezTo>
                                  <a:cubicBezTo>
                                    <a:pt x="110" y="116"/>
                                    <a:pt x="110" y="116"/>
                                    <a:pt x="110" y="116"/>
                                  </a:cubicBezTo>
                                  <a:cubicBezTo>
                                    <a:pt x="113" y="116"/>
                                    <a:pt x="116" y="114"/>
                                    <a:pt x="116" y="111"/>
                                  </a:cubicBezTo>
                                  <a:cubicBezTo>
                                    <a:pt x="116" y="70"/>
                                    <a:pt x="116" y="70"/>
                                    <a:pt x="116" y="70"/>
                                  </a:cubicBezTo>
                                  <a:cubicBezTo>
                                    <a:pt x="116" y="67"/>
                                    <a:pt x="113" y="64"/>
                                    <a:pt x="110" y="64"/>
                                  </a:cubicBezTo>
                                  <a:close/>
                                  <a:moveTo>
                                    <a:pt x="110" y="64"/>
                                  </a:moveTo>
                                  <a:cubicBezTo>
                                    <a:pt x="110" y="64"/>
                                    <a:pt x="110" y="64"/>
                                    <a:pt x="110" y="6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" name="文本框 20"/>
                          <wps:cNvSpPr txBox="1"/>
                          <wps:spPr>
                            <a:xfrm>
                              <a:off x="4887" y="4392"/>
                              <a:ext cx="1508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distribute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教育背景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75pt;margin-top:144.75pt;height:25.5pt;width:119.05pt;z-index:251669504;mso-width-relative:page;mso-height-relative:page;" coordorigin="996,3751" coordsize="2381,510" o:gfxdata="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">
                <o:lock v:ext="edit" aspectratio="f"/>
                <v:rect id="矩形 11" o:spid="_x0000_s1026" o:spt="1" style="position:absolute;left:996;top:3751;height:510;width:2381;v-text-anchor:middle;" fillcolor="#6C83A0" filled="t" stroked="f" coordsize="21600,21600" o:gfxdata="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s9E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248;top:3769;height:474;width:1949;" coordorigin="4446,4392" coordsize="1949,47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82" o:spid="_x0000_s1026" o:spt="100" style="position:absolute;left:4446;top:4488;height:283;width:285;" fillcolor="#FFFFFF [3212]" filled="t" stroked="f" coordsize="116,116" o:gfxdata="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GcLsAAADb&#10;AAAADwAAAAAAAAABACAAAAAiAAAAZHJzL2Rvd25yZXYueG1sUEsBAhQAFAAAAAgAh07iQDMvBZ47&#10;AAAAOQAAABAAAAAAAAAAAQAgAAAACgEAAGRycy9zaGFwZXhtbC54bWxQSwUGAAAAAAYABgBbAQAA&#10;tAMAAAAA&#10;" path="m46,64c5,64,5,64,5,64c2,64,0,67,0,70c0,111,0,111,0,111c0,114,2,116,5,116c46,116,46,116,46,116c49,116,51,114,51,111c51,70,51,70,51,70c51,67,49,64,46,64xm46,0c5,0,5,0,5,0c2,0,0,2,0,5c0,47,0,47,0,47c0,49,2,52,5,52c46,52,46,52,46,52c49,52,51,49,51,47c51,5,51,5,51,5c51,2,49,0,46,0xm41,39c41,40,40,41,38,41c10,41,10,41,10,41c9,41,7,40,7,39c7,10,7,10,7,10c7,9,9,8,10,8c38,8,38,8,38,8c40,8,41,9,41,10c41,39,41,39,41,39xm110,0c69,0,69,0,69,0c66,0,64,2,64,5c64,47,64,47,64,47c64,49,66,52,69,52c110,52,110,52,110,52c113,52,116,49,116,47c116,5,116,5,116,5c116,2,113,0,110,0xm110,64c69,64,69,64,69,64c66,64,64,67,64,70c64,111,64,111,64,111c64,114,66,116,69,116c110,116,110,116,110,116c113,116,116,114,116,111c116,70,116,70,116,70c116,67,113,64,110,64xm110,64c110,64,110,64,110,64e">
                    <v:path o:connectlocs="113,156;12,156;0,170;0,270;12,283;113,283;125,270;125,170;113,156;113,0;12,0;0,12;0,114;12,126;113,126;125,114;125,12;113,0;100,95;93,100;24,100;17,95;17,24;24,19;93,19;100,24;100,95;270,0;169,0;157,12;157,114;169,126;270,126;285,114;285,12;270,0;270,156;169,156;157,170;157,270;169,283;270,283;285,270;285,170;270,156;270,156;270,156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0" o:spid="_x0000_s1026" o:spt="202" type="#_x0000_t202" style="position:absolute;left:4887;top:4392;height:474;width:1508;" filled="f" stroked="f" coordsize="21600,21600" o:gfxdata="UEsDBAoAAAAAAIdO4kAAAAAAAAAAAAAAAAAEAAAAZHJzL1BLAwQUAAAACACHTuJA92CpnLsAAADb&#10;AAAADwAAAGRycy9kb3ducmV2LnhtbEWPQWvCQBSE7wX/w/IEL0V3kxa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Cpn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distribute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教育背景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-341630</wp:posOffset>
                </wp:positionV>
                <wp:extent cx="4284345" cy="4152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4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8497B0" w:themeColor="text2" w:themeTint="99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姓名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C83A0"/>
                                <w:sz w:val="26"/>
                                <w:szCs w:val="26"/>
                                <w:lang w:val="en-US" w:eastAsia="zh-CN"/>
                              </w:rPr>
                              <w:t>求职意向：广告设计助理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pt;margin-top:-26.9pt;height:32.7pt;width:337.35pt;z-index:251665408;mso-width-relative:page;mso-height-relative:page;" filled="f" stroked="f" coordsize="21600,21600" o:gfxdata="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vtxXLVAAAACgEAAA8AAAAAAAAAAQAgAAAAIgAA&#10;AGRycy9kb3ducmV2LnhtbFBLAQIUABQAAAAIAIdO4kDbVByaRAIAAHQEAAAOAAAAAAAAAAEAIAAA&#10;ACQ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8497B0" w:themeColor="text2" w:themeTint="99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姓名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C83A0"/>
                          <w:sz w:val="26"/>
                          <w:szCs w:val="26"/>
                          <w:lang w:val="en-US" w:eastAsia="zh-CN"/>
                        </w:rPr>
                        <w:t>求职意向：广告设计助理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227330</wp:posOffset>
                </wp:positionV>
                <wp:extent cx="1854200" cy="73279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54200" cy="732790"/>
                          <a:chOff x="1259" y="2290"/>
                          <a:chExt cx="2920" cy="1154"/>
                        </a:xfrm>
                      </wpg:grpSpPr>
                      <wps:wsp>
                        <wps:cNvPr id="8" name="文本框 6"/>
                        <wps:cNvSpPr txBox="1"/>
                        <wps:spPr>
                          <a:xfrm>
                            <a:off x="1442" y="2290"/>
                            <a:ext cx="2737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199X.XX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  居：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8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261" y="3082"/>
                            <a:ext cx="168" cy="227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83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6" name="Freeform 5"/>
                        <wps:cNvSpPr>
                          <a:spLocks noChangeAspect="1" noEditPoints="1"/>
                        </wps:cNvSpPr>
                        <wps:spPr>
                          <a:xfrm>
                            <a:off x="1259" y="2591"/>
                            <a:ext cx="196" cy="227"/>
                          </a:xfrm>
                          <a:custGeom>
                            <a:avLst/>
                            <a:gdLst>
                              <a:gd name="T0" fmla="*/ 2751 w 2782"/>
                              <a:gd name="T1" fmla="*/ 3039 h 3069"/>
                              <a:gd name="T2" fmla="*/ 105 w 2782"/>
                              <a:gd name="T3" fmla="*/ 3069 h 3069"/>
                              <a:gd name="T4" fmla="*/ 0 w 2782"/>
                              <a:gd name="T5" fmla="*/ 2964 h 3069"/>
                              <a:gd name="T6" fmla="*/ 31 w 2782"/>
                              <a:gd name="T7" fmla="*/ 348 h 3069"/>
                              <a:gd name="T8" fmla="*/ 428 w 2782"/>
                              <a:gd name="T9" fmla="*/ 317 h 3069"/>
                              <a:gd name="T10" fmla="*/ 749 w 2782"/>
                              <a:gd name="T11" fmla="*/ 741 h 3069"/>
                              <a:gd name="T12" fmla="*/ 1070 w 2782"/>
                              <a:gd name="T13" fmla="*/ 317 h 3069"/>
                              <a:gd name="T14" fmla="*/ 1712 w 2782"/>
                              <a:gd name="T15" fmla="*/ 423 h 3069"/>
                              <a:gd name="T16" fmla="*/ 2354 w 2782"/>
                              <a:gd name="T17" fmla="*/ 423 h 3069"/>
                              <a:gd name="T18" fmla="*/ 2677 w 2782"/>
                              <a:gd name="T19" fmla="*/ 317 h 3069"/>
                              <a:gd name="T20" fmla="*/ 2782 w 2782"/>
                              <a:gd name="T21" fmla="*/ 422 h 3069"/>
                              <a:gd name="T22" fmla="*/ 2568 w 2782"/>
                              <a:gd name="T23" fmla="*/ 1058 h 3069"/>
                              <a:gd name="T24" fmla="*/ 214 w 2782"/>
                              <a:gd name="T25" fmla="*/ 2858 h 3069"/>
                              <a:gd name="T26" fmla="*/ 2568 w 2782"/>
                              <a:gd name="T27" fmla="*/ 1058 h 3069"/>
                              <a:gd name="T28" fmla="*/ 428 w 2782"/>
                              <a:gd name="T29" fmla="*/ 1587 h 3069"/>
                              <a:gd name="T30" fmla="*/ 749 w 2782"/>
                              <a:gd name="T31" fmla="*/ 1270 h 3069"/>
                              <a:gd name="T32" fmla="*/ 749 w 2782"/>
                              <a:gd name="T33" fmla="*/ 2117 h 3069"/>
                              <a:gd name="T34" fmla="*/ 428 w 2782"/>
                              <a:gd name="T35" fmla="*/ 1799 h 3069"/>
                              <a:gd name="T36" fmla="*/ 749 w 2782"/>
                              <a:gd name="T37" fmla="*/ 2117 h 3069"/>
                              <a:gd name="T38" fmla="*/ 428 w 2782"/>
                              <a:gd name="T39" fmla="*/ 2646 h 3069"/>
                              <a:gd name="T40" fmla="*/ 749 w 2782"/>
                              <a:gd name="T41" fmla="*/ 2328 h 3069"/>
                              <a:gd name="T42" fmla="*/ 1284 w 2782"/>
                              <a:gd name="T43" fmla="*/ 1587 h 3069"/>
                              <a:gd name="T44" fmla="*/ 963 w 2782"/>
                              <a:gd name="T45" fmla="*/ 1270 h 3069"/>
                              <a:gd name="T46" fmla="*/ 1284 w 2782"/>
                              <a:gd name="T47" fmla="*/ 1587 h 3069"/>
                              <a:gd name="T48" fmla="*/ 963 w 2782"/>
                              <a:gd name="T49" fmla="*/ 2117 h 3069"/>
                              <a:gd name="T50" fmla="*/ 1284 w 2782"/>
                              <a:gd name="T51" fmla="*/ 1799 h 3069"/>
                              <a:gd name="T52" fmla="*/ 1284 w 2782"/>
                              <a:gd name="T53" fmla="*/ 2646 h 3069"/>
                              <a:gd name="T54" fmla="*/ 963 w 2782"/>
                              <a:gd name="T55" fmla="*/ 2328 h 3069"/>
                              <a:gd name="T56" fmla="*/ 1284 w 2782"/>
                              <a:gd name="T57" fmla="*/ 2646 h 3069"/>
                              <a:gd name="T58" fmla="*/ 1498 w 2782"/>
                              <a:gd name="T59" fmla="*/ 1587 h 3069"/>
                              <a:gd name="T60" fmla="*/ 1819 w 2782"/>
                              <a:gd name="T61" fmla="*/ 1270 h 3069"/>
                              <a:gd name="T62" fmla="*/ 1819 w 2782"/>
                              <a:gd name="T63" fmla="*/ 2117 h 3069"/>
                              <a:gd name="T64" fmla="*/ 1498 w 2782"/>
                              <a:gd name="T65" fmla="*/ 1799 h 3069"/>
                              <a:gd name="T66" fmla="*/ 1819 w 2782"/>
                              <a:gd name="T67" fmla="*/ 2117 h 3069"/>
                              <a:gd name="T68" fmla="*/ 1498 w 2782"/>
                              <a:gd name="T69" fmla="*/ 2646 h 3069"/>
                              <a:gd name="T70" fmla="*/ 1819 w 2782"/>
                              <a:gd name="T71" fmla="*/ 2328 h 3069"/>
                              <a:gd name="T72" fmla="*/ 2354 w 2782"/>
                              <a:gd name="T73" fmla="*/ 1587 h 3069"/>
                              <a:gd name="T74" fmla="*/ 2033 w 2782"/>
                              <a:gd name="T75" fmla="*/ 1270 h 3069"/>
                              <a:gd name="T76" fmla="*/ 2354 w 2782"/>
                              <a:gd name="T77" fmla="*/ 1587 h 3069"/>
                              <a:gd name="T78" fmla="*/ 2033 w 2782"/>
                              <a:gd name="T79" fmla="*/ 2117 h 3069"/>
                              <a:gd name="T80" fmla="*/ 2354 w 2782"/>
                              <a:gd name="T81" fmla="*/ 1799 h 3069"/>
                              <a:gd name="T82" fmla="*/ 2354 w 2782"/>
                              <a:gd name="T83" fmla="*/ 2646 h 3069"/>
                              <a:gd name="T84" fmla="*/ 2033 w 2782"/>
                              <a:gd name="T85" fmla="*/ 2328 h 3069"/>
                              <a:gd name="T86" fmla="*/ 2354 w 2782"/>
                              <a:gd name="T87" fmla="*/ 2646 h 3069"/>
                              <a:gd name="T88" fmla="*/ 1819 w 2782"/>
                              <a:gd name="T89" fmla="*/ 426 h 3069"/>
                              <a:gd name="T90" fmla="*/ 2030 w 2782"/>
                              <a:gd name="T91" fmla="*/ 0 h 3069"/>
                              <a:gd name="T92" fmla="*/ 2240 w 2782"/>
                              <a:gd name="T93" fmla="*/ 426 h 3069"/>
                              <a:gd name="T94" fmla="*/ 746 w 2782"/>
                              <a:gd name="T95" fmla="*/ 635 h 3069"/>
                              <a:gd name="T96" fmla="*/ 535 w 2782"/>
                              <a:gd name="T97" fmla="*/ 208 h 3069"/>
                              <a:gd name="T98" fmla="*/ 957 w 2782"/>
                              <a:gd name="T99" fmla="*/ 208 h 3069"/>
                              <a:gd name="T100" fmla="*/ 746 w 2782"/>
                              <a:gd name="T101" fmla="*/ 635 h 3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782" h="3069">
                                <a:moveTo>
                                  <a:pt x="2782" y="2964"/>
                                </a:moveTo>
                                <a:cubicBezTo>
                                  <a:pt x="2782" y="2991"/>
                                  <a:pt x="2772" y="3018"/>
                                  <a:pt x="2751" y="3039"/>
                                </a:cubicBezTo>
                                <a:cubicBezTo>
                                  <a:pt x="2731" y="3059"/>
                                  <a:pt x="2704" y="3069"/>
                                  <a:pt x="2677" y="3069"/>
                                </a:cubicBezTo>
                                <a:cubicBezTo>
                                  <a:pt x="105" y="3069"/>
                                  <a:pt x="105" y="3069"/>
                                  <a:pt x="105" y="3069"/>
                                </a:cubicBezTo>
                                <a:cubicBezTo>
                                  <a:pt x="78" y="3069"/>
                                  <a:pt x="51" y="3059"/>
                                  <a:pt x="31" y="3039"/>
                                </a:cubicBezTo>
                                <a:cubicBezTo>
                                  <a:pt x="10" y="3018"/>
                                  <a:pt x="0" y="2991"/>
                                  <a:pt x="0" y="2964"/>
                                </a:cubicBez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395"/>
                                  <a:pt x="10" y="368"/>
                                  <a:pt x="31" y="348"/>
                                </a:cubicBezTo>
                                <a:cubicBezTo>
                                  <a:pt x="51" y="328"/>
                                  <a:pt x="78" y="317"/>
                                  <a:pt x="105" y="317"/>
                                </a:cubicBezTo>
                                <a:cubicBezTo>
                                  <a:pt x="428" y="317"/>
                                  <a:pt x="428" y="317"/>
                                  <a:pt x="428" y="317"/>
                                </a:cubicBezTo>
                                <a:cubicBezTo>
                                  <a:pt x="428" y="423"/>
                                  <a:pt x="428" y="423"/>
                                  <a:pt x="428" y="423"/>
                                </a:cubicBezTo>
                                <a:cubicBezTo>
                                  <a:pt x="428" y="599"/>
                                  <a:pt x="572" y="741"/>
                                  <a:pt x="749" y="741"/>
                                </a:cubicBezTo>
                                <a:cubicBezTo>
                                  <a:pt x="926" y="741"/>
                                  <a:pt x="1070" y="599"/>
                                  <a:pt x="1070" y="423"/>
                                </a:cubicBezTo>
                                <a:cubicBezTo>
                                  <a:pt x="1070" y="317"/>
                                  <a:pt x="1070" y="317"/>
                                  <a:pt x="1070" y="317"/>
                                </a:cubicBezTo>
                                <a:cubicBezTo>
                                  <a:pt x="1712" y="317"/>
                                  <a:pt x="1712" y="317"/>
                                  <a:pt x="1712" y="317"/>
                                </a:cubicBezTo>
                                <a:cubicBezTo>
                                  <a:pt x="1712" y="423"/>
                                  <a:pt x="1712" y="423"/>
                                  <a:pt x="1712" y="423"/>
                                </a:cubicBezTo>
                                <a:cubicBezTo>
                                  <a:pt x="1712" y="599"/>
                                  <a:pt x="1856" y="741"/>
                                  <a:pt x="2033" y="741"/>
                                </a:cubicBezTo>
                                <a:cubicBezTo>
                                  <a:pt x="2210" y="741"/>
                                  <a:pt x="2354" y="599"/>
                                  <a:pt x="2354" y="423"/>
                                </a:cubicBezTo>
                                <a:cubicBezTo>
                                  <a:pt x="2354" y="317"/>
                                  <a:pt x="2354" y="317"/>
                                  <a:pt x="2354" y="317"/>
                                </a:cubicBezTo>
                                <a:cubicBezTo>
                                  <a:pt x="2677" y="317"/>
                                  <a:pt x="2677" y="317"/>
                                  <a:pt x="2677" y="317"/>
                                </a:cubicBezTo>
                                <a:cubicBezTo>
                                  <a:pt x="2704" y="317"/>
                                  <a:pt x="2731" y="328"/>
                                  <a:pt x="2751" y="348"/>
                                </a:cubicBezTo>
                                <a:cubicBezTo>
                                  <a:pt x="2772" y="368"/>
                                  <a:pt x="2782" y="395"/>
                                  <a:pt x="2782" y="422"/>
                                </a:cubicBezTo>
                                <a:cubicBezTo>
                                  <a:pt x="2782" y="2964"/>
                                  <a:pt x="2782" y="2964"/>
                                  <a:pt x="2782" y="2964"/>
                                </a:cubicBezTo>
                                <a:close/>
                                <a:moveTo>
                                  <a:pt x="2568" y="1058"/>
                                </a:moveTo>
                                <a:cubicBezTo>
                                  <a:pt x="214" y="1058"/>
                                  <a:pt x="214" y="1058"/>
                                  <a:pt x="214" y="1058"/>
                                </a:cubicBezTo>
                                <a:cubicBezTo>
                                  <a:pt x="214" y="2858"/>
                                  <a:pt x="214" y="2858"/>
                                  <a:pt x="214" y="2858"/>
                                </a:cubicBezTo>
                                <a:cubicBezTo>
                                  <a:pt x="2568" y="2858"/>
                                  <a:pt x="2568" y="2858"/>
                                  <a:pt x="2568" y="2858"/>
                                </a:cubicBezTo>
                                <a:cubicBezTo>
                                  <a:pt x="2568" y="1058"/>
                                  <a:pt x="2568" y="1058"/>
                                  <a:pt x="2568" y="1058"/>
                                </a:cubicBezTo>
                                <a:close/>
                                <a:moveTo>
                                  <a:pt x="749" y="1587"/>
                                </a:moveTo>
                                <a:cubicBezTo>
                                  <a:pt x="428" y="1587"/>
                                  <a:pt x="428" y="1587"/>
                                  <a:pt x="428" y="1587"/>
                                </a:cubicBezTo>
                                <a:cubicBezTo>
                                  <a:pt x="428" y="1270"/>
                                  <a:pt x="428" y="1270"/>
                                  <a:pt x="428" y="1270"/>
                                </a:cubicBezTo>
                                <a:cubicBezTo>
                                  <a:pt x="749" y="1270"/>
                                  <a:pt x="749" y="1270"/>
                                  <a:pt x="749" y="1270"/>
                                </a:cubicBezTo>
                                <a:lnTo>
                                  <a:pt x="749" y="1587"/>
                                </a:lnTo>
                                <a:close/>
                                <a:moveTo>
                                  <a:pt x="749" y="2117"/>
                                </a:moveTo>
                                <a:cubicBezTo>
                                  <a:pt x="428" y="2117"/>
                                  <a:pt x="428" y="2117"/>
                                  <a:pt x="428" y="2117"/>
                                </a:cubicBezTo>
                                <a:cubicBezTo>
                                  <a:pt x="428" y="1799"/>
                                  <a:pt x="428" y="1799"/>
                                  <a:pt x="428" y="1799"/>
                                </a:cubicBezTo>
                                <a:cubicBezTo>
                                  <a:pt x="749" y="1799"/>
                                  <a:pt x="749" y="1799"/>
                                  <a:pt x="749" y="1799"/>
                                </a:cubicBezTo>
                                <a:lnTo>
                                  <a:pt x="749" y="2117"/>
                                </a:lnTo>
                                <a:close/>
                                <a:moveTo>
                                  <a:pt x="749" y="2646"/>
                                </a:moveTo>
                                <a:cubicBezTo>
                                  <a:pt x="428" y="2646"/>
                                  <a:pt x="428" y="2646"/>
                                  <a:pt x="428" y="2646"/>
                                </a:cubicBezTo>
                                <a:cubicBezTo>
                                  <a:pt x="428" y="2328"/>
                                  <a:pt x="428" y="2328"/>
                                  <a:pt x="428" y="2328"/>
                                </a:cubicBezTo>
                                <a:cubicBezTo>
                                  <a:pt x="749" y="2328"/>
                                  <a:pt x="749" y="2328"/>
                                  <a:pt x="749" y="2328"/>
                                </a:cubicBezTo>
                                <a:lnTo>
                                  <a:pt x="749" y="2646"/>
                                </a:lnTo>
                                <a:close/>
                                <a:moveTo>
                                  <a:pt x="1284" y="1587"/>
                                </a:moveTo>
                                <a:cubicBezTo>
                                  <a:pt x="963" y="1587"/>
                                  <a:pt x="963" y="1587"/>
                                  <a:pt x="963" y="1587"/>
                                </a:cubicBezTo>
                                <a:cubicBezTo>
                                  <a:pt x="963" y="1270"/>
                                  <a:pt x="963" y="1270"/>
                                  <a:pt x="963" y="1270"/>
                                </a:cubicBezTo>
                                <a:cubicBezTo>
                                  <a:pt x="1284" y="1270"/>
                                  <a:pt x="1284" y="1270"/>
                                  <a:pt x="1284" y="1270"/>
                                </a:cubicBezTo>
                                <a:lnTo>
                                  <a:pt x="1284" y="1587"/>
                                </a:lnTo>
                                <a:close/>
                                <a:moveTo>
                                  <a:pt x="1284" y="2117"/>
                                </a:moveTo>
                                <a:cubicBezTo>
                                  <a:pt x="963" y="2117"/>
                                  <a:pt x="963" y="2117"/>
                                  <a:pt x="963" y="2117"/>
                                </a:cubicBezTo>
                                <a:cubicBezTo>
                                  <a:pt x="963" y="1799"/>
                                  <a:pt x="963" y="1799"/>
                                  <a:pt x="963" y="1799"/>
                                </a:cubicBezTo>
                                <a:cubicBezTo>
                                  <a:pt x="1284" y="1799"/>
                                  <a:pt x="1284" y="1799"/>
                                  <a:pt x="1284" y="1799"/>
                                </a:cubicBezTo>
                                <a:lnTo>
                                  <a:pt x="1284" y="2117"/>
                                </a:lnTo>
                                <a:close/>
                                <a:moveTo>
                                  <a:pt x="1284" y="2646"/>
                                </a:moveTo>
                                <a:cubicBezTo>
                                  <a:pt x="963" y="2646"/>
                                  <a:pt x="963" y="2646"/>
                                  <a:pt x="963" y="2646"/>
                                </a:cubicBezTo>
                                <a:cubicBezTo>
                                  <a:pt x="963" y="2328"/>
                                  <a:pt x="963" y="2328"/>
                                  <a:pt x="963" y="2328"/>
                                </a:cubicBezTo>
                                <a:cubicBezTo>
                                  <a:pt x="1284" y="2328"/>
                                  <a:pt x="1284" y="2328"/>
                                  <a:pt x="1284" y="2328"/>
                                </a:cubicBezTo>
                                <a:lnTo>
                                  <a:pt x="1284" y="2646"/>
                                </a:lnTo>
                                <a:close/>
                                <a:moveTo>
                                  <a:pt x="1819" y="1587"/>
                                </a:moveTo>
                                <a:cubicBezTo>
                                  <a:pt x="1498" y="1587"/>
                                  <a:pt x="1498" y="1587"/>
                                  <a:pt x="1498" y="1587"/>
                                </a:cubicBezTo>
                                <a:cubicBezTo>
                                  <a:pt x="1498" y="1270"/>
                                  <a:pt x="1498" y="1270"/>
                                  <a:pt x="1498" y="1270"/>
                                </a:cubicBezTo>
                                <a:cubicBezTo>
                                  <a:pt x="1819" y="1270"/>
                                  <a:pt x="1819" y="1270"/>
                                  <a:pt x="1819" y="1270"/>
                                </a:cubicBezTo>
                                <a:lnTo>
                                  <a:pt x="1819" y="1587"/>
                                </a:lnTo>
                                <a:close/>
                                <a:moveTo>
                                  <a:pt x="1819" y="2117"/>
                                </a:moveTo>
                                <a:cubicBezTo>
                                  <a:pt x="1498" y="2117"/>
                                  <a:pt x="1498" y="2117"/>
                                  <a:pt x="1498" y="2117"/>
                                </a:cubicBezTo>
                                <a:cubicBezTo>
                                  <a:pt x="1498" y="1799"/>
                                  <a:pt x="1498" y="1799"/>
                                  <a:pt x="1498" y="1799"/>
                                </a:cubicBezTo>
                                <a:cubicBezTo>
                                  <a:pt x="1819" y="1799"/>
                                  <a:pt x="1819" y="1799"/>
                                  <a:pt x="1819" y="1799"/>
                                </a:cubicBezTo>
                                <a:lnTo>
                                  <a:pt x="1819" y="2117"/>
                                </a:lnTo>
                                <a:close/>
                                <a:moveTo>
                                  <a:pt x="1819" y="2646"/>
                                </a:moveTo>
                                <a:cubicBezTo>
                                  <a:pt x="1498" y="2646"/>
                                  <a:pt x="1498" y="2646"/>
                                  <a:pt x="1498" y="2646"/>
                                </a:cubicBezTo>
                                <a:cubicBezTo>
                                  <a:pt x="1498" y="2328"/>
                                  <a:pt x="1498" y="2328"/>
                                  <a:pt x="1498" y="2328"/>
                                </a:cubicBezTo>
                                <a:cubicBezTo>
                                  <a:pt x="1819" y="2328"/>
                                  <a:pt x="1819" y="2328"/>
                                  <a:pt x="1819" y="2328"/>
                                </a:cubicBezTo>
                                <a:lnTo>
                                  <a:pt x="1819" y="2646"/>
                                </a:lnTo>
                                <a:close/>
                                <a:moveTo>
                                  <a:pt x="2354" y="1587"/>
                                </a:moveTo>
                                <a:cubicBezTo>
                                  <a:pt x="2033" y="1587"/>
                                  <a:pt x="2033" y="1587"/>
                                  <a:pt x="2033" y="1587"/>
                                </a:cubicBezTo>
                                <a:cubicBezTo>
                                  <a:pt x="2033" y="1270"/>
                                  <a:pt x="2033" y="1270"/>
                                  <a:pt x="2033" y="1270"/>
                                </a:cubicBezTo>
                                <a:cubicBezTo>
                                  <a:pt x="2354" y="1270"/>
                                  <a:pt x="2354" y="1270"/>
                                  <a:pt x="2354" y="1270"/>
                                </a:cubicBezTo>
                                <a:lnTo>
                                  <a:pt x="2354" y="1587"/>
                                </a:lnTo>
                                <a:close/>
                                <a:moveTo>
                                  <a:pt x="2354" y="2117"/>
                                </a:moveTo>
                                <a:cubicBezTo>
                                  <a:pt x="2033" y="2117"/>
                                  <a:pt x="2033" y="2117"/>
                                  <a:pt x="2033" y="2117"/>
                                </a:cubicBezTo>
                                <a:cubicBezTo>
                                  <a:pt x="2033" y="1799"/>
                                  <a:pt x="2033" y="1799"/>
                                  <a:pt x="2033" y="1799"/>
                                </a:cubicBezTo>
                                <a:cubicBezTo>
                                  <a:pt x="2354" y="1799"/>
                                  <a:pt x="2354" y="1799"/>
                                  <a:pt x="2354" y="1799"/>
                                </a:cubicBezTo>
                                <a:lnTo>
                                  <a:pt x="2354" y="2117"/>
                                </a:lnTo>
                                <a:close/>
                                <a:moveTo>
                                  <a:pt x="2354" y="2646"/>
                                </a:moveTo>
                                <a:cubicBezTo>
                                  <a:pt x="2033" y="2646"/>
                                  <a:pt x="2033" y="2646"/>
                                  <a:pt x="2033" y="2646"/>
                                </a:cubicBezTo>
                                <a:cubicBezTo>
                                  <a:pt x="2033" y="2328"/>
                                  <a:pt x="2033" y="2328"/>
                                  <a:pt x="2033" y="2328"/>
                                </a:cubicBezTo>
                                <a:cubicBezTo>
                                  <a:pt x="2354" y="2328"/>
                                  <a:pt x="2354" y="2328"/>
                                  <a:pt x="2354" y="2328"/>
                                </a:cubicBezTo>
                                <a:lnTo>
                                  <a:pt x="2354" y="2646"/>
                                </a:lnTo>
                                <a:close/>
                                <a:moveTo>
                                  <a:pt x="2030" y="635"/>
                                </a:moveTo>
                                <a:cubicBezTo>
                                  <a:pt x="1914" y="635"/>
                                  <a:pt x="1819" y="542"/>
                                  <a:pt x="1819" y="426"/>
                                </a:cubicBezTo>
                                <a:cubicBezTo>
                                  <a:pt x="1819" y="208"/>
                                  <a:pt x="1819" y="208"/>
                                  <a:pt x="1819" y="208"/>
                                </a:cubicBezTo>
                                <a:cubicBezTo>
                                  <a:pt x="1819" y="93"/>
                                  <a:pt x="1914" y="0"/>
                                  <a:pt x="2030" y="0"/>
                                </a:cubicBezTo>
                                <a:cubicBezTo>
                                  <a:pt x="2146" y="0"/>
                                  <a:pt x="2240" y="93"/>
                                  <a:pt x="2240" y="208"/>
                                </a:cubicBezTo>
                                <a:cubicBezTo>
                                  <a:pt x="2240" y="426"/>
                                  <a:pt x="2240" y="426"/>
                                  <a:pt x="2240" y="426"/>
                                </a:cubicBezTo>
                                <a:cubicBezTo>
                                  <a:pt x="2240" y="542"/>
                                  <a:pt x="2146" y="635"/>
                                  <a:pt x="2030" y="635"/>
                                </a:cubicBezTo>
                                <a:close/>
                                <a:moveTo>
                                  <a:pt x="746" y="635"/>
                                </a:moveTo>
                                <a:cubicBezTo>
                                  <a:pt x="630" y="635"/>
                                  <a:pt x="535" y="542"/>
                                  <a:pt x="535" y="426"/>
                                </a:cubicBezTo>
                                <a:cubicBezTo>
                                  <a:pt x="535" y="208"/>
                                  <a:pt x="535" y="208"/>
                                  <a:pt x="535" y="208"/>
                                </a:cubicBezTo>
                                <a:cubicBezTo>
                                  <a:pt x="535" y="93"/>
                                  <a:pt x="630" y="0"/>
                                  <a:pt x="746" y="0"/>
                                </a:cubicBezTo>
                                <a:cubicBezTo>
                                  <a:pt x="862" y="0"/>
                                  <a:pt x="957" y="93"/>
                                  <a:pt x="957" y="208"/>
                                </a:cubicBezTo>
                                <a:cubicBezTo>
                                  <a:pt x="957" y="426"/>
                                  <a:pt x="957" y="426"/>
                                  <a:pt x="957" y="426"/>
                                </a:cubicBezTo>
                                <a:cubicBezTo>
                                  <a:pt x="957" y="542"/>
                                  <a:pt x="862" y="635"/>
                                  <a:pt x="746" y="6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83A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6pt;margin-top:17.9pt;height:57.7pt;width:146pt;z-index:251666432;mso-width-relative:page;mso-height-relative:page;" coordorigin="1259,2290" coordsize="2920,1154" o:gfxdata="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">
                <o:lock v:ext="edit" aspectratio="f"/>
                <v:shape id="文本框 6" o:spid="_x0000_s1026" o:spt="202" type="#_x0000_t202" style="position:absolute;left:1442;top:2290;height:1154;width:2737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199X.XX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  居：</w:t>
                        </w:r>
                      </w:p>
                    </w:txbxContent>
                  </v:textbox>
                </v:shape>
                <v:shape id="Freeform 81" o:spid="_x0000_s1026" o:spt="100" style="position:absolute;left:1261;top:3082;height:227;width:168;" fillcolor="#6C83A0" filled="t" stroked="f" coordsize="2052,2603" o:gfxdata="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T6KvQAA&#10;ANwAAAAPAAAAAAAAAAEAIAAAACIAAABkcnMvZG93bnJldi54bWxQSwECFAAUAAAACACHTuJAMy8F&#10;njsAAAA5AAAAEAAAAAAAAAABACAAAAAMAQAAZHJzL3NoYXBleG1sLnhtbFBLBQYAAAAABgAGAFsB&#10;AAC2A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4,0;0,89;65,214;102,214;168,89;84,0;84,127;45,86;84,45;122,86;84,127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259;top:2591;height:227;width:196;" fillcolor="#6C83A0" filled="t" stroked="f" coordsize="2782,3069" o:gfxdata="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1Mob4A&#10;AADcAAAADwAAAAAAAAABACAAAAAiAAAAZHJzL2Rvd25yZXYueG1sUEsBAhQAFAAAAAgAh07iQDMv&#10;BZ47AAAAOQAAABAAAAAAAAAAAQAgAAAADQEAAGRycy9zaGFwZXhtbC54bWxQSwUGAAAAAAYABgBb&#10;AQAAtwMAAAAA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<v:path o:connectlocs="193,224;7,227;0,219;2,25;30,23;52,54;75,23;120,31;165,31;188,23;196,31;180,78;15,211;180,78;30,117;52,93;52,156;30,133;52,156;30,195;52,172;90,117;67,93;90,117;67,156;90,133;90,195;67,172;90,195;105,117;128,93;128,156;105,133;128,156;105,195;128,172;165,117;143,93;165,117;143,156;165,133;165,195;143,172;165,195;128,31;143,0;157,31;52,46;37,15;67,15;52,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-672465</wp:posOffset>
                </wp:positionV>
                <wp:extent cx="7071360" cy="1894205"/>
                <wp:effectExtent l="6350" t="6350" r="8890" b="234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900" y="220980"/>
                          <a:ext cx="7071360" cy="1894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75pt;margin-top:-52.95pt;height:149.15pt;width:556.8pt;z-index:251664384;v-text-anchor:middle;mso-width-relative:page;mso-height-relative:page;" fillcolor="#FFFFFF [3212]" filled="t" stroked="t" coordsize="21600,21600" o:gfxdata="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/uQZjdsAAAANAQAADwAA&#10;AAAAAAABACAAAAAiAAAAZHJzL2Rvd25yZXYueG1sUEsBAhQAFAAAAAgAh07iQMqpAMaFAgAADAUA&#10;AA4AAAAAAAAAAQAgAAAAKgEAAGRycy9lMm9Eb2MueG1sUEsFBgAAAAAGAAYAWQEAACEGAAAAAA==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1178560</wp:posOffset>
                </wp:positionV>
                <wp:extent cx="5725795" cy="118427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795" cy="118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distribute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85pt;margin-top:92.8pt;height:93.25pt;width:450.85pt;z-index:251672576;mso-width-relative:page;mso-height-relative:page;" fillcolor="#FFFFFF [3212]" filled="t" stroked="f" coordsize="21600,21600" o:gfxdata="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NjSANkA&#10;AAALAQAADwAAAAAAAAABACAAAAAiAAAAZHJzL2Rvd25yZXYueG1sUEsBAhQAFAAAAAgAh07iQNHz&#10;oVJXAgAAngQAAA4AAAAAAAAAAQAgAAAAK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distribute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2377440"/>
                <wp:effectExtent l="0" t="0" r="2540" b="38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" y="22860"/>
                          <a:ext cx="7560310" cy="2377440"/>
                        </a:xfrm>
                        <a:prstGeom prst="rect">
                          <a:avLst/>
                        </a:prstGeom>
                        <a:solidFill>
                          <a:srgbClr val="6C83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87.2pt;width:595.3pt;z-index:251663360;v-text-anchor:middle;mso-width-relative:page;mso-height-relative:page;" fillcolor="#6C83A0" filled="t" stroked="f" coordsize="21600,21600" o:gfxdata="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Tp1OncAAAADgEAAA8AAAAAAAAAAQAg&#10;AAAAIgAAAGRycy9kb3ducmV2LnhtbFBLAQIUABQAAAAIAIdO4kCq+q9bfAIAAOAEAAAOAAAAAAAA&#10;AAEAIAAAACs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11368"/>
    <w:multiLevelType w:val="singleLevel"/>
    <w:tmpl w:val="2DA113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iwiaGRpZCI6IjVlMWI0OTJkMmUwN2QzMzRjZjBmMmQyZDY1ZjdmMjg4IiwidXNlckNvdW50IjoyfQ=="/>
  </w:docVars>
  <w:rsids>
    <w:rsidRoot w:val="EFFF4D1A"/>
    <w:rsid w:val="34757349"/>
    <w:rsid w:val="35BB4C4A"/>
    <w:rsid w:val="433657CA"/>
    <w:rsid w:val="48863E9F"/>
    <w:rsid w:val="4FBB2DB7"/>
    <w:rsid w:val="677F7482"/>
    <w:rsid w:val="70B50CD5"/>
    <w:rsid w:val="7AF73CDC"/>
    <w:rsid w:val="EF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.kingsoft\office6\templates\download\7ab0cc67-ed6a-4c48-97e5-a57d329518b7\&#24191;&#21578;&#35774;&#35745;&#21161;&#2970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广告设计助理求职简历.docx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2022-04-23T22:51:00Z</dcterms:created>
  <dc:creator>简历微凉</dc:creator>
  <cp:lastModifiedBy>简历微凉</cp:lastModifiedBy>
  <dcterms:modified xsi:type="dcterms:W3CDTF">2023-12-25T06:28:54Z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KSOTemplateUUID">
    <vt:lpwstr>v1.0_mb_WdKsTbt0LGl5ZTrpNltcCQ==</vt:lpwstr>
  </property>
  <property fmtid="{D5CDD505-2E9C-101B-9397-08002B2CF9AE}" pid="4" name="ICV">
    <vt:lpwstr>156726BD34BA4F3FBF19EB0962999B80_13</vt:lpwstr>
  </property>
</Properties>
</file>