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4852670</wp:posOffset>
            </wp:positionH>
            <wp:positionV relativeFrom="paragraph">
              <wp:posOffset>-541020</wp:posOffset>
            </wp:positionV>
            <wp:extent cx="1052830" cy="1384300"/>
            <wp:effectExtent l="0" t="0" r="13970" b="6350"/>
            <wp:wrapNone/>
            <wp:docPr id="197" name="图片 197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图片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4874260</wp:posOffset>
                </wp:positionV>
                <wp:extent cx="6663055" cy="168783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168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20XX年5月-20XX年4月              XXXXX学院 / 学生会                             学生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校园经历：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大学期间担任学生会宣传部长职位，对工作认真负责，任劳任怨、负责心强，注重配合其他学生干部出色的完成各项工作；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积极参加青年志愿者活动，参与爱心募捐等社会实践活动，主动利用暑假进行社会实践，积极进行企业实习，积累了较为丰富的实践经验。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383.8pt;height:132.9pt;width:524.65pt;z-index:251680768;mso-width-relative:page;mso-height-relative:page;" filled="f" stroked="f" coordsize="21600,21600" o:gfxdata="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M48i3gAAAA0BAAAPAAAAAAAAAAEAIAAA&#10;ACIAAABkcnMvZG93bnJldi54bWxQSwECFAAUAAAACACHTuJAjAy4nT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20XX年5月-20XX年4月              XXXXX学院 / 学生会                             学生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校园经历：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大学期间担任学生会宣传部长职位，对工作认真负责，任劳任怨、负责心强，注重配合其他学生干部出色的完成各项工作；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积极参加青年志愿者活动，参与爱心募捐等社会实践活动，主动利用暑假进行社会实践，积极进行企业实习，积累了较为丰富的实践经验。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24765</wp:posOffset>
                </wp:positionV>
                <wp:extent cx="2087245" cy="294005"/>
                <wp:effectExtent l="0" t="0" r="825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" y="939165"/>
                          <a:ext cx="2087245" cy="294005"/>
                        </a:xfrm>
                        <a:prstGeom prst="rect">
                          <a:avLst/>
                        </a:prstGeom>
                        <a:solidFill>
                          <a:srgbClr val="D4B2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65pt;margin-top:1.95pt;height:23.15pt;width:164.35pt;z-index:251679744;v-text-anchor:middle;mso-width-relative:page;mso-height-relative:page;" fillcolor="#D4B296" filled="t" stroked="f" coordsize="21600,21600" o:gfxdata="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y+MlDYAAAACQEAAA8AAAAAAAAAAQAgAAAAIgAA&#10;AGRycy9kb3ducmV2LnhtbFBLAQIUABQAAAAIAIdO4kBgFzVzegIAANcEAAAOAAAAAAAAAAEAIAAA&#10;ACc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-412750</wp:posOffset>
                </wp:positionV>
                <wp:extent cx="1950085" cy="1325880"/>
                <wp:effectExtent l="0" t="0" r="0" b="0"/>
                <wp:wrapNone/>
                <wp:docPr id="1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085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龄：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23岁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电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话：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邮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箱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现 住：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14.2pt;margin-top:-32.5pt;height:104.4pt;width:153.55pt;z-index:251681792;mso-width-relative:page;mso-height-relative:page;" filled="f" stroked="f" coordsize="21600,21600" o:gfxdata="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HVB/NwAAAALAQAADwAAAAAAAAAB&#10;ACAAAAAiAAAAZHJzL2Rvd25yZXYueG1sUEsBAhQAFAAAAAgAh07iQEWfY6N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龄：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23岁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>电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>话：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邮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箱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现 住：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-488950</wp:posOffset>
                </wp:positionV>
                <wp:extent cx="1073150" cy="478790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2.95pt;margin-top:-38.5pt;height:37.7pt;width:84.5pt;z-index:251684864;mso-width-relative:page;mso-height-relative:page;" filled="f" stroked="f" coordsize="21600,21600" o:gfxdata="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6kte3bAAAACgEAAA8AAAAAAAAAAQAgAAAAIgAAAGRy&#10;cy9kb3ducmV2LnhtbFBLAQIUABQAAAAIAIdO4kBWxkDk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24765</wp:posOffset>
                </wp:positionV>
                <wp:extent cx="1727835" cy="302895"/>
                <wp:effectExtent l="0" t="0" r="0" b="0"/>
                <wp:wrapNone/>
                <wp:docPr id="19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求职意向：工程造价师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2.95pt;margin-top:1.95pt;height:23.85pt;width:136.05pt;z-index:251682816;mso-width-relative:page;mso-height-relative:page;" filled="f" stroked="f" coordsize="21600,21600" o:gfxdata="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Gpo//aAAAACQEAAA8AAAAAAAAAAQAgAAAAIgAAAGRy&#10;cy9kb3ducmV2LnhtbFBLAQIUABQAAAAIAIdO4kDLCFOL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求职意向：工程造价师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427990</wp:posOffset>
                </wp:positionV>
                <wp:extent cx="2898775" cy="3028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期望薪资：面议   工作经验：应届生 / X年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33.7pt;height:23.85pt;width:228.25pt;z-index:251683840;mso-width-relative:page;mso-height-relative:page;" filled="f" stroked="f" coordsize="21600,21600" o:gfxdata="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ehDc9wAAAALAQAADwAAAAAAAAABACAAAAAiAAAA&#10;ZHJzL2Rvd25yZXYueG1sUEsBAhQAFAAAAAgAh07iQMQnlUQ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期望薪资：面议   工作经验：应届生 / X年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-366395</wp:posOffset>
                </wp:positionV>
                <wp:extent cx="160020" cy="1196975"/>
                <wp:effectExtent l="0" t="0" r="17780" b="222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196975"/>
                          <a:chOff x="5736" y="1228"/>
                          <a:chExt cx="252" cy="1608"/>
                        </a:xfrm>
                      </wpg:grpSpPr>
                      <wpg:grpSp>
                        <wpg:cNvPr id="8" name="组合 13"/>
                        <wpg:cNvGrpSpPr/>
                        <wpg:grpSpPr>
                          <a:xfrm>
                            <a:off x="5736" y="1228"/>
                            <a:ext cx="252" cy="1608"/>
                            <a:chOff x="5736" y="1228"/>
                            <a:chExt cx="252" cy="1608"/>
                          </a:xfrm>
                        </wpg:grpSpPr>
                        <wps:wsp>
                          <wps:cNvPr id="167" name="圆角矩形 167"/>
                          <wps:cNvSpPr/>
                          <wps:spPr>
                            <a:xfrm>
                              <a:off x="5736" y="1691"/>
                              <a:ext cx="252" cy="252"/>
                            </a:xfrm>
                            <a:prstGeom prst="rect">
                              <a:avLst/>
                            </a:prstGeom>
                            <a:solidFill>
                              <a:srgbClr val="3A4660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圆角矩形 165"/>
                          <wps:cNvSpPr/>
                          <wps:spPr>
                            <a:xfrm>
                              <a:off x="5736" y="1228"/>
                              <a:ext cx="252" cy="252"/>
                            </a:xfrm>
                            <a:prstGeom prst="rect">
                              <a:avLst/>
                            </a:prstGeom>
                            <a:solidFill>
                              <a:srgbClr val="3A4660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KSO_Shape"/>
                          <wps:cNvSpPr/>
                          <wps:spPr>
                            <a:xfrm>
                              <a:off x="5780" y="1276"/>
                              <a:ext cx="160" cy="1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9" y="102786"/>
                                </a:cxn>
                                <a:cxn ang="0">
                                  <a:pos x="90485" y="40267"/>
                                </a:cxn>
                                <a:cxn ang="0">
                                  <a:pos x="80516" y="79311"/>
                                </a:cxn>
                                <a:cxn ang="0">
                                  <a:pos x="76566" y="55720"/>
                                </a:cxn>
                                <a:cxn ang="0">
                                  <a:pos x="72032" y="49199"/>
                                </a:cxn>
                                <a:cxn ang="0">
                                  <a:pos x="75293" y="48484"/>
                                </a:cxn>
                                <a:cxn ang="0">
                                  <a:pos x="77945" y="47238"/>
                                </a:cxn>
                                <a:cxn ang="0">
                                  <a:pos x="80039" y="45541"/>
                                </a:cxn>
                                <a:cxn ang="0">
                                  <a:pos x="81550" y="43341"/>
                                </a:cxn>
                                <a:cxn ang="0">
                                  <a:pos x="82690" y="40267"/>
                                </a:cxn>
                                <a:cxn ang="0">
                                  <a:pos x="39694" y="86574"/>
                                </a:cxn>
                                <a:cxn ang="0">
                                  <a:pos x="46985" y="55296"/>
                                </a:cxn>
                                <a:cxn ang="0">
                                  <a:pos x="39694" y="56064"/>
                                </a:cxn>
                                <a:cxn ang="0">
                                  <a:pos x="42530" y="48775"/>
                                </a:cxn>
                                <a:cxn ang="0">
                                  <a:pos x="45367" y="47688"/>
                                </a:cxn>
                                <a:cxn ang="0">
                                  <a:pos x="47647" y="46151"/>
                                </a:cxn>
                                <a:cxn ang="0">
                                  <a:pos x="49344" y="44137"/>
                                </a:cxn>
                                <a:cxn ang="0">
                                  <a:pos x="50537" y="41645"/>
                                </a:cxn>
                                <a:cxn ang="0">
                                  <a:pos x="14980" y="18623"/>
                                </a:cxn>
                                <a:cxn ang="0">
                                  <a:pos x="11990" y="20663"/>
                                </a:cxn>
                                <a:cxn ang="0">
                                  <a:pos x="10560" y="24027"/>
                                </a:cxn>
                                <a:cxn ang="0">
                                  <a:pos x="11037" y="110601"/>
                                </a:cxn>
                                <a:cxn ang="0">
                                  <a:pos x="13313" y="113383"/>
                                </a:cxn>
                                <a:cxn ang="0">
                                  <a:pos x="16860" y="114469"/>
                                </a:cxn>
                                <a:cxn ang="0">
                                  <a:pos x="119079" y="113674"/>
                                </a:cxn>
                                <a:cxn ang="0">
                                  <a:pos x="121646" y="111158"/>
                                </a:cxn>
                                <a:cxn ang="0">
                                  <a:pos x="122414" y="24663"/>
                                </a:cxn>
                                <a:cxn ang="0">
                                  <a:pos x="121302" y="21140"/>
                                </a:cxn>
                                <a:cxn ang="0">
                                  <a:pos x="118523" y="18835"/>
                                </a:cxn>
                                <a:cxn ang="0">
                                  <a:pos x="107565" y="22623"/>
                                </a:cxn>
                                <a:cxn ang="0">
                                  <a:pos x="23318" y="18332"/>
                                </a:cxn>
                                <a:cxn ang="0">
                                  <a:pos x="93167" y="14384"/>
                                </a:cxn>
                                <a:cxn ang="0">
                                  <a:pos x="116088" y="7762"/>
                                </a:cxn>
                                <a:cxn ang="0">
                                  <a:pos x="121091" y="8530"/>
                                </a:cxn>
                                <a:cxn ang="0">
                                  <a:pos x="125511" y="10649"/>
                                </a:cxn>
                                <a:cxn ang="0">
                                  <a:pos x="129084" y="13934"/>
                                </a:cxn>
                                <a:cxn ang="0">
                                  <a:pos x="131625" y="18093"/>
                                </a:cxn>
                                <a:cxn ang="0">
                                  <a:pos x="132869" y="22968"/>
                                </a:cxn>
                                <a:cxn ang="0">
                                  <a:pos x="132763" y="110707"/>
                                </a:cxn>
                                <a:cxn ang="0">
                                  <a:pos x="131281" y="115449"/>
                                </a:cxn>
                                <a:cxn ang="0">
                                  <a:pos x="128555" y="119476"/>
                                </a:cxn>
                                <a:cxn ang="0">
                                  <a:pos x="124823" y="122576"/>
                                </a:cxn>
                                <a:cxn ang="0">
                                  <a:pos x="120297" y="124483"/>
                                </a:cxn>
                                <a:cxn ang="0">
                                  <a:pos x="16860" y="125039"/>
                                </a:cxn>
                                <a:cxn ang="0">
                                  <a:pos x="11857" y="124271"/>
                                </a:cxn>
                                <a:cxn ang="0">
                                  <a:pos x="7411" y="122125"/>
                                </a:cxn>
                                <a:cxn ang="0">
                                  <a:pos x="3837" y="118867"/>
                                </a:cxn>
                                <a:cxn ang="0">
                                  <a:pos x="1323" y="114708"/>
                                </a:cxn>
                                <a:cxn ang="0">
                                  <a:pos x="79" y="109860"/>
                                </a:cxn>
                                <a:cxn ang="0">
                                  <a:pos x="185" y="22093"/>
                                </a:cxn>
                                <a:cxn ang="0">
                                  <a:pos x="1641" y="17351"/>
                                </a:cxn>
                                <a:cxn ang="0">
                                  <a:pos x="4367" y="13298"/>
                                </a:cxn>
                                <a:cxn ang="0">
                                  <a:pos x="8125" y="10199"/>
                                </a:cxn>
                                <a:cxn ang="0">
                                  <a:pos x="12651" y="8291"/>
                                </a:cxn>
                                <a:cxn ang="0">
                                  <a:pos x="25382" y="7762"/>
                                </a:cxn>
                              </a:cxnLst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68" name="圆角矩形 168"/>
                          <wps:cNvSpPr/>
                          <wps:spPr>
                            <a:xfrm>
                              <a:off x="5736" y="2132"/>
                              <a:ext cx="252" cy="252"/>
                            </a:xfrm>
                            <a:prstGeom prst="rect">
                              <a:avLst/>
                            </a:prstGeom>
                            <a:solidFill>
                              <a:srgbClr val="3A4660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圆角矩形 169"/>
                          <wps:cNvSpPr/>
                          <wps:spPr>
                            <a:xfrm>
                              <a:off x="5736" y="2584"/>
                              <a:ext cx="252" cy="252"/>
                            </a:xfrm>
                            <a:prstGeom prst="rect">
                              <a:avLst/>
                            </a:prstGeom>
                            <a:solidFill>
                              <a:srgbClr val="3A4660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4" name="信息"/>
                          <wps:cNvSpPr/>
                          <wps:spPr>
                            <a:xfrm>
                              <a:off x="5784" y="2196"/>
                              <a:ext cx="162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348" name="主页"/>
                          <wps:cNvSpPr/>
                          <wps:spPr>
                            <a:xfrm>
                              <a:off x="5778" y="2620"/>
                              <a:ext cx="168" cy="1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00200" h="1603947">
                                  <a:moveTo>
                                    <a:pt x="900100" y="235795"/>
                                  </a:moveTo>
                                  <a:lnTo>
                                    <a:pt x="1656184" y="919871"/>
                                  </a:lnTo>
                                  <a:lnTo>
                                    <a:pt x="1656184" y="1603947"/>
                                  </a:lnTo>
                                  <a:lnTo>
                                    <a:pt x="1242138" y="1603947"/>
                                  </a:lnTo>
                                  <a:lnTo>
                                    <a:pt x="1242138" y="919870"/>
                                  </a:lnTo>
                                  <a:lnTo>
                                    <a:pt x="558062" y="919870"/>
                                  </a:lnTo>
                                  <a:lnTo>
                                    <a:pt x="558062" y="1603947"/>
                                  </a:lnTo>
                                  <a:lnTo>
                                    <a:pt x="144016" y="1603947"/>
                                  </a:lnTo>
                                  <a:lnTo>
                                    <a:pt x="144016" y="919871"/>
                                  </a:lnTo>
                                  <a:close/>
                                  <a:moveTo>
                                    <a:pt x="900100" y="0"/>
                                  </a:moveTo>
                                  <a:lnTo>
                                    <a:pt x="1310094" y="370947"/>
                                  </a:lnTo>
                                  <a:lnTo>
                                    <a:pt x="1310094" y="14514"/>
                                  </a:lnTo>
                                  <a:lnTo>
                                    <a:pt x="1428894" y="14514"/>
                                  </a:lnTo>
                                  <a:lnTo>
                                    <a:pt x="1428894" y="478433"/>
                                  </a:lnTo>
                                  <a:lnTo>
                                    <a:pt x="1800200" y="814377"/>
                                  </a:lnTo>
                                  <a:lnTo>
                                    <a:pt x="1800200" y="988497"/>
                                  </a:lnTo>
                                  <a:lnTo>
                                    <a:pt x="900100" y="174121"/>
                                  </a:lnTo>
                                  <a:lnTo>
                                    <a:pt x="0" y="988498"/>
                                  </a:lnTo>
                                  <a:lnTo>
                                    <a:pt x="0" y="814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171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64" y="1744"/>
                            <a:ext cx="181" cy="140"/>
                          </a:xfrm>
                          <a:custGeom>
                            <a:avLst/>
                            <a:gdLst>
                              <a:gd name="T0" fmla="*/ 123 w 128"/>
                              <a:gd name="T1" fmla="*/ 18 h 98"/>
                              <a:gd name="T2" fmla="*/ 64 w 128"/>
                              <a:gd name="T3" fmla="*/ 0 h 98"/>
                              <a:gd name="T4" fmla="*/ 63 w 128"/>
                              <a:gd name="T5" fmla="*/ 0 h 98"/>
                              <a:gd name="T6" fmla="*/ 62 w 128"/>
                              <a:gd name="T7" fmla="*/ 0 h 98"/>
                              <a:gd name="T8" fmla="*/ 3 w 128"/>
                              <a:gd name="T9" fmla="*/ 18 h 98"/>
                              <a:gd name="T10" fmla="*/ 0 w 128"/>
                              <a:gd name="T11" fmla="*/ 23 h 98"/>
                              <a:gd name="T12" fmla="*/ 1 w 128"/>
                              <a:gd name="T13" fmla="*/ 36 h 98"/>
                              <a:gd name="T14" fmla="*/ 17 w 128"/>
                              <a:gd name="T15" fmla="*/ 43 h 98"/>
                              <a:gd name="T16" fmla="*/ 33 w 128"/>
                              <a:gd name="T17" fmla="*/ 36 h 98"/>
                              <a:gd name="T18" fmla="*/ 33 w 128"/>
                              <a:gd name="T19" fmla="*/ 27 h 98"/>
                              <a:gd name="T20" fmla="*/ 34 w 128"/>
                              <a:gd name="T21" fmla="*/ 23 h 98"/>
                              <a:gd name="T22" fmla="*/ 63 w 128"/>
                              <a:gd name="T23" fmla="*/ 17 h 98"/>
                              <a:gd name="T24" fmla="*/ 91 w 128"/>
                              <a:gd name="T25" fmla="*/ 23 h 98"/>
                              <a:gd name="T26" fmla="*/ 93 w 128"/>
                              <a:gd name="T27" fmla="*/ 27 h 98"/>
                              <a:gd name="T28" fmla="*/ 93 w 128"/>
                              <a:gd name="T29" fmla="*/ 36 h 98"/>
                              <a:gd name="T30" fmla="*/ 109 w 128"/>
                              <a:gd name="T31" fmla="*/ 43 h 98"/>
                              <a:gd name="T32" fmla="*/ 121 w 128"/>
                              <a:gd name="T33" fmla="*/ 41 h 98"/>
                              <a:gd name="T34" fmla="*/ 123 w 128"/>
                              <a:gd name="T35" fmla="*/ 18 h 98"/>
                              <a:gd name="T36" fmla="*/ 90 w 128"/>
                              <a:gd name="T37" fmla="*/ 31 h 98"/>
                              <a:gd name="T38" fmla="*/ 77 w 128"/>
                              <a:gd name="T39" fmla="*/ 21 h 98"/>
                              <a:gd name="T40" fmla="*/ 49 w 128"/>
                              <a:gd name="T41" fmla="*/ 21 h 98"/>
                              <a:gd name="T42" fmla="*/ 36 w 128"/>
                              <a:gd name="T43" fmla="*/ 31 h 98"/>
                              <a:gd name="T44" fmla="*/ 6 w 128"/>
                              <a:gd name="T45" fmla="*/ 87 h 98"/>
                              <a:gd name="T46" fmla="*/ 12 w 128"/>
                              <a:gd name="T47" fmla="*/ 98 h 98"/>
                              <a:gd name="T48" fmla="*/ 114 w 128"/>
                              <a:gd name="T49" fmla="*/ 98 h 98"/>
                              <a:gd name="T50" fmla="*/ 121 w 128"/>
                              <a:gd name="T51" fmla="*/ 87 h 98"/>
                              <a:gd name="T52" fmla="*/ 90 w 128"/>
                              <a:gd name="T53" fmla="*/ 31 h 98"/>
                              <a:gd name="T54" fmla="*/ 63 w 128"/>
                              <a:gd name="T55" fmla="*/ 86 h 98"/>
                              <a:gd name="T56" fmla="*/ 38 w 128"/>
                              <a:gd name="T57" fmla="*/ 60 h 98"/>
                              <a:gd name="T58" fmla="*/ 63 w 128"/>
                              <a:gd name="T59" fmla="*/ 35 h 98"/>
                              <a:gd name="T60" fmla="*/ 89 w 128"/>
                              <a:gd name="T61" fmla="*/ 60 h 98"/>
                              <a:gd name="T62" fmla="*/ 63 w 128"/>
                              <a:gd name="T63" fmla="*/ 86 h 98"/>
                              <a:gd name="T64" fmla="*/ 47 w 128"/>
                              <a:gd name="T65" fmla="*/ 60 h 98"/>
                              <a:gd name="T66" fmla="*/ 49 w 128"/>
                              <a:gd name="T67" fmla="*/ 54 h 98"/>
                              <a:gd name="T68" fmla="*/ 52 w 128"/>
                              <a:gd name="T69" fmla="*/ 49 h 98"/>
                              <a:gd name="T70" fmla="*/ 57 w 128"/>
                              <a:gd name="T71" fmla="*/ 46 h 98"/>
                              <a:gd name="T72" fmla="*/ 63 w 128"/>
                              <a:gd name="T73" fmla="*/ 45 h 98"/>
                              <a:gd name="T74" fmla="*/ 69 w 128"/>
                              <a:gd name="T75" fmla="*/ 46 h 98"/>
                              <a:gd name="T76" fmla="*/ 74 w 128"/>
                              <a:gd name="T77" fmla="*/ 49 h 98"/>
                              <a:gd name="T78" fmla="*/ 78 w 128"/>
                              <a:gd name="T79" fmla="*/ 54 h 98"/>
                              <a:gd name="T80" fmla="*/ 79 w 128"/>
                              <a:gd name="T81" fmla="*/ 6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8" h="98">
                                <a:moveTo>
                                  <a:pt x="123" y="18"/>
                                </a:moveTo>
                                <a:cubicBezTo>
                                  <a:pt x="123" y="18"/>
                                  <a:pt x="111" y="0"/>
                                  <a:pt x="64" y="0"/>
                                </a:cubicBezTo>
                                <a:cubicBezTo>
                                  <a:pt x="64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62" y="0"/>
                                  <a:pt x="62" y="0"/>
                                </a:cubicBezTo>
                                <a:cubicBezTo>
                                  <a:pt x="15" y="0"/>
                                  <a:pt x="3" y="18"/>
                                  <a:pt x="3" y="18"/>
                                </a:cubicBezTo>
                                <a:cubicBezTo>
                                  <a:pt x="2" y="19"/>
                                  <a:pt x="0" y="22"/>
                                  <a:pt x="0" y="23"/>
                                </a:cubicBezTo>
                                <a:cubicBezTo>
                                  <a:pt x="0" y="23"/>
                                  <a:pt x="0" y="30"/>
                                  <a:pt x="1" y="36"/>
                                </a:cubicBezTo>
                                <a:cubicBezTo>
                                  <a:pt x="3" y="42"/>
                                  <a:pt x="12" y="43"/>
                                  <a:pt x="17" y="43"/>
                                </a:cubicBezTo>
                                <a:cubicBezTo>
                                  <a:pt x="27" y="43"/>
                                  <a:pt x="32" y="39"/>
                                  <a:pt x="33" y="36"/>
                                </a:cubicBezTo>
                                <a:cubicBezTo>
                                  <a:pt x="33" y="35"/>
                                  <a:pt x="33" y="27"/>
                                  <a:pt x="33" y="27"/>
                                </a:cubicBezTo>
                                <a:cubicBezTo>
                                  <a:pt x="33" y="26"/>
                                  <a:pt x="33" y="24"/>
                                  <a:pt x="34" y="23"/>
                                </a:cubicBezTo>
                                <a:cubicBezTo>
                                  <a:pt x="34" y="23"/>
                                  <a:pt x="40" y="17"/>
                                  <a:pt x="63" y="17"/>
                                </a:cubicBezTo>
                                <a:cubicBezTo>
                                  <a:pt x="85" y="17"/>
                                  <a:pt x="91" y="23"/>
                                  <a:pt x="91" y="23"/>
                                </a:cubicBezTo>
                                <a:cubicBezTo>
                                  <a:pt x="92" y="24"/>
                                  <a:pt x="93" y="26"/>
                                  <a:pt x="93" y="27"/>
                                </a:cubicBezTo>
                                <a:cubicBezTo>
                                  <a:pt x="93" y="27"/>
                                  <a:pt x="93" y="36"/>
                                  <a:pt x="93" y="36"/>
                                </a:cubicBezTo>
                                <a:cubicBezTo>
                                  <a:pt x="94" y="40"/>
                                  <a:pt x="101" y="42"/>
                                  <a:pt x="109" y="43"/>
                                </a:cubicBezTo>
                                <a:cubicBezTo>
                                  <a:pt x="114" y="43"/>
                                  <a:pt x="117" y="43"/>
                                  <a:pt x="121" y="41"/>
                                </a:cubicBezTo>
                                <a:cubicBezTo>
                                  <a:pt x="126" y="37"/>
                                  <a:pt x="128" y="23"/>
                                  <a:pt x="123" y="18"/>
                                </a:cubicBezTo>
                                <a:close/>
                                <a:moveTo>
                                  <a:pt x="90" y="31"/>
                                </a:moveTo>
                                <a:cubicBezTo>
                                  <a:pt x="87" y="25"/>
                                  <a:pt x="83" y="21"/>
                                  <a:pt x="77" y="21"/>
                                </a:cubicBezTo>
                                <a:cubicBezTo>
                                  <a:pt x="49" y="21"/>
                                  <a:pt x="49" y="21"/>
                                  <a:pt x="49" y="21"/>
                                </a:cubicBezTo>
                                <a:cubicBezTo>
                                  <a:pt x="43" y="21"/>
                                  <a:pt x="39" y="25"/>
                                  <a:pt x="36" y="31"/>
                                </a:cubicBezTo>
                                <a:cubicBezTo>
                                  <a:pt x="6" y="87"/>
                                  <a:pt x="6" y="87"/>
                                  <a:pt x="6" y="87"/>
                                </a:cubicBezTo>
                                <a:cubicBezTo>
                                  <a:pt x="3" y="93"/>
                                  <a:pt x="6" y="98"/>
                                  <a:pt x="12" y="98"/>
                                </a:cubicBezTo>
                                <a:cubicBezTo>
                                  <a:pt x="114" y="98"/>
                                  <a:pt x="114" y="98"/>
                                  <a:pt x="114" y="98"/>
                                </a:cubicBezTo>
                                <a:cubicBezTo>
                                  <a:pt x="121" y="98"/>
                                  <a:pt x="123" y="93"/>
                                  <a:pt x="121" y="87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lose/>
                                <a:moveTo>
                                  <a:pt x="63" y="86"/>
                                </a:moveTo>
                                <a:cubicBezTo>
                                  <a:pt x="49" y="86"/>
                                  <a:pt x="38" y="74"/>
                                  <a:pt x="38" y="60"/>
                                </a:cubicBezTo>
                                <a:cubicBezTo>
                                  <a:pt x="38" y="46"/>
                                  <a:pt x="49" y="35"/>
                                  <a:pt x="63" y="35"/>
                                </a:cubicBezTo>
                                <a:cubicBezTo>
                                  <a:pt x="77" y="35"/>
                                  <a:pt x="89" y="46"/>
                                  <a:pt x="89" y="60"/>
                                </a:cubicBezTo>
                                <a:cubicBezTo>
                                  <a:pt x="89" y="74"/>
                                  <a:pt x="77" y="86"/>
                                  <a:pt x="63" y="86"/>
                                </a:cubicBezTo>
                                <a:close/>
                                <a:moveTo>
                                  <a:pt x="47" y="60"/>
                                </a:moveTo>
                                <a:cubicBezTo>
                                  <a:pt x="47" y="58"/>
                                  <a:pt x="48" y="56"/>
                                  <a:pt x="49" y="54"/>
                                </a:cubicBezTo>
                                <a:cubicBezTo>
                                  <a:pt x="49" y="52"/>
                                  <a:pt x="50" y="51"/>
                                  <a:pt x="52" y="49"/>
                                </a:cubicBezTo>
                                <a:cubicBezTo>
                                  <a:pt x="53" y="48"/>
                                  <a:pt x="55" y="47"/>
                                  <a:pt x="57" y="46"/>
                                </a:cubicBezTo>
                                <a:cubicBezTo>
                                  <a:pt x="59" y="45"/>
                                  <a:pt x="61" y="45"/>
                                  <a:pt x="63" y="45"/>
                                </a:cubicBezTo>
                                <a:cubicBezTo>
                                  <a:pt x="65" y="45"/>
                                  <a:pt x="67" y="45"/>
                                  <a:pt x="69" y="46"/>
                                </a:cubicBezTo>
                                <a:cubicBezTo>
                                  <a:pt x="71" y="47"/>
                                  <a:pt x="73" y="48"/>
                                  <a:pt x="74" y="49"/>
                                </a:cubicBezTo>
                                <a:cubicBezTo>
                                  <a:pt x="76" y="51"/>
                                  <a:pt x="77" y="52"/>
                                  <a:pt x="78" y="54"/>
                                </a:cubicBezTo>
                                <a:cubicBezTo>
                                  <a:pt x="78" y="56"/>
                                  <a:pt x="79" y="58"/>
                                  <a:pt x="79" y="6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85pt;margin-top:-28.85pt;height:94.25pt;width:12.6pt;z-index:251685888;mso-width-relative:page;mso-height-relative:page;" coordorigin="5736,1228" coordsize="252,1608" o:gfxdata="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">
                <o:lock v:ext="edit" aspectratio="f"/>
                <v:group id="组合 13" o:spid="_x0000_s1026" o:spt="203" style="position:absolute;left:5736;top:1228;height:1608;width:252;" coordorigin="5736,1228" coordsize="252,16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圆角矩形 167" o:spid="_x0000_s1026" o:spt="1" style="position:absolute;left:5736;top:1691;height:252;width:252;v-text-anchor:middle;" fillcolor="#3A4660" filled="t" stroked="f" coordsize="21600,21600" o:gfxdata="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aveB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圆角矩形 165" o:spid="_x0000_s1026" o:spt="1" style="position:absolute;left:5736;top:1228;height:252;width:252;v-text-anchor:middle;" fillcolor="#3A4660" filled="t" stroked="f" coordsize="21600,21600" o:gfxdata="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9Mx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KSO_Shape" o:spid="_x0000_s1026" o:spt="100" style="position:absolute;left:5780;top:1276;height:151;width:160;v-text-anchor:middle;" fillcolor="#FFFFFF [3212]" filled="t" stroked="f" coordsize="1993900,1873250" o:gfxdata="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H65KugAAANwA&#10;AAAPAAAAAAAAAAEAIAAAACIAAABkcnMvZG93bnJldi54bWxQSwECFAAUAAAACACHTuJAMy8FnjsA&#10;AAA5AAAAEAAAAAAAAAABACAAAAAJAQAAZHJzL3NoYXBleG1sLnhtbFBLBQYAAAAABgAGAFsBAACz&#10;A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rect id="圆角矩形 168" o:spid="_x0000_s1026" o:spt="1" style="position:absolute;left:5736;top:2132;height:252;width:252;v-text-anchor:middle;" fillcolor="#3A4660" filled="t" stroked="f" coordsize="21600,21600" o:gfxdata="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9WP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圆角矩形 169" o:spid="_x0000_s1026" o:spt="1" style="position:absolute;left:5736;top:2584;height:252;width:252;v-text-anchor:middle;" fillcolor="#3A4660" filled="t" stroked="f" coordsize="21600,21600" o:gfxdata="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cZo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信息" o:spid="_x0000_s1026" o:spt="100" style="position:absolute;left:5784;top:2196;height:120;width:162;v-text-anchor:middle;" fillcolor="#FFFFFF [3212]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主页" o:spid="_x0000_s1026" o:spt="100" style="position:absolute;left:5778;top:2620;height:168;width:168;v-text-anchor:middle;" fillcolor="#FFFFFF [3212]" filled="t" stroked="f" coordsize="1800200,1603947" o:gfxdata="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VeY7sAAADc&#10;AAAADwAAAAAAAAABACAAAAAiAAAAZHJzL2Rvd25yZXYueG1sUEsBAhQAFAAAAAgAh07iQDMvBZ47&#10;AAAAOQAAABAAAAAAAAAAAQAgAAAACgEAAGRycy9zaGFwZXhtbC54bWxQSwUGAAAAAAYABgBbAQAA&#10;tAMAAAAA&#10;" path="m900100,235795l1656184,919871,1656184,1603947,1242138,1603947,1242138,919870,558062,919870,558062,1603947,144016,1603947,144016,919871xm900100,0l1310094,370947,1310094,14514,1428894,14514,1428894,478433,1800200,814377,1800200,988497,900100,174121,0,988498,0,814377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1" o:spid="_x0000_s1026" o:spt="100" style="position:absolute;left:5764;top:1744;height:140;width:181;" fillcolor="#FFFFFF [3212]" filled="t" stroked="f" coordsize="128,98" o:gfxdata="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+ei5&#10;wAAAANwAAAAPAAAAAAAAAAEAIAAAACIAAABkcnMvZG93bnJldi54bWxQSwECFAAUAAAACACHTuJA&#10;My8FnjsAAAA5AAAAEAAAAAAAAAABACAAAAAPAQAAZHJzL3NoYXBleG1sLnhtbFBLBQYAAAAABgAG&#10;AFsBAAC5AwAAAAA=&#10;" path="m123,18c123,18,111,0,64,0c64,0,63,0,63,0c63,0,62,0,62,0c15,0,3,18,3,18c2,19,0,22,0,23c0,23,0,30,1,36c3,42,12,43,17,43c27,43,32,39,33,36c33,35,33,27,33,27c33,26,33,24,34,23c34,23,40,17,63,17c85,17,91,23,91,23c92,24,93,26,93,27c93,27,93,36,93,36c94,40,101,42,109,43c114,43,117,43,121,41c126,37,128,23,123,18xm90,31c87,25,83,21,77,21c49,21,49,21,49,21c43,21,39,25,36,31c6,87,6,87,6,87c3,93,6,98,12,98c114,98,114,98,114,98c121,98,123,93,121,87c90,31,90,31,90,31xm63,86c49,86,38,74,38,60c38,46,49,35,63,35c77,35,89,46,89,60c89,74,77,86,63,86xm47,60c47,58,48,56,49,54c49,52,50,51,52,49c53,48,55,47,57,46c59,45,61,45,63,45c65,45,67,45,69,46c71,47,73,48,74,49c76,51,77,52,78,54c78,56,79,58,79,60e">
                  <v:path o:connectlocs="173,25;90,0;89,0;87,0;4,25;0,32;1,51;24,61;46,51;46,38;48,32;89,24;128,32;131,38;131,51;154,61;171,58;173,25;127,44;108,30;69,30;50,44;8,124;16,140;161,140;171,124;127,44;89,122;53,85;89,50;125,85;89,122;66,85;69,77;73,70;80,65;89,64;97,65;104,70;110,77;111,85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-1045845</wp:posOffset>
                </wp:positionV>
                <wp:extent cx="3889375" cy="10985500"/>
                <wp:effectExtent l="0" t="0" r="1587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42545"/>
                          <a:ext cx="3889375" cy="10985500"/>
                        </a:xfrm>
                        <a:prstGeom prst="rect">
                          <a:avLst/>
                        </a:prstGeom>
                        <a:solidFill>
                          <a:srgbClr val="3A46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55pt;margin-top:-82.35pt;height:865pt;width:306.25pt;z-index:251660288;v-text-anchor:middle;mso-width-relative:page;mso-height-relative:page;" fillcolor="#3A4660" filled="t" stroked="f" coordsize="21600,21600" o:gfxdata="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1g7vtwAAAANAQAADwAAAAAAAAABACAAAAAi&#10;AAAAZHJzL2Rvd25yZXYueG1sUEsBAhQAFAAAAAgAh07iQENTm5R4AgAA1w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8612505</wp:posOffset>
                </wp:positionV>
                <wp:extent cx="6635115" cy="87122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63511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本人性格外向开朗，具有良好的沟通表达能力，较强的执行能力、学习能力和独立工作能力，工作积极主动，执行力和抗压能力强，富有工作热情与责任感，团队合作意识强，责任心强，表达能力强，能服从领导安排，及时完成领导交给的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678.15pt;height:68.6pt;width:522.45pt;z-index:251671552;mso-width-relative:page;mso-height-relative:page;" filled="f" stroked="f" coordsize="21600,21600" o:gfxdata="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HCkbF3gAAAA4BAAAPAAAA&#10;AAAAAAEAIAAAACIAAABkcnMvZG93bnJldi54bWxQSwECFAAUAAAACACHTuJAhJ1BlkgCAABzBAAA&#10;DgAAAAAAAAABACAAAAAt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本人性格外向开朗，具有良好的沟通表达能力，较强的执行能力、学习能力和独立工作能力，工作积极主动，执行力和抗压能力强，富有工作热情与责任感，团队合作意识强，责任心强，表达能力强，能服从领导安排，及时完成领导交给的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ge">
                  <wp:posOffset>9140825</wp:posOffset>
                </wp:positionV>
                <wp:extent cx="189865" cy="172720"/>
                <wp:effectExtent l="0" t="0" r="635" b="17780"/>
                <wp:wrapNone/>
                <wp:docPr id="1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865" cy="172720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1.85pt;margin-top:719.75pt;height:13.6pt;width:14.95pt;mso-position-vertical-relative:page;z-index:251678720;v-text-anchor:middle;mso-width-relative:page;mso-height-relative:page;" fillcolor="#F2F2F2 [3052]" filled="t" stroked="f" coordsize="63,57" o:gfxdata="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UYcYotsAAAANAQAADwAAAAAAAAABACAAAAAiAAAAZHJzL2Rvd25yZXYueG1sUEsB&#10;AhQAFAAAAAgAh07iQJvKEri6AwAAMQwAAA4AAAAAAAAAAQAgAAAAKgEAAGRycy9lMm9Eb2MueG1s&#10;UEsFBgAAAAAGAAYAWQEAAFYHAAAAAA==&#10;" path="m0,55c0,55,0,57,4,57c3,54,11,45,11,45c11,45,25,54,40,39c54,23,44,11,63,0c17,10,7,24,8,43c12,34,24,22,34,17c17,29,5,47,0,55xe">
                <v:path textboxrect="0,0,63,57"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8181975</wp:posOffset>
                </wp:positionV>
                <wp:extent cx="6515735" cy="317500"/>
                <wp:effectExtent l="0" t="0" r="18415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317500"/>
                          <a:chOff x="3158" y="4108"/>
                          <a:chExt cx="10261" cy="500"/>
                        </a:xfrm>
                      </wpg:grpSpPr>
                      <wps:wsp>
                        <wps:cNvPr id="24" name="矩形 58"/>
                        <wps:cNvSpPr/>
                        <wps:spPr>
                          <a:xfrm>
                            <a:off x="3188" y="4108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3A46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连接符 22"/>
                        <wps:cNvCnPr/>
                        <wps:spPr>
                          <a:xfrm>
                            <a:off x="3158" y="4608"/>
                            <a:ext cx="1026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35pt;margin-top:644.25pt;height:25pt;width:513.05pt;z-index:251662336;mso-width-relative:page;mso-height-relative:page;" coordorigin="3158,4108" coordsize="10261,500" o:gfxdata="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0lNv43AAAAA0BAAAPAAAAAAAAAAEAIAAA&#10;ACIAAABkcnMvZG93bnJldi54bWxQSwECFAAUAAAACACHTuJAi/29Tl4DAAAFCAAADgAAAAAAAAAB&#10;ACAAAAArAQAAZHJzL2Uyb0RvYy54bWxQSwUGAAAAAAYABgBZAQAA+wYAAAAA&#10;">
                <o:lock v:ext="edit" aspectratio="f"/>
                <v:rect id="矩形 58" o:spid="_x0000_s1026" o:spt="1" style="position:absolute;left:3188;top:4108;height:420;width:420;v-text-anchor:middle;" fillcolor="#3A4660" filled="t" stroked="f" coordsize="21600,21600" o:gfxdata="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/lV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直接连接符 22" o:spid="_x0000_s1026" o:spt="20" style="position:absolute;left:3158;top:4608;height:0;width:10261;" filled="f" stroked="t" coordsize="21600,21600" o:gfxdata="UEsDBAoAAAAAAIdO4kAAAAAAAAAAAAAAAAAEAAAAZHJzL1BLAwQUAAAACACHTuJAyRxo/7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NIH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caP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8071485</wp:posOffset>
                </wp:positionV>
                <wp:extent cx="93472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013825"/>
                          <a:ext cx="9347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4.55pt;margin-top:635.55pt;height:34.3pt;width:73.6pt;z-index:251669504;mso-width-relative:page;mso-height-relative:page;" filled="f" stroked="f" coordsize="21600,21600" o:gfxdata="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+Em8vcAAAADAEAAA8AAAAAAAAA&#10;AQAgAAAAIgAAAGRycy9kb3ducmV2LnhtbFBLAQIUABQAAAAIAIdO4kD1Bj5O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2692400</wp:posOffset>
                </wp:positionV>
                <wp:extent cx="92837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5137785"/>
                          <a:ext cx="9283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4.55pt;margin-top:212pt;height:34.3pt;width:73.1pt;z-index:251674624;mso-width-relative:page;mso-height-relative:page;" filled="f" stroked="f" coordsize="21600,21600" o:gfxdata="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VFdltoAAAAKAQAADwAAAAAA&#10;AAABACAAAAAiAAAAZHJzL2Rvd25yZXYueG1sUEsBAhQAFAAAAAgAh07iQE6GYrxKAgAAcg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3222625</wp:posOffset>
                </wp:positionV>
                <wp:extent cx="6746875" cy="1643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875" cy="164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20XX年3月-20XX年8月               XXXX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Hans"/>
                              </w:rPr>
                              <w:t>工程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有限公司                    工程造价员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协调咨询顾问，跟踪项目过程中所有工程变更的造价影响，及时完成公司成本控制的审批流程；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协助上级对每月工程付款、工程变更费用、财务报表等工作进行审核；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协助上级对编制成本报告提供数据，参与目标成本的制定，前期工程成本估算及造价测算工作；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参与工地会议，定时连同顾问和工地工程师到现场踏勘工程进度、确认变更工程等。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253.75pt;height:129.4pt;width:531.25pt;z-index:251670528;mso-width-relative:page;mso-height-relative:page;" filled="f" stroked="f" coordsize="21600,21600" o:gfxdata="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LMJp3QAAAAwBAAAPAAAAAAAAAAEAIAAAACIA&#10;AABkcnMvZG93bnJldi54bWxQSwECFAAUAAAACACHTuJAM9E2B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20XX年3月-20XX年8月               XXXX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Hans"/>
                        </w:rPr>
                        <w:t>工程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有限公司                    工程造价员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协调咨询顾问，跟踪项目过程中所有工程变更的造价影响，及时完成公司成本控制的审批流程；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协助上级对每月工程付款、工程变更费用、财务报表等工作进行审核；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协助上级对编制成本报告提供数据，参与目标成本的制定，前期工程成本估算及造价测算工作；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参与工地会议，定时连同顾问和工地工程师到现场踏勘工程进度、确认变更工程等。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3768090</wp:posOffset>
                </wp:positionV>
                <wp:extent cx="182880" cy="151130"/>
                <wp:effectExtent l="0" t="0" r="7620" b="1270"/>
                <wp:wrapNone/>
                <wp:docPr id="10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51130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41.9pt;margin-top:296.7pt;height:11.9pt;width:14.4pt;mso-position-vertical-relative:page;z-index:251676672;v-text-anchor:middle;mso-width-relative:page;mso-height-relative:page;" fillcolor="#F2F2F2 [3052]" filled="t" stroked="f" coordsize="1263650,1069975" o:gfxdata="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<v:path textboxrect="0,0,1263650,1069975" o:connectlocs="42608,155173;191055,124048;233494,124048;10737,227816;222706,103429;201578,103429;74466,145004;105003,20695;102521,21146;100442,21935;98884,23063;97614,24416;96286,26785;95594,29435;95420,41390;180219,30112;179758,27631;178949,25601;177795,24078;176467,22837;173927,21541;171272,20864;105984,20695;169656,0;173985,281;178315,1127;182471,2481;186454,4511;190148,6936;193496,9981;196383,13590;198634,17650;200308,22274;201289,27405;201463,40093;275698,113908;190841,93212;84799,93212;0,113908;74235,31014;74523,26785;75390,22556;76775,18439;78853,14548;81335,10939;84452,7781;88147,4962;92303,2706;97036,1071;102289,16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2798445</wp:posOffset>
                </wp:positionV>
                <wp:extent cx="6515735" cy="317500"/>
                <wp:effectExtent l="0" t="0" r="18415" b="63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317500"/>
                          <a:chOff x="3158" y="4108"/>
                          <a:chExt cx="10261" cy="500"/>
                        </a:xfrm>
                      </wpg:grpSpPr>
                      <wps:wsp>
                        <wps:cNvPr id="14" name="矩形 58"/>
                        <wps:cNvSpPr/>
                        <wps:spPr>
                          <a:xfrm>
                            <a:off x="3188" y="4108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3A46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22"/>
                        <wps:cNvCnPr/>
                        <wps:spPr>
                          <a:xfrm>
                            <a:off x="3158" y="4608"/>
                            <a:ext cx="1026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35pt;margin-top:220.35pt;height:25pt;width:513.05pt;z-index:251664384;mso-width-relative:page;mso-height-relative:page;" coordorigin="3158,4108" coordsize="10261,500" o:gfxdata="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UYhzGdsAAAALAQAADwAAAAAAAAABACAA&#10;AAAiAAAAZHJzL2Rvd25yZXYueG1sUEsBAhQAFAAAAAgAh07iQNsdOk5gAwAABQgAAA4AAAAAAAAA&#10;AQAgAAAAKgEAAGRycy9lMm9Eb2MueG1sUEsFBgAAAAAGAAYAWQEAAPwGAAAAAA==&#10;">
                <o:lock v:ext="edit" aspectratio="f"/>
                <v:rect id="矩形 58" o:spid="_x0000_s1026" o:spt="1" style="position:absolute;left:3188;top:4108;height:420;width:420;v-text-anchor:middle;" fillcolor="#3A4660" filled="t" stroked="f" coordsize="21600,21600" o:gfxdata="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E1/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直接连接符 22" o:spid="_x0000_s1026" o:spt="20" style="position:absolute;left:3158;top:4608;height:0;width:10261;" filled="f" stroked="t" coordsize="21600,21600" o:gfxdata="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6Zr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ge">
                  <wp:posOffset>2052320</wp:posOffset>
                </wp:positionV>
                <wp:extent cx="199390" cy="158750"/>
                <wp:effectExtent l="0" t="0" r="10160" b="12700"/>
                <wp:wrapNone/>
                <wp:docPr id="5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9390" cy="15875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42.3pt;margin-top:161.6pt;height:12.5pt;width:15.7pt;mso-position-vertical-relative:page;z-index:251675648;mso-width-relative:page;mso-height-relative:page;" fillcolor="#FFFFFF [3212]" filled="t" stroked="f" coordsize="3580,2820" o:gfxdata="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textboxrect="0,0,3580,2820" o:connectlocs="153496,73182;103872,91872;99695,92604;95517,91872;45893,73182;44333,105833;99695,132291;155056,105833;153496,73182;199390,39687;197440,36478;100586,56;99695,0;98803,56;1949,36478;0,39687;1949,42896;30743,53648;22278,87762;16652,99246;21665,110280;16652,155034;17321,157624;19382,158750;36035,158750;38095,157624;38764,155034;33751,110280;38764,99246;33305,87931;42439,57983;98803,79262;99695,79375;100586,79262;197440,42896;199390,39687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1079500</wp:posOffset>
                </wp:positionV>
                <wp:extent cx="6515735" cy="317500"/>
                <wp:effectExtent l="0" t="0" r="18415" b="635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317500"/>
                          <a:chOff x="3158" y="4108"/>
                          <a:chExt cx="10261" cy="500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3188" y="4108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3A46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22"/>
                        <wps:cNvCnPr/>
                        <wps:spPr>
                          <a:xfrm>
                            <a:off x="3158" y="4608"/>
                            <a:ext cx="1026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35pt;margin-top:85pt;height:25pt;width:513.05pt;z-index:251666432;mso-width-relative:page;mso-height-relative:page;" coordorigin="3158,4108" coordsize="10261,500" o:gfxdata="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zdjzn2gAAAAsBAAAPAAAAAAAAAAEA&#10;IAAAACIAAABkcnMvZG93bnJldi54bWxQSwECFAAUAAAACACHTuJA/hHVAmMDAAAFCAAADgAAAAAA&#10;AAABACAAAAApAQAAZHJzL2Uyb0RvYy54bWxQSwUGAAAAAAYABgBZAQAA/gYAAAAA&#10;">
                <o:lock v:ext="edit" aspectratio="f"/>
                <v:rect id="_x0000_s1026" o:spid="_x0000_s1026" o:spt="1" style="position:absolute;left:3188;top:4108;height:420;width:420;v-text-anchor:middle;" fillcolor="#3A4660" filled="t" stroked="f" coordsize="21600,21600" o:gfxdata="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TsJ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直接连接符 22" o:spid="_x0000_s1026" o:spt="20" style="position:absolute;left:3158;top:4608;height:0;width:10261;" filled="f" stroked="t" coordsize="21600,21600" o:gfxdata="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2oR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976630</wp:posOffset>
                </wp:positionV>
                <wp:extent cx="920115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3303270"/>
                          <a:ext cx="92011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4.55pt;margin-top:76.9pt;height:34.3pt;width:72.45pt;z-index:251673600;mso-width-relative:page;mso-height-relative:page;" filled="f" stroked="f" coordsize="21600,21600" o:gfxdata="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Un9/nbAAAACgEAAA8AAAAAAAAA&#10;AQAgAAAAIgAAAGRycy9kb3ducmV2LnhtbFBLAQIUABQAAAAIAIdO4kBG5ZlX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1511300</wp:posOffset>
                </wp:positionV>
                <wp:extent cx="6655435" cy="11817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435" cy="118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 XXXXX学院                           工程造价（本科）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工程制图与CAD、管理学原理、房屋建筑学、建筑材料、工程力学、工程结构、建筑施工技术、工程项目管理、工程经济学、建筑工程计价、土建工程计量、安装工程施工技术、工程造价管理等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119pt;height:93.05pt;width:524.05pt;z-index:251667456;mso-width-relative:page;mso-height-relative:page;" filled="f" stroked="f" coordsize="21600,21600" o:gfxdata="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p3PfdAAAADAEAAA8AAAAAAAAAAQAgAAAAIgAA&#10;AGRycy9kb3ducmV2LnhtbFBLAQIUABQAAAAIAIdO4kAFBUeZ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 XXXXX学院                           工程造价（本科）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工程制图与CAD、管理学原理、房屋建筑学、建筑材料、工程力学、工程结构、建筑施工技术、工程项目管理、工程经济学、建筑工程计价、土建工程计量、安装工程施工技术、工程造价管理等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-1264920</wp:posOffset>
                </wp:positionH>
                <wp:positionV relativeFrom="paragraph">
                  <wp:posOffset>-540385</wp:posOffset>
                </wp:positionV>
                <wp:extent cx="3597275" cy="1386840"/>
                <wp:effectExtent l="0" t="0" r="3175" b="38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280" y="687705"/>
                          <a:ext cx="3597275" cy="1386840"/>
                        </a:xfrm>
                        <a:prstGeom prst="rect">
                          <a:avLst/>
                        </a:prstGeom>
                        <a:solidFill>
                          <a:srgbClr val="3A46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6pt;margin-top:-42.55pt;height:109.2pt;width:283.25pt;z-index:251665408;v-text-anchor:middle;mso-width-relative:page;mso-height-relative:page;" fillcolor="#3A4660" filled="t" stroked="f" coordsize="21600,21600" o:gfxdata="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43/NPcAAAADAEAAA8AAAAAAAAA&#10;AQAgAAAAIgAAAGRycy9kb3ducmV2LnhtbFBLAQIUABQAAAAIAIdO4kAxiJWnfwIAAOI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7054215</wp:posOffset>
                </wp:positionV>
                <wp:extent cx="6567805" cy="91694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805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技能证书：获得全国一级造价师证书、一级建造师资格证书、预算员资格证书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语言技能：英语四级（CET-4），较强英语听说读写能力，普通话二级甲等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专业技能：熟练使用广联达、宏业造价计量和计价软件，以及CAD、Office等办公软件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555.45pt;height:72.2pt;width:517.15pt;z-index:251668480;mso-width-relative:page;mso-height-relative:page;" filled="f" stroked="f" coordsize="21600,21600" o:gfxdata="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P4zLN4AAAAOAQAADwAAAAAAAAABACAAAAAi&#10;AAAAZHJzL2Rvd25yZXYueG1sUEsBAhQAFAAAAAgAh07iQHDTU2E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技能证书：获得全国一级造价师证书、一级建造师资格证书、预算员资格证书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语言技能：英语四级（CET-4），较强英语听说读写能力，普通话二级甲等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专业技能：熟练使用广联达、宏业造价计量和计价软件，以及CAD、Office等办公软件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ge">
                  <wp:posOffset>7585075</wp:posOffset>
                </wp:positionV>
                <wp:extent cx="170815" cy="171450"/>
                <wp:effectExtent l="0" t="0" r="635" b="0"/>
                <wp:wrapNone/>
                <wp:docPr id="11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0815" cy="17145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41.35pt;margin-top:597.25pt;height:13.5pt;width:13.45pt;mso-position-vertical-relative:page;z-index:251677696;v-text-anchor:middle-center;mso-width-relative:page;mso-height-relative:page;" fillcolor="#F2F2F2 [3052]" filled="t" stroked="f" coordsize="3845,3810" o:gfxdata="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textboxrect="0,0,3845,3810" o:connectlocs="51817363,41011785;59555660,42550245;79983046,21854700;79691839,18356265;65192955,34078140;51505320,31570245;46804109,18293040;62426285,1369890;59555660,1138050;39128229,21854700;40833981,30116070;21342678,54246825;17702342,53698905;5096462,66491370;17702342,79262775;30329058,66491370;29392974,61665210;51817363,41011785;17702342,73277505;11004173,66491370;17702342,59684175;24421347,66491370;17702342,73277505;18929678,24973785;30869935,37386900;36611229,31570245;24650181,19157085;27520806,16248780;11482632,0;0,11612295;16059008,27861030;18929678,24973785;39523481,58335390;39544272,58335390;39523481,58335390;56123322,43730460;39544272,58335390;57621075,77092065;69082872,77092065;73680084,72455580;73680084,60843285;56123322,43730460;64028036,73888650;61157367,73888650;46408902,58967640;46408902,56038185;49300363,56038185;64028036,70980300;64028036,73888650;70518207,67313295;67626746,67313295;52899073,52392240;52899073,49483890;55790533,49483890;70518207,64404945;70518207,67313295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6624955</wp:posOffset>
                </wp:positionV>
                <wp:extent cx="6515735" cy="317500"/>
                <wp:effectExtent l="0" t="0" r="18415" b="63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317500"/>
                          <a:chOff x="3158" y="4108"/>
                          <a:chExt cx="10261" cy="500"/>
                        </a:xfrm>
                      </wpg:grpSpPr>
                      <wps:wsp>
                        <wps:cNvPr id="20" name="矩形 58"/>
                        <wps:cNvSpPr/>
                        <wps:spPr>
                          <a:xfrm>
                            <a:off x="3188" y="4108"/>
                            <a:ext cx="420" cy="420"/>
                          </a:xfrm>
                          <a:prstGeom prst="rect">
                            <a:avLst/>
                          </a:prstGeom>
                          <a:solidFill>
                            <a:srgbClr val="3A46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3158" y="4608"/>
                            <a:ext cx="1026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35pt;margin-top:521.65pt;height:25pt;width:513.05pt;z-index:251663360;mso-width-relative:page;mso-height-relative:page;" coordorigin="3158,4108" coordsize="10261,500" o:gfxdata="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IkPB1/cAAAADQEAAA8AAAAAAAAA&#10;AQAgAAAAIgAAAGRycy9kb3ducmV2LnhtbFBLAQIUABQAAAAIAIdO4kA1wG9ZYwMAAAUIAAAOAAAA&#10;AAAAAAEAIAAAACsBAABkcnMvZTJvRG9jLnhtbFBLBQYAAAAABgAGAFkBAAAABwAAAAA=&#10;">
                <o:lock v:ext="edit" aspectratio="f"/>
                <v:rect id="矩形 58" o:spid="_x0000_s1026" o:spt="1" style="position:absolute;left:3188;top:4108;height:420;width:420;v-text-anchor:middle;" fillcolor="#3A4660" filled="t" stroked="f" coordsize="21600,21600" o:gfxdata="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kSTX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_x0000_s1026" o:spid="_x0000_s1026" o:spt="20" style="position:absolute;left:3158;top:4608;height:0;width:10261;" filled="f" stroked="t" coordsize="21600,21600" o:gfxdata="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9fC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6519545</wp:posOffset>
                </wp:positionV>
                <wp:extent cx="106997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7333615"/>
                          <a:ext cx="10699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&amp;证书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4.55pt;margin-top:513.35pt;height:34.3pt;width:84.25pt;z-index:251672576;mso-width-relative:page;mso-height-relative:page;" filled="f" stroked="f" coordsize="21600,21600" o:gfxdata="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DOcKd0AAAANAQAADwAA&#10;AAAAAAABACAAAAAiAAAAZHJzL2Rvd25yZXYueG1sUEsBAhQAFAAAAAgAh07iQIwV8hVKAgAAdA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&amp;证书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-1011555</wp:posOffset>
                </wp:positionH>
                <wp:positionV relativeFrom="paragraph">
                  <wp:posOffset>-786130</wp:posOffset>
                </wp:positionV>
                <wp:extent cx="7299325" cy="10436860"/>
                <wp:effectExtent l="0" t="0" r="15875" b="25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74625" y="173990"/>
                          <a:ext cx="7299325" cy="1043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9.65pt;margin-top:-61.9pt;height:821.8pt;width:574.75pt;z-index:251661312;v-text-anchor:middle;mso-width-relative:page;mso-height-relative:page;" fillcolor="#FFFFFF [3212]" filled="t" stroked="f" coordsize="21600,21600" o:gfxdata="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Z2pAncAAAADgEAAA8AAAAA&#10;AAAAAQAgAAAAIgAAAGRycy9kb3ducmV2LnhtbFBLAQIUABQAAAAIAIdO4kDuEyocggIAAOwEAAAO&#10;AAAAAAAAAAEAIAAAAC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-1217295</wp:posOffset>
                </wp:positionH>
                <wp:positionV relativeFrom="paragraph">
                  <wp:posOffset>-981710</wp:posOffset>
                </wp:positionV>
                <wp:extent cx="7709535" cy="10920095"/>
                <wp:effectExtent l="0" t="0" r="571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78740"/>
                          <a:ext cx="7709535" cy="10920095"/>
                        </a:xfrm>
                        <a:prstGeom prst="rect">
                          <a:avLst/>
                        </a:prstGeom>
                        <a:solidFill>
                          <a:srgbClr val="D4B2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85pt;margin-top:-77.3pt;height:859.85pt;width:607.05pt;z-index:251659264;v-text-anchor:middle;mso-width-relative:page;mso-height-relative:page;" fillcolor="#D4B296" filled="t" stroked="f" coordsize="21600,21600" o:gfxdata="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CbtWNwAAAAPAQAADwAAAAAAAAABACAA&#10;AAAiAAAAZHJzL2Rvd25yZXYueG1sUEsBAhQAFAAAAAgAh07iQELmFil7AgAA4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Sans Normal">
    <w:altName w:val="宋体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MiSans Medium">
    <w:altName w:val="宋体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汉仪文黑-55简">
    <w:altName w:val="黑体"/>
    <w:panose1 w:val="00020600040101010101"/>
    <w:charset w:val="86"/>
    <w:family w:val="auto"/>
    <w:pitch w:val="default"/>
    <w:sig w:usb0="00000000" w:usb1="00000000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29274"/>
    <w:multiLevelType w:val="singleLevel"/>
    <w:tmpl w:val="83F292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5B5CB5A"/>
    <w:multiLevelType w:val="singleLevel"/>
    <w:tmpl w:val="05B5CB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885F54A"/>
    <w:multiLevelType w:val="singleLevel"/>
    <w:tmpl w:val="0885F54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E3454AC"/>
    <w:multiLevelType w:val="singleLevel"/>
    <w:tmpl w:val="4E34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5679D0"/>
    <w:rsid w:val="01701FD7"/>
    <w:rsid w:val="017C3E9F"/>
    <w:rsid w:val="01894E35"/>
    <w:rsid w:val="02087E7F"/>
    <w:rsid w:val="02353540"/>
    <w:rsid w:val="023772EA"/>
    <w:rsid w:val="02491B6D"/>
    <w:rsid w:val="026B1029"/>
    <w:rsid w:val="026C4797"/>
    <w:rsid w:val="02A1157D"/>
    <w:rsid w:val="02E408F9"/>
    <w:rsid w:val="031D5ED8"/>
    <w:rsid w:val="0353271D"/>
    <w:rsid w:val="0353306A"/>
    <w:rsid w:val="035D76AB"/>
    <w:rsid w:val="036A60C3"/>
    <w:rsid w:val="03746426"/>
    <w:rsid w:val="0384091E"/>
    <w:rsid w:val="03AE6DD7"/>
    <w:rsid w:val="03BC2831"/>
    <w:rsid w:val="04101F86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2347F6"/>
    <w:rsid w:val="064C3473"/>
    <w:rsid w:val="064E667D"/>
    <w:rsid w:val="06546D16"/>
    <w:rsid w:val="06616BA5"/>
    <w:rsid w:val="068A0BF8"/>
    <w:rsid w:val="06906036"/>
    <w:rsid w:val="06CC57B0"/>
    <w:rsid w:val="070C27FF"/>
    <w:rsid w:val="073D5688"/>
    <w:rsid w:val="07440B85"/>
    <w:rsid w:val="076D2A28"/>
    <w:rsid w:val="07820B94"/>
    <w:rsid w:val="07CD467F"/>
    <w:rsid w:val="07D471CB"/>
    <w:rsid w:val="07E02400"/>
    <w:rsid w:val="07FC091D"/>
    <w:rsid w:val="08575FFD"/>
    <w:rsid w:val="087217DE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A43A1F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F59B1"/>
    <w:rsid w:val="0B492593"/>
    <w:rsid w:val="0B6F6730"/>
    <w:rsid w:val="0B805D45"/>
    <w:rsid w:val="0BA61BD1"/>
    <w:rsid w:val="0BB352C1"/>
    <w:rsid w:val="0BC66F88"/>
    <w:rsid w:val="0BCF26B0"/>
    <w:rsid w:val="0BF7590B"/>
    <w:rsid w:val="0C653676"/>
    <w:rsid w:val="0C6725E8"/>
    <w:rsid w:val="0C851D03"/>
    <w:rsid w:val="0CAC4B4C"/>
    <w:rsid w:val="0CCE2B10"/>
    <w:rsid w:val="0CFA5AB9"/>
    <w:rsid w:val="0D0E3A02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74FA5"/>
    <w:rsid w:val="11FC6864"/>
    <w:rsid w:val="120F1E54"/>
    <w:rsid w:val="121542B6"/>
    <w:rsid w:val="1231672F"/>
    <w:rsid w:val="12435A12"/>
    <w:rsid w:val="126314C9"/>
    <w:rsid w:val="128F4427"/>
    <w:rsid w:val="12A4231F"/>
    <w:rsid w:val="12BA18EA"/>
    <w:rsid w:val="12F80EE3"/>
    <w:rsid w:val="130540FB"/>
    <w:rsid w:val="130B091F"/>
    <w:rsid w:val="134323AA"/>
    <w:rsid w:val="134955D0"/>
    <w:rsid w:val="13504F46"/>
    <w:rsid w:val="13665E1A"/>
    <w:rsid w:val="13846FD5"/>
    <w:rsid w:val="13A00711"/>
    <w:rsid w:val="13BD50C3"/>
    <w:rsid w:val="13C750AF"/>
    <w:rsid w:val="13D06EA2"/>
    <w:rsid w:val="14257F7C"/>
    <w:rsid w:val="14440E04"/>
    <w:rsid w:val="147056A6"/>
    <w:rsid w:val="14784523"/>
    <w:rsid w:val="14A2445B"/>
    <w:rsid w:val="150C3CC0"/>
    <w:rsid w:val="152B0805"/>
    <w:rsid w:val="152C2D85"/>
    <w:rsid w:val="15AF2630"/>
    <w:rsid w:val="15CE099A"/>
    <w:rsid w:val="162E6712"/>
    <w:rsid w:val="163A376E"/>
    <w:rsid w:val="165750CB"/>
    <w:rsid w:val="16B7108E"/>
    <w:rsid w:val="16BA53EF"/>
    <w:rsid w:val="16C66C42"/>
    <w:rsid w:val="172F50E9"/>
    <w:rsid w:val="175E0287"/>
    <w:rsid w:val="17667BAA"/>
    <w:rsid w:val="17860118"/>
    <w:rsid w:val="17A85055"/>
    <w:rsid w:val="17C1059D"/>
    <w:rsid w:val="17C72C5B"/>
    <w:rsid w:val="17CD2A97"/>
    <w:rsid w:val="181B31B5"/>
    <w:rsid w:val="18420CED"/>
    <w:rsid w:val="185D7493"/>
    <w:rsid w:val="188A0D17"/>
    <w:rsid w:val="18B74A50"/>
    <w:rsid w:val="18DA394F"/>
    <w:rsid w:val="18F72A28"/>
    <w:rsid w:val="18FC11D9"/>
    <w:rsid w:val="193D2084"/>
    <w:rsid w:val="198163B3"/>
    <w:rsid w:val="19AA2992"/>
    <w:rsid w:val="19D27EB7"/>
    <w:rsid w:val="19F70CEF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0F32BB"/>
    <w:rsid w:val="1E3434A5"/>
    <w:rsid w:val="1E5F7418"/>
    <w:rsid w:val="1E70600C"/>
    <w:rsid w:val="1EBC1EF4"/>
    <w:rsid w:val="1EBC2096"/>
    <w:rsid w:val="1ED41662"/>
    <w:rsid w:val="1EE24C28"/>
    <w:rsid w:val="1F2A443D"/>
    <w:rsid w:val="1F7C027D"/>
    <w:rsid w:val="1F903A73"/>
    <w:rsid w:val="1FA40790"/>
    <w:rsid w:val="1FD75C38"/>
    <w:rsid w:val="1FE15E55"/>
    <w:rsid w:val="200F7712"/>
    <w:rsid w:val="204E4BD9"/>
    <w:rsid w:val="205276F9"/>
    <w:rsid w:val="20860CB9"/>
    <w:rsid w:val="20864DB8"/>
    <w:rsid w:val="208B431E"/>
    <w:rsid w:val="209A6896"/>
    <w:rsid w:val="20A74AD5"/>
    <w:rsid w:val="20AF2650"/>
    <w:rsid w:val="20CD3575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1E01B9"/>
    <w:rsid w:val="24225F77"/>
    <w:rsid w:val="244B2742"/>
    <w:rsid w:val="245B5D30"/>
    <w:rsid w:val="247C6B1D"/>
    <w:rsid w:val="247D1F32"/>
    <w:rsid w:val="24AA6073"/>
    <w:rsid w:val="24AB6C23"/>
    <w:rsid w:val="24C611D6"/>
    <w:rsid w:val="24F6350D"/>
    <w:rsid w:val="2513099B"/>
    <w:rsid w:val="2564604E"/>
    <w:rsid w:val="25A1630B"/>
    <w:rsid w:val="25DB23F1"/>
    <w:rsid w:val="25FD6E8F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CC5A46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C35E6D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3449E5"/>
    <w:rsid w:val="2B4A2020"/>
    <w:rsid w:val="2B5F5760"/>
    <w:rsid w:val="2B7D5F2D"/>
    <w:rsid w:val="2BB909E8"/>
    <w:rsid w:val="2BD273E5"/>
    <w:rsid w:val="2BD7295A"/>
    <w:rsid w:val="2BEF06F8"/>
    <w:rsid w:val="2C10394A"/>
    <w:rsid w:val="2C185FBD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A6E0F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085FEC"/>
    <w:rsid w:val="301C491F"/>
    <w:rsid w:val="301F663B"/>
    <w:rsid w:val="30B74913"/>
    <w:rsid w:val="30C80FB3"/>
    <w:rsid w:val="30EF2188"/>
    <w:rsid w:val="313871DC"/>
    <w:rsid w:val="313B752E"/>
    <w:rsid w:val="314900E1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5040C78"/>
    <w:rsid w:val="35692BC1"/>
    <w:rsid w:val="35883204"/>
    <w:rsid w:val="358E604E"/>
    <w:rsid w:val="35AE6E11"/>
    <w:rsid w:val="35CA4F85"/>
    <w:rsid w:val="35F9161E"/>
    <w:rsid w:val="3647586B"/>
    <w:rsid w:val="365031FF"/>
    <w:rsid w:val="36763B2E"/>
    <w:rsid w:val="36833557"/>
    <w:rsid w:val="374F6472"/>
    <w:rsid w:val="375D72FE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984745"/>
    <w:rsid w:val="39B462C9"/>
    <w:rsid w:val="39BA50A4"/>
    <w:rsid w:val="3A140BA9"/>
    <w:rsid w:val="3A2D3996"/>
    <w:rsid w:val="3A3B1957"/>
    <w:rsid w:val="3A3B76D7"/>
    <w:rsid w:val="3A6046F2"/>
    <w:rsid w:val="3A7101F6"/>
    <w:rsid w:val="3A79139C"/>
    <w:rsid w:val="3AA60B08"/>
    <w:rsid w:val="3ABE0451"/>
    <w:rsid w:val="3B122A11"/>
    <w:rsid w:val="3B1F1DE8"/>
    <w:rsid w:val="3B270265"/>
    <w:rsid w:val="3B6960BF"/>
    <w:rsid w:val="3B8C1BE2"/>
    <w:rsid w:val="3BCC57B1"/>
    <w:rsid w:val="3C037A1A"/>
    <w:rsid w:val="3C2454C2"/>
    <w:rsid w:val="3C375B96"/>
    <w:rsid w:val="3C4469B2"/>
    <w:rsid w:val="3C533B74"/>
    <w:rsid w:val="3C8E1505"/>
    <w:rsid w:val="3CB93D65"/>
    <w:rsid w:val="3D383DBA"/>
    <w:rsid w:val="3D4637E1"/>
    <w:rsid w:val="3D472C3E"/>
    <w:rsid w:val="3D80385B"/>
    <w:rsid w:val="3DF61F78"/>
    <w:rsid w:val="3E32349B"/>
    <w:rsid w:val="3E4E4053"/>
    <w:rsid w:val="3E7B12F8"/>
    <w:rsid w:val="3ECF1C51"/>
    <w:rsid w:val="3EEB161B"/>
    <w:rsid w:val="3F2F43FB"/>
    <w:rsid w:val="3F4674F1"/>
    <w:rsid w:val="3F9A25F8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67080A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1A6DA2"/>
    <w:rsid w:val="46351951"/>
    <w:rsid w:val="464A7F94"/>
    <w:rsid w:val="464E2802"/>
    <w:rsid w:val="4688793B"/>
    <w:rsid w:val="468D25D9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7F6583F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21277D"/>
    <w:rsid w:val="4B387A70"/>
    <w:rsid w:val="4B7340AE"/>
    <w:rsid w:val="4BA87F43"/>
    <w:rsid w:val="4BBC5FA5"/>
    <w:rsid w:val="4BC17AF7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123189"/>
    <w:rsid w:val="4E323AFF"/>
    <w:rsid w:val="4E3C1A0A"/>
    <w:rsid w:val="4E777A24"/>
    <w:rsid w:val="4EAE77CF"/>
    <w:rsid w:val="4EDD6607"/>
    <w:rsid w:val="4F250EBF"/>
    <w:rsid w:val="4FD324F2"/>
    <w:rsid w:val="4FE67D16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1DB2994"/>
    <w:rsid w:val="522B4A59"/>
    <w:rsid w:val="522D1A84"/>
    <w:rsid w:val="52547F2A"/>
    <w:rsid w:val="525C74AD"/>
    <w:rsid w:val="52DE645B"/>
    <w:rsid w:val="52ED65B5"/>
    <w:rsid w:val="53417B06"/>
    <w:rsid w:val="53606524"/>
    <w:rsid w:val="537A4A16"/>
    <w:rsid w:val="5393041A"/>
    <w:rsid w:val="53D23D42"/>
    <w:rsid w:val="541B187A"/>
    <w:rsid w:val="54350C7B"/>
    <w:rsid w:val="54357592"/>
    <w:rsid w:val="54433EFC"/>
    <w:rsid w:val="547577C2"/>
    <w:rsid w:val="547B7A86"/>
    <w:rsid w:val="547C2C41"/>
    <w:rsid w:val="549E2395"/>
    <w:rsid w:val="54D014AB"/>
    <w:rsid w:val="54FE4287"/>
    <w:rsid w:val="551377CC"/>
    <w:rsid w:val="551A3BFE"/>
    <w:rsid w:val="555666A9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C466F1"/>
    <w:rsid w:val="59D83A01"/>
    <w:rsid w:val="5A0554A7"/>
    <w:rsid w:val="5A070962"/>
    <w:rsid w:val="5A37316B"/>
    <w:rsid w:val="5A5F3294"/>
    <w:rsid w:val="5A671054"/>
    <w:rsid w:val="5A6B53AD"/>
    <w:rsid w:val="5A7F38A9"/>
    <w:rsid w:val="5B184203"/>
    <w:rsid w:val="5B56455E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D397924"/>
    <w:rsid w:val="5D553153"/>
    <w:rsid w:val="5DAE1A5C"/>
    <w:rsid w:val="5DB61475"/>
    <w:rsid w:val="5DD20DA8"/>
    <w:rsid w:val="5DFB1B8B"/>
    <w:rsid w:val="5E147D54"/>
    <w:rsid w:val="5E2A4A80"/>
    <w:rsid w:val="5E383ABF"/>
    <w:rsid w:val="5E597D54"/>
    <w:rsid w:val="5E7F4605"/>
    <w:rsid w:val="5E831AA7"/>
    <w:rsid w:val="5EA217F0"/>
    <w:rsid w:val="5ED153AC"/>
    <w:rsid w:val="5EE60739"/>
    <w:rsid w:val="5F244F3A"/>
    <w:rsid w:val="5F7028EC"/>
    <w:rsid w:val="5F90691B"/>
    <w:rsid w:val="5F9B2CCF"/>
    <w:rsid w:val="5FA44497"/>
    <w:rsid w:val="5FB375DD"/>
    <w:rsid w:val="5FD6C9EE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1F4E75"/>
    <w:rsid w:val="632E4D7E"/>
    <w:rsid w:val="633D233D"/>
    <w:rsid w:val="63513B80"/>
    <w:rsid w:val="635D4115"/>
    <w:rsid w:val="63701DA1"/>
    <w:rsid w:val="63710D24"/>
    <w:rsid w:val="637552C3"/>
    <w:rsid w:val="637A5783"/>
    <w:rsid w:val="63827FAD"/>
    <w:rsid w:val="63CA3303"/>
    <w:rsid w:val="641343C5"/>
    <w:rsid w:val="644C54F8"/>
    <w:rsid w:val="648A0F80"/>
    <w:rsid w:val="649110A5"/>
    <w:rsid w:val="64B818DE"/>
    <w:rsid w:val="64BB6734"/>
    <w:rsid w:val="64EA5102"/>
    <w:rsid w:val="65015F6B"/>
    <w:rsid w:val="654B280B"/>
    <w:rsid w:val="65681BDD"/>
    <w:rsid w:val="659A71EE"/>
    <w:rsid w:val="65A44FB7"/>
    <w:rsid w:val="65C5024C"/>
    <w:rsid w:val="65F83720"/>
    <w:rsid w:val="662329DD"/>
    <w:rsid w:val="66A31EBB"/>
    <w:rsid w:val="66E12268"/>
    <w:rsid w:val="675B7BA5"/>
    <w:rsid w:val="67A15CBA"/>
    <w:rsid w:val="67D71200"/>
    <w:rsid w:val="67FB76EA"/>
    <w:rsid w:val="680D14B5"/>
    <w:rsid w:val="685F0A6E"/>
    <w:rsid w:val="6873416A"/>
    <w:rsid w:val="68AA7B28"/>
    <w:rsid w:val="68C356C6"/>
    <w:rsid w:val="68C92469"/>
    <w:rsid w:val="68CE2F67"/>
    <w:rsid w:val="69067B6A"/>
    <w:rsid w:val="69877F2E"/>
    <w:rsid w:val="69F1312B"/>
    <w:rsid w:val="69F737DC"/>
    <w:rsid w:val="6A0E672A"/>
    <w:rsid w:val="6A3604BF"/>
    <w:rsid w:val="6A5E14D2"/>
    <w:rsid w:val="6A9531BF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A576D1"/>
    <w:rsid w:val="6CE6228B"/>
    <w:rsid w:val="6CEC2A4E"/>
    <w:rsid w:val="6D1A11F1"/>
    <w:rsid w:val="6D247439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E43F55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80787"/>
    <w:rsid w:val="706B74A1"/>
    <w:rsid w:val="70B07A9B"/>
    <w:rsid w:val="70C56C78"/>
    <w:rsid w:val="70CC084D"/>
    <w:rsid w:val="70F467DE"/>
    <w:rsid w:val="71082F85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560068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2E1E4E"/>
    <w:rsid w:val="768A4D12"/>
    <w:rsid w:val="76A71125"/>
    <w:rsid w:val="76B7771F"/>
    <w:rsid w:val="76B93930"/>
    <w:rsid w:val="76D92B18"/>
    <w:rsid w:val="76DD44DD"/>
    <w:rsid w:val="772F60A3"/>
    <w:rsid w:val="778C7FC9"/>
    <w:rsid w:val="77C05673"/>
    <w:rsid w:val="78052087"/>
    <w:rsid w:val="782A771C"/>
    <w:rsid w:val="782E4DD1"/>
    <w:rsid w:val="783D2A16"/>
    <w:rsid w:val="78556026"/>
    <w:rsid w:val="786945CD"/>
    <w:rsid w:val="789D676F"/>
    <w:rsid w:val="790777D6"/>
    <w:rsid w:val="794D5B2B"/>
    <w:rsid w:val="795B528B"/>
    <w:rsid w:val="795F69F3"/>
    <w:rsid w:val="79715B94"/>
    <w:rsid w:val="797F1D0B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500CAB"/>
    <w:rsid w:val="7B5C7B86"/>
    <w:rsid w:val="7B794BA1"/>
    <w:rsid w:val="7B830405"/>
    <w:rsid w:val="7B932B38"/>
    <w:rsid w:val="7BA63594"/>
    <w:rsid w:val="7BE162A4"/>
    <w:rsid w:val="7BE72367"/>
    <w:rsid w:val="7C133E27"/>
    <w:rsid w:val="7C29410F"/>
    <w:rsid w:val="7C550A5C"/>
    <w:rsid w:val="7C730D9C"/>
    <w:rsid w:val="7C766462"/>
    <w:rsid w:val="7CED5FAC"/>
    <w:rsid w:val="7D0079C6"/>
    <w:rsid w:val="7D216FB1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简历微凉</dc:creator>
  <cp:lastModifiedBy>简历微凉</cp:lastModifiedBy>
  <dcterms:modified xsi:type="dcterms:W3CDTF">2023-12-25T06:50:01Z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27A13CEABC4842C9959377F6648E13E1_13</vt:lpwstr>
  </property>
</Properties>
</file>