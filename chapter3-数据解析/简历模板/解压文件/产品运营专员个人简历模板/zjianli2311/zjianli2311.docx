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1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5280660</wp:posOffset>
            </wp:positionH>
            <wp:positionV relativeFrom="paragraph">
              <wp:posOffset>60960</wp:posOffset>
            </wp:positionV>
            <wp:extent cx="1755775" cy="1703070"/>
            <wp:effectExtent l="0" t="0" r="0" b="0"/>
            <wp:wrapNone/>
            <wp:docPr id="589" name="图片 589" descr="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589" descr="图片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-7620</wp:posOffset>
                </wp:positionV>
                <wp:extent cx="7632700" cy="2091055"/>
                <wp:effectExtent l="0" t="0" r="6350" b="44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" y="24130"/>
                          <a:ext cx="7632700" cy="2091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85pt;margin-top:-0.6pt;height:164.65pt;width:601pt;z-index:251660288;v-text-anchor:middle;mso-width-relative:page;mso-height-relative:page;" fillcolor="#F2F2F2 [3052]" filled="t" stroked="f" coordsize="21600,21600" o:gfxdata="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whhT9wAAAAKAQAADwAA&#10;AAAAAAABACAAAAAiAAAAZHJzL2Rvd25yZXYueG1sUEsBAhQAFAAAAAgAh07iQMqTQGyEAgAA9wQA&#10;AA4AAAAAAAAAAQAgAAAAK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-38100</wp:posOffset>
                </wp:positionV>
                <wp:extent cx="1765935" cy="1819910"/>
                <wp:effectExtent l="0" t="0" r="5715" b="8890"/>
                <wp:wrapNone/>
                <wp:docPr id="7" name="同侧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698750" y="2587625"/>
                          <a:ext cx="1765935" cy="181991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413.3pt;margin-top:-3pt;height:143.3pt;width:139.05pt;z-index:251661312;v-text-anchor:middle;mso-width-relative:page;mso-height-relative:page;" fillcolor="#333F50 [2415]" filled="t" stroked="f" coordsize="1765935,1819910" o:gfxdata="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X2/CX&#10;1wAAAAsBAAAPAAAAAAAAAAEAIAAAACIAAABkcnMvZG93bnJldi54bWxQSwECFAAUAAAACACHTuJA&#10;cCZmHM0CAABnBQAADgAAAAAAAAABACAAAAAmAQAAZHJzL2Uyb0RvYy54bWxQSwUGAAAAAAYABgBZ&#10;AQAAZQYAAAAA&#10;" path="m882967,0l882967,0c1370616,0,1765934,395318,1765934,882967l1765935,1819910,1765935,1819910,0,1819910,0,1819910,0,882967c0,395318,395318,0,882967,0xe">
                <v:path o:connectlocs="1765935,909955;882967,1819910;0,909955;88296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 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125730</wp:posOffset>
                </wp:positionV>
                <wp:extent cx="2188845" cy="117665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11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电话：12345678987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邮箱：chinaz@gmail.com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65pt;margin-top:9.9pt;height:92.65pt;width:172.35pt;z-index:251676672;mso-width-relative:page;mso-height-relative:page;" filled="f" stroked="f" coordsize="21600,21600" o:gfxdata="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lop0NoAAAAKAQAADwAAAAAAAAABACAAAAAiAAAA&#10;ZHJzL2Rvd25yZXYueG1sUEsBAhQAFAAAAAgAh07iQFgCE0c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电话：12345678987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邮箱：chinaz@gmail.com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196850</wp:posOffset>
                </wp:positionV>
                <wp:extent cx="1278255" cy="6140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3pt;margin-top:15.5pt;height:48.35pt;width:100.65pt;z-index:251663360;mso-width-relative:page;mso-height-relative:page;" filled="f" stroked="f" coordsize="21600,21600" o:gfxdata="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+GIv72AAAAAoBAAAPAAAAAAAAAAEAIAAAACIAAABkcnMv&#10;ZG93bnJldi54bWxQSwECFAAUAAAACACHTuJADs0voD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146685</wp:posOffset>
                </wp:positionV>
                <wp:extent cx="236220" cy="236220"/>
                <wp:effectExtent l="0" t="0" r="11430" b="1143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236220"/>
                          <a:chOff x="4867" y="1138"/>
                          <a:chExt cx="372" cy="372"/>
                        </a:xfrm>
                      </wpg:grpSpPr>
                      <wps:wsp>
                        <wps:cNvPr id="74" name="椭圆 23"/>
                        <wps:cNvSpPr/>
                        <wps:spPr>
                          <a:xfrm>
                            <a:off x="4867" y="1138"/>
                            <a:ext cx="373" cy="373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7" name="组合 236"/>
                        <wpg:cNvGrpSpPr/>
                        <wpg:grpSpPr>
                          <a:xfrm rot="0">
                            <a:off x="4954" y="1225"/>
                            <a:ext cx="198" cy="198"/>
                            <a:chOff x="17543" y="480"/>
                            <a:chExt cx="758" cy="75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7" name="Freeform 210"/>
                          <wps:cNvSpPr>
                            <a:spLocks noEditPoints="1"/>
                          </wps:cNvSpPr>
                          <wps:spPr bwMode="auto">
                            <a:xfrm>
                              <a:off x="17543" y="480"/>
                              <a:ext cx="758" cy="758"/>
                            </a:xfrm>
                            <a:custGeom>
                              <a:avLst/>
                              <a:gdLst>
                                <a:gd name="T0" fmla="*/ 122 w 128"/>
                                <a:gd name="T1" fmla="*/ 11 h 128"/>
                                <a:gd name="T2" fmla="*/ 102 w 128"/>
                                <a:gd name="T3" fmla="*/ 11 h 128"/>
                                <a:gd name="T4" fmla="*/ 102 w 128"/>
                                <a:gd name="T5" fmla="*/ 3 h 128"/>
                                <a:gd name="T6" fmla="*/ 100 w 128"/>
                                <a:gd name="T7" fmla="*/ 1 h 128"/>
                                <a:gd name="T8" fmla="*/ 98 w 128"/>
                                <a:gd name="T9" fmla="*/ 3 h 128"/>
                                <a:gd name="T10" fmla="*/ 98 w 128"/>
                                <a:gd name="T11" fmla="*/ 11 h 128"/>
                                <a:gd name="T12" fmla="*/ 66 w 128"/>
                                <a:gd name="T13" fmla="*/ 11 h 128"/>
                                <a:gd name="T14" fmla="*/ 66 w 128"/>
                                <a:gd name="T15" fmla="*/ 3 h 128"/>
                                <a:gd name="T16" fmla="*/ 64 w 128"/>
                                <a:gd name="T17" fmla="*/ 1 h 128"/>
                                <a:gd name="T18" fmla="*/ 62 w 128"/>
                                <a:gd name="T19" fmla="*/ 3 h 128"/>
                                <a:gd name="T20" fmla="*/ 62 w 128"/>
                                <a:gd name="T21" fmla="*/ 11 h 128"/>
                                <a:gd name="T22" fmla="*/ 30 w 128"/>
                                <a:gd name="T23" fmla="*/ 11 h 128"/>
                                <a:gd name="T24" fmla="*/ 30 w 128"/>
                                <a:gd name="T25" fmla="*/ 2 h 128"/>
                                <a:gd name="T26" fmla="*/ 28 w 128"/>
                                <a:gd name="T27" fmla="*/ 0 h 128"/>
                                <a:gd name="T28" fmla="*/ 26 w 128"/>
                                <a:gd name="T29" fmla="*/ 2 h 128"/>
                                <a:gd name="T30" fmla="*/ 26 w 128"/>
                                <a:gd name="T31" fmla="*/ 11 h 128"/>
                                <a:gd name="T32" fmla="*/ 6 w 128"/>
                                <a:gd name="T33" fmla="*/ 11 h 128"/>
                                <a:gd name="T34" fmla="*/ 0 w 128"/>
                                <a:gd name="T35" fmla="*/ 17 h 128"/>
                                <a:gd name="T36" fmla="*/ 0 w 128"/>
                                <a:gd name="T37" fmla="*/ 122 h 128"/>
                                <a:gd name="T38" fmla="*/ 6 w 128"/>
                                <a:gd name="T39" fmla="*/ 128 h 128"/>
                                <a:gd name="T40" fmla="*/ 122 w 128"/>
                                <a:gd name="T41" fmla="*/ 128 h 128"/>
                                <a:gd name="T42" fmla="*/ 128 w 128"/>
                                <a:gd name="T43" fmla="*/ 122 h 128"/>
                                <a:gd name="T44" fmla="*/ 128 w 128"/>
                                <a:gd name="T45" fmla="*/ 17 h 128"/>
                                <a:gd name="T46" fmla="*/ 122 w 128"/>
                                <a:gd name="T47" fmla="*/ 11 h 128"/>
                                <a:gd name="T48" fmla="*/ 123 w 128"/>
                                <a:gd name="T49" fmla="*/ 123 h 128"/>
                                <a:gd name="T50" fmla="*/ 5 w 128"/>
                                <a:gd name="T51" fmla="*/ 123 h 128"/>
                                <a:gd name="T52" fmla="*/ 5 w 128"/>
                                <a:gd name="T53" fmla="*/ 42 h 128"/>
                                <a:gd name="T54" fmla="*/ 123 w 128"/>
                                <a:gd name="T55" fmla="*/ 42 h 128"/>
                                <a:gd name="T56" fmla="*/ 123 w 128"/>
                                <a:gd name="T57" fmla="*/ 123 h 128"/>
                                <a:gd name="T58" fmla="*/ 123 w 128"/>
                                <a:gd name="T59" fmla="*/ 37 h 128"/>
                                <a:gd name="T60" fmla="*/ 5 w 128"/>
                                <a:gd name="T61" fmla="*/ 37 h 128"/>
                                <a:gd name="T62" fmla="*/ 5 w 128"/>
                                <a:gd name="T63" fmla="*/ 16 h 128"/>
                                <a:gd name="T64" fmla="*/ 26 w 128"/>
                                <a:gd name="T65" fmla="*/ 16 h 128"/>
                                <a:gd name="T66" fmla="*/ 26 w 128"/>
                                <a:gd name="T67" fmla="*/ 23 h 128"/>
                                <a:gd name="T68" fmla="*/ 28 w 128"/>
                                <a:gd name="T69" fmla="*/ 26 h 128"/>
                                <a:gd name="T70" fmla="*/ 30 w 128"/>
                                <a:gd name="T71" fmla="*/ 23 h 128"/>
                                <a:gd name="T72" fmla="*/ 30 w 128"/>
                                <a:gd name="T73" fmla="*/ 16 h 128"/>
                                <a:gd name="T74" fmla="*/ 62 w 128"/>
                                <a:gd name="T75" fmla="*/ 16 h 128"/>
                                <a:gd name="T76" fmla="*/ 62 w 128"/>
                                <a:gd name="T77" fmla="*/ 25 h 128"/>
                                <a:gd name="T78" fmla="*/ 64 w 128"/>
                                <a:gd name="T79" fmla="*/ 27 h 128"/>
                                <a:gd name="T80" fmla="*/ 66 w 128"/>
                                <a:gd name="T81" fmla="*/ 25 h 128"/>
                                <a:gd name="T82" fmla="*/ 66 w 128"/>
                                <a:gd name="T83" fmla="*/ 16 h 128"/>
                                <a:gd name="T84" fmla="*/ 98 w 128"/>
                                <a:gd name="T85" fmla="*/ 16 h 128"/>
                                <a:gd name="T86" fmla="*/ 98 w 128"/>
                                <a:gd name="T87" fmla="*/ 25 h 128"/>
                                <a:gd name="T88" fmla="*/ 100 w 128"/>
                                <a:gd name="T89" fmla="*/ 27 h 128"/>
                                <a:gd name="T90" fmla="*/ 102 w 128"/>
                                <a:gd name="T91" fmla="*/ 25 h 128"/>
                                <a:gd name="T92" fmla="*/ 102 w 128"/>
                                <a:gd name="T93" fmla="*/ 16 h 128"/>
                                <a:gd name="T94" fmla="*/ 123 w 128"/>
                                <a:gd name="T95" fmla="*/ 16 h 128"/>
                                <a:gd name="T96" fmla="*/ 123 w 128"/>
                                <a:gd name="T97" fmla="*/ 37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8" h="128">
                                  <a:moveTo>
                                    <a:pt x="122" y="11"/>
                                  </a:moveTo>
                                  <a:cubicBezTo>
                                    <a:pt x="102" y="11"/>
                                    <a:pt x="102" y="11"/>
                                    <a:pt x="102" y="11"/>
                                  </a:cubicBezTo>
                                  <a:cubicBezTo>
                                    <a:pt x="102" y="3"/>
                                    <a:pt x="102" y="3"/>
                                    <a:pt x="102" y="3"/>
                                  </a:cubicBezTo>
                                  <a:cubicBezTo>
                                    <a:pt x="102" y="2"/>
                                    <a:pt x="101" y="1"/>
                                    <a:pt x="100" y="1"/>
                                  </a:cubicBezTo>
                                  <a:cubicBezTo>
                                    <a:pt x="99" y="1"/>
                                    <a:pt x="98" y="2"/>
                                    <a:pt x="98" y="3"/>
                                  </a:cubicBezTo>
                                  <a:cubicBezTo>
                                    <a:pt x="98" y="11"/>
                                    <a:pt x="98" y="11"/>
                                    <a:pt x="98" y="11"/>
                                  </a:cubicBezTo>
                                  <a:cubicBezTo>
                                    <a:pt x="66" y="11"/>
                                    <a:pt x="66" y="11"/>
                                    <a:pt x="66" y="11"/>
                                  </a:cubicBezTo>
                                  <a:cubicBezTo>
                                    <a:pt x="66" y="3"/>
                                    <a:pt x="66" y="3"/>
                                    <a:pt x="66" y="3"/>
                                  </a:cubicBezTo>
                                  <a:cubicBezTo>
                                    <a:pt x="66" y="2"/>
                                    <a:pt x="65" y="1"/>
                                    <a:pt x="64" y="1"/>
                                  </a:cubicBezTo>
                                  <a:cubicBezTo>
                                    <a:pt x="63" y="1"/>
                                    <a:pt x="62" y="2"/>
                                    <a:pt x="62" y="3"/>
                                  </a:cubicBezTo>
                                  <a:cubicBezTo>
                                    <a:pt x="62" y="11"/>
                                    <a:pt x="62" y="11"/>
                                    <a:pt x="62" y="11"/>
                                  </a:cubicBezTo>
                                  <a:cubicBezTo>
                                    <a:pt x="30" y="11"/>
                                    <a:pt x="30" y="11"/>
                                    <a:pt x="30" y="11"/>
                                  </a:cubicBezTo>
                                  <a:cubicBezTo>
                                    <a:pt x="30" y="2"/>
                                    <a:pt x="30" y="2"/>
                                    <a:pt x="30" y="2"/>
                                  </a:cubicBezTo>
                                  <a:cubicBezTo>
                                    <a:pt x="30" y="1"/>
                                    <a:pt x="29" y="0"/>
                                    <a:pt x="28" y="0"/>
                                  </a:cubicBezTo>
                                  <a:cubicBezTo>
                                    <a:pt x="27" y="0"/>
                                    <a:pt x="26" y="1"/>
                                    <a:pt x="26" y="2"/>
                                  </a:cubicBezTo>
                                  <a:cubicBezTo>
                                    <a:pt x="26" y="11"/>
                                    <a:pt x="26" y="11"/>
                                    <a:pt x="26" y="11"/>
                                  </a:cubicBezTo>
                                  <a:cubicBezTo>
                                    <a:pt x="6" y="11"/>
                                    <a:pt x="6" y="11"/>
                                    <a:pt x="6" y="11"/>
                                  </a:cubicBezTo>
                                  <a:cubicBezTo>
                                    <a:pt x="3" y="11"/>
                                    <a:pt x="0" y="14"/>
                                    <a:pt x="0" y="17"/>
                                  </a:cubicBezTo>
                                  <a:cubicBezTo>
                                    <a:pt x="0" y="122"/>
                                    <a:pt x="0" y="122"/>
                                    <a:pt x="0" y="122"/>
                                  </a:cubicBezTo>
                                  <a:cubicBezTo>
                                    <a:pt x="0" y="125"/>
                                    <a:pt x="3" y="128"/>
                                    <a:pt x="6" y="128"/>
                                  </a:cubicBezTo>
                                  <a:cubicBezTo>
                                    <a:pt x="122" y="128"/>
                                    <a:pt x="122" y="128"/>
                                    <a:pt x="122" y="128"/>
                                  </a:cubicBezTo>
                                  <a:cubicBezTo>
                                    <a:pt x="125" y="128"/>
                                    <a:pt x="128" y="125"/>
                                    <a:pt x="128" y="122"/>
                                  </a:cubicBezTo>
                                  <a:cubicBezTo>
                                    <a:pt x="128" y="17"/>
                                    <a:pt x="128" y="17"/>
                                    <a:pt x="128" y="17"/>
                                  </a:cubicBezTo>
                                  <a:cubicBezTo>
                                    <a:pt x="128" y="14"/>
                                    <a:pt x="125" y="11"/>
                                    <a:pt x="122" y="11"/>
                                  </a:cubicBezTo>
                                  <a:close/>
                                  <a:moveTo>
                                    <a:pt x="123" y="123"/>
                                  </a:moveTo>
                                  <a:cubicBezTo>
                                    <a:pt x="5" y="123"/>
                                    <a:pt x="5" y="123"/>
                                    <a:pt x="5" y="123"/>
                                  </a:cubicBezTo>
                                  <a:cubicBezTo>
                                    <a:pt x="5" y="42"/>
                                    <a:pt x="5" y="42"/>
                                    <a:pt x="5" y="42"/>
                                  </a:cubicBezTo>
                                  <a:cubicBezTo>
                                    <a:pt x="123" y="42"/>
                                    <a:pt x="123" y="42"/>
                                    <a:pt x="123" y="42"/>
                                  </a:cubicBezTo>
                                  <a:lnTo>
                                    <a:pt x="123" y="123"/>
                                  </a:lnTo>
                                  <a:close/>
                                  <a:moveTo>
                                    <a:pt x="123" y="37"/>
                                  </a:moveTo>
                                  <a:cubicBezTo>
                                    <a:pt x="5" y="37"/>
                                    <a:pt x="5" y="37"/>
                                    <a:pt x="5" y="37"/>
                                  </a:cubicBezTo>
                                  <a:cubicBezTo>
                                    <a:pt x="5" y="16"/>
                                    <a:pt x="5" y="16"/>
                                    <a:pt x="5" y="16"/>
                                  </a:cubicBezTo>
                                  <a:cubicBezTo>
                                    <a:pt x="26" y="16"/>
                                    <a:pt x="26" y="16"/>
                                    <a:pt x="26" y="16"/>
                                  </a:cubicBezTo>
                                  <a:cubicBezTo>
                                    <a:pt x="26" y="23"/>
                                    <a:pt x="26" y="23"/>
                                    <a:pt x="26" y="23"/>
                                  </a:cubicBezTo>
                                  <a:cubicBezTo>
                                    <a:pt x="26" y="25"/>
                                    <a:pt x="27" y="26"/>
                                    <a:pt x="28" y="26"/>
                                  </a:cubicBezTo>
                                  <a:cubicBezTo>
                                    <a:pt x="29" y="26"/>
                                    <a:pt x="30" y="25"/>
                                    <a:pt x="30" y="23"/>
                                  </a:cubicBezTo>
                                  <a:cubicBezTo>
                                    <a:pt x="30" y="16"/>
                                    <a:pt x="30" y="16"/>
                                    <a:pt x="30" y="16"/>
                                  </a:cubicBezTo>
                                  <a:cubicBezTo>
                                    <a:pt x="62" y="16"/>
                                    <a:pt x="62" y="16"/>
                                    <a:pt x="62" y="16"/>
                                  </a:cubicBezTo>
                                  <a:cubicBezTo>
                                    <a:pt x="62" y="25"/>
                                    <a:pt x="62" y="25"/>
                                    <a:pt x="62" y="25"/>
                                  </a:cubicBezTo>
                                  <a:cubicBezTo>
                                    <a:pt x="62" y="26"/>
                                    <a:pt x="63" y="27"/>
                                    <a:pt x="64" y="27"/>
                                  </a:cubicBezTo>
                                  <a:cubicBezTo>
                                    <a:pt x="65" y="27"/>
                                    <a:pt x="66" y="26"/>
                                    <a:pt x="66" y="25"/>
                                  </a:cubicBezTo>
                                  <a:cubicBezTo>
                                    <a:pt x="66" y="16"/>
                                    <a:pt x="66" y="16"/>
                                    <a:pt x="66" y="16"/>
                                  </a:cubicBezTo>
                                  <a:cubicBezTo>
                                    <a:pt x="98" y="16"/>
                                    <a:pt x="98" y="16"/>
                                    <a:pt x="98" y="16"/>
                                  </a:cubicBezTo>
                                  <a:cubicBezTo>
                                    <a:pt x="98" y="25"/>
                                    <a:pt x="98" y="25"/>
                                    <a:pt x="98" y="25"/>
                                  </a:cubicBezTo>
                                  <a:cubicBezTo>
                                    <a:pt x="98" y="26"/>
                                    <a:pt x="99" y="27"/>
                                    <a:pt x="100" y="27"/>
                                  </a:cubicBezTo>
                                  <a:cubicBezTo>
                                    <a:pt x="101" y="27"/>
                                    <a:pt x="102" y="26"/>
                                    <a:pt x="102" y="25"/>
                                  </a:cubicBezTo>
                                  <a:cubicBezTo>
                                    <a:pt x="102" y="16"/>
                                    <a:pt x="102" y="16"/>
                                    <a:pt x="102" y="16"/>
                                  </a:cubicBezTo>
                                  <a:cubicBezTo>
                                    <a:pt x="123" y="16"/>
                                    <a:pt x="123" y="16"/>
                                    <a:pt x="123" y="16"/>
                                  </a:cubicBezTo>
                                  <a:lnTo>
                                    <a:pt x="123" y="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"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8" name="Freeform 211"/>
                          <wps:cNvSpPr>
                            <a:spLocks noEditPoints="1"/>
                          </wps:cNvSpPr>
                          <wps:spPr bwMode="auto">
                            <a:xfrm>
                              <a:off x="17633" y="788"/>
                              <a:ext cx="153" cy="148"/>
                            </a:xfrm>
                            <a:custGeom>
                              <a:avLst/>
                              <a:gdLst>
                                <a:gd name="T0" fmla="*/ 6 w 26"/>
                                <a:gd name="T1" fmla="*/ 25 h 25"/>
                                <a:gd name="T2" fmla="*/ 20 w 26"/>
                                <a:gd name="T3" fmla="*/ 25 h 25"/>
                                <a:gd name="T4" fmla="*/ 26 w 26"/>
                                <a:gd name="T5" fmla="*/ 19 h 25"/>
                                <a:gd name="T6" fmla="*/ 26 w 26"/>
                                <a:gd name="T7" fmla="*/ 6 h 25"/>
                                <a:gd name="T8" fmla="*/ 20 w 26"/>
                                <a:gd name="T9" fmla="*/ 0 h 25"/>
                                <a:gd name="T10" fmla="*/ 6 w 26"/>
                                <a:gd name="T11" fmla="*/ 0 h 25"/>
                                <a:gd name="T12" fmla="*/ 0 w 26"/>
                                <a:gd name="T13" fmla="*/ 6 h 25"/>
                                <a:gd name="T14" fmla="*/ 0 w 26"/>
                                <a:gd name="T15" fmla="*/ 19 h 25"/>
                                <a:gd name="T16" fmla="*/ 6 w 26"/>
                                <a:gd name="T17" fmla="*/ 25 h 25"/>
                                <a:gd name="T18" fmla="*/ 5 w 26"/>
                                <a:gd name="T19" fmla="*/ 4 h 25"/>
                                <a:gd name="T20" fmla="*/ 21 w 26"/>
                                <a:gd name="T21" fmla="*/ 4 h 25"/>
                                <a:gd name="T22" fmla="*/ 21 w 26"/>
                                <a:gd name="T23" fmla="*/ 21 h 25"/>
                                <a:gd name="T24" fmla="*/ 5 w 26"/>
                                <a:gd name="T25" fmla="*/ 21 h 25"/>
                                <a:gd name="T26" fmla="*/ 5 w 26"/>
                                <a:gd name="T27" fmla="*/ 4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6" y="25"/>
                                  </a:moveTo>
                                  <a:cubicBezTo>
                                    <a:pt x="20" y="25"/>
                                    <a:pt x="20" y="25"/>
                                    <a:pt x="20" y="25"/>
                                  </a:cubicBezTo>
                                  <a:cubicBezTo>
                                    <a:pt x="23" y="25"/>
                                    <a:pt x="26" y="23"/>
                                    <a:pt x="26" y="19"/>
                                  </a:cubicBezTo>
                                  <a:cubicBezTo>
                                    <a:pt x="26" y="6"/>
                                    <a:pt x="26" y="6"/>
                                    <a:pt x="26" y="6"/>
                                  </a:cubicBezTo>
                                  <a:cubicBezTo>
                                    <a:pt x="26" y="3"/>
                                    <a:pt x="23" y="0"/>
                                    <a:pt x="20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cubicBezTo>
                                    <a:pt x="0" y="19"/>
                                    <a:pt x="0" y="19"/>
                                    <a:pt x="0" y="19"/>
                                  </a:cubicBezTo>
                                  <a:cubicBezTo>
                                    <a:pt x="0" y="23"/>
                                    <a:pt x="3" y="25"/>
                                    <a:pt x="6" y="25"/>
                                  </a:cubicBezTo>
                                  <a:close/>
                                  <a:moveTo>
                                    <a:pt x="5" y="4"/>
                                  </a:moveTo>
                                  <a:cubicBezTo>
                                    <a:pt x="21" y="4"/>
                                    <a:pt x="21" y="4"/>
                                    <a:pt x="21" y="4"/>
                                  </a:cubicBezTo>
                                  <a:cubicBezTo>
                                    <a:pt x="21" y="21"/>
                                    <a:pt x="21" y="21"/>
                                    <a:pt x="21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lnTo>
                                    <a:pt x="5" y="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"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9" name="Freeform 212"/>
                          <wps:cNvSpPr>
                            <a:spLocks noEditPoints="1"/>
                          </wps:cNvSpPr>
                          <wps:spPr bwMode="auto">
                            <a:xfrm>
                              <a:off x="17845" y="788"/>
                              <a:ext cx="153" cy="148"/>
                            </a:xfrm>
                            <a:custGeom>
                              <a:avLst/>
                              <a:gdLst>
                                <a:gd name="T0" fmla="*/ 6 w 26"/>
                                <a:gd name="T1" fmla="*/ 25 h 25"/>
                                <a:gd name="T2" fmla="*/ 20 w 26"/>
                                <a:gd name="T3" fmla="*/ 25 h 25"/>
                                <a:gd name="T4" fmla="*/ 26 w 26"/>
                                <a:gd name="T5" fmla="*/ 19 h 25"/>
                                <a:gd name="T6" fmla="*/ 26 w 26"/>
                                <a:gd name="T7" fmla="*/ 6 h 25"/>
                                <a:gd name="T8" fmla="*/ 20 w 26"/>
                                <a:gd name="T9" fmla="*/ 0 h 25"/>
                                <a:gd name="T10" fmla="*/ 6 w 26"/>
                                <a:gd name="T11" fmla="*/ 0 h 25"/>
                                <a:gd name="T12" fmla="*/ 0 w 26"/>
                                <a:gd name="T13" fmla="*/ 6 h 25"/>
                                <a:gd name="T14" fmla="*/ 0 w 26"/>
                                <a:gd name="T15" fmla="*/ 19 h 25"/>
                                <a:gd name="T16" fmla="*/ 6 w 26"/>
                                <a:gd name="T17" fmla="*/ 25 h 25"/>
                                <a:gd name="T18" fmla="*/ 5 w 26"/>
                                <a:gd name="T19" fmla="*/ 4 h 25"/>
                                <a:gd name="T20" fmla="*/ 21 w 26"/>
                                <a:gd name="T21" fmla="*/ 4 h 25"/>
                                <a:gd name="T22" fmla="*/ 21 w 26"/>
                                <a:gd name="T23" fmla="*/ 21 h 25"/>
                                <a:gd name="T24" fmla="*/ 5 w 26"/>
                                <a:gd name="T25" fmla="*/ 21 h 25"/>
                                <a:gd name="T26" fmla="*/ 5 w 26"/>
                                <a:gd name="T27" fmla="*/ 4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6" y="25"/>
                                  </a:moveTo>
                                  <a:cubicBezTo>
                                    <a:pt x="20" y="25"/>
                                    <a:pt x="20" y="25"/>
                                    <a:pt x="20" y="25"/>
                                  </a:cubicBezTo>
                                  <a:cubicBezTo>
                                    <a:pt x="23" y="25"/>
                                    <a:pt x="26" y="23"/>
                                    <a:pt x="26" y="19"/>
                                  </a:cubicBezTo>
                                  <a:cubicBezTo>
                                    <a:pt x="26" y="6"/>
                                    <a:pt x="26" y="6"/>
                                    <a:pt x="26" y="6"/>
                                  </a:cubicBezTo>
                                  <a:cubicBezTo>
                                    <a:pt x="26" y="3"/>
                                    <a:pt x="23" y="0"/>
                                    <a:pt x="20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cubicBezTo>
                                    <a:pt x="0" y="19"/>
                                    <a:pt x="0" y="19"/>
                                    <a:pt x="0" y="19"/>
                                  </a:cubicBezTo>
                                  <a:cubicBezTo>
                                    <a:pt x="0" y="23"/>
                                    <a:pt x="3" y="25"/>
                                    <a:pt x="6" y="25"/>
                                  </a:cubicBezTo>
                                  <a:close/>
                                  <a:moveTo>
                                    <a:pt x="5" y="4"/>
                                  </a:moveTo>
                                  <a:cubicBezTo>
                                    <a:pt x="21" y="4"/>
                                    <a:pt x="21" y="4"/>
                                    <a:pt x="21" y="4"/>
                                  </a:cubicBezTo>
                                  <a:cubicBezTo>
                                    <a:pt x="21" y="21"/>
                                    <a:pt x="21" y="21"/>
                                    <a:pt x="21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lnTo>
                                    <a:pt x="5" y="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"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0" name="Freeform 213"/>
                          <wps:cNvSpPr>
                            <a:spLocks noEditPoints="1"/>
                          </wps:cNvSpPr>
                          <wps:spPr bwMode="auto">
                            <a:xfrm>
                              <a:off x="18058" y="788"/>
                              <a:ext cx="155" cy="148"/>
                            </a:xfrm>
                            <a:custGeom>
                              <a:avLst/>
                              <a:gdLst>
                                <a:gd name="T0" fmla="*/ 6 w 26"/>
                                <a:gd name="T1" fmla="*/ 25 h 25"/>
                                <a:gd name="T2" fmla="*/ 20 w 26"/>
                                <a:gd name="T3" fmla="*/ 25 h 25"/>
                                <a:gd name="T4" fmla="*/ 26 w 26"/>
                                <a:gd name="T5" fmla="*/ 19 h 25"/>
                                <a:gd name="T6" fmla="*/ 26 w 26"/>
                                <a:gd name="T7" fmla="*/ 6 h 25"/>
                                <a:gd name="T8" fmla="*/ 20 w 26"/>
                                <a:gd name="T9" fmla="*/ 0 h 25"/>
                                <a:gd name="T10" fmla="*/ 6 w 26"/>
                                <a:gd name="T11" fmla="*/ 0 h 25"/>
                                <a:gd name="T12" fmla="*/ 0 w 26"/>
                                <a:gd name="T13" fmla="*/ 6 h 25"/>
                                <a:gd name="T14" fmla="*/ 0 w 26"/>
                                <a:gd name="T15" fmla="*/ 19 h 25"/>
                                <a:gd name="T16" fmla="*/ 6 w 26"/>
                                <a:gd name="T17" fmla="*/ 25 h 25"/>
                                <a:gd name="T18" fmla="*/ 5 w 26"/>
                                <a:gd name="T19" fmla="*/ 4 h 25"/>
                                <a:gd name="T20" fmla="*/ 21 w 26"/>
                                <a:gd name="T21" fmla="*/ 4 h 25"/>
                                <a:gd name="T22" fmla="*/ 21 w 26"/>
                                <a:gd name="T23" fmla="*/ 21 h 25"/>
                                <a:gd name="T24" fmla="*/ 5 w 26"/>
                                <a:gd name="T25" fmla="*/ 21 h 25"/>
                                <a:gd name="T26" fmla="*/ 5 w 26"/>
                                <a:gd name="T27" fmla="*/ 4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6" y="25"/>
                                  </a:moveTo>
                                  <a:cubicBezTo>
                                    <a:pt x="20" y="25"/>
                                    <a:pt x="20" y="25"/>
                                    <a:pt x="20" y="25"/>
                                  </a:cubicBezTo>
                                  <a:cubicBezTo>
                                    <a:pt x="23" y="25"/>
                                    <a:pt x="26" y="23"/>
                                    <a:pt x="26" y="19"/>
                                  </a:cubicBezTo>
                                  <a:cubicBezTo>
                                    <a:pt x="26" y="6"/>
                                    <a:pt x="26" y="6"/>
                                    <a:pt x="26" y="6"/>
                                  </a:cubicBezTo>
                                  <a:cubicBezTo>
                                    <a:pt x="26" y="3"/>
                                    <a:pt x="23" y="0"/>
                                    <a:pt x="20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cubicBezTo>
                                    <a:pt x="0" y="19"/>
                                    <a:pt x="0" y="19"/>
                                    <a:pt x="0" y="19"/>
                                  </a:cubicBezTo>
                                  <a:cubicBezTo>
                                    <a:pt x="0" y="23"/>
                                    <a:pt x="3" y="25"/>
                                    <a:pt x="6" y="25"/>
                                  </a:cubicBezTo>
                                  <a:close/>
                                  <a:moveTo>
                                    <a:pt x="5" y="4"/>
                                  </a:moveTo>
                                  <a:cubicBezTo>
                                    <a:pt x="21" y="4"/>
                                    <a:pt x="21" y="4"/>
                                    <a:pt x="21" y="4"/>
                                  </a:cubicBezTo>
                                  <a:cubicBezTo>
                                    <a:pt x="21" y="21"/>
                                    <a:pt x="21" y="21"/>
                                    <a:pt x="21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lnTo>
                                    <a:pt x="5" y="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"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1" name="Freeform 214"/>
                          <wps:cNvSpPr>
                            <a:spLocks noEditPoints="1"/>
                          </wps:cNvSpPr>
                          <wps:spPr bwMode="auto">
                            <a:xfrm>
                              <a:off x="18058" y="1003"/>
                              <a:ext cx="155" cy="148"/>
                            </a:xfrm>
                            <a:custGeom>
                              <a:avLst/>
                              <a:gdLst>
                                <a:gd name="T0" fmla="*/ 6 w 26"/>
                                <a:gd name="T1" fmla="*/ 25 h 25"/>
                                <a:gd name="T2" fmla="*/ 20 w 26"/>
                                <a:gd name="T3" fmla="*/ 25 h 25"/>
                                <a:gd name="T4" fmla="*/ 26 w 26"/>
                                <a:gd name="T5" fmla="*/ 19 h 25"/>
                                <a:gd name="T6" fmla="*/ 26 w 26"/>
                                <a:gd name="T7" fmla="*/ 6 h 25"/>
                                <a:gd name="T8" fmla="*/ 20 w 26"/>
                                <a:gd name="T9" fmla="*/ 0 h 25"/>
                                <a:gd name="T10" fmla="*/ 6 w 26"/>
                                <a:gd name="T11" fmla="*/ 0 h 25"/>
                                <a:gd name="T12" fmla="*/ 0 w 26"/>
                                <a:gd name="T13" fmla="*/ 6 h 25"/>
                                <a:gd name="T14" fmla="*/ 0 w 26"/>
                                <a:gd name="T15" fmla="*/ 19 h 25"/>
                                <a:gd name="T16" fmla="*/ 6 w 26"/>
                                <a:gd name="T17" fmla="*/ 25 h 25"/>
                                <a:gd name="T18" fmla="*/ 5 w 26"/>
                                <a:gd name="T19" fmla="*/ 4 h 25"/>
                                <a:gd name="T20" fmla="*/ 21 w 26"/>
                                <a:gd name="T21" fmla="*/ 4 h 25"/>
                                <a:gd name="T22" fmla="*/ 21 w 26"/>
                                <a:gd name="T23" fmla="*/ 21 h 25"/>
                                <a:gd name="T24" fmla="*/ 5 w 26"/>
                                <a:gd name="T25" fmla="*/ 21 h 25"/>
                                <a:gd name="T26" fmla="*/ 5 w 26"/>
                                <a:gd name="T27" fmla="*/ 4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6" y="25"/>
                                  </a:moveTo>
                                  <a:cubicBezTo>
                                    <a:pt x="20" y="25"/>
                                    <a:pt x="20" y="25"/>
                                    <a:pt x="20" y="25"/>
                                  </a:cubicBezTo>
                                  <a:cubicBezTo>
                                    <a:pt x="23" y="25"/>
                                    <a:pt x="26" y="22"/>
                                    <a:pt x="26" y="19"/>
                                  </a:cubicBezTo>
                                  <a:cubicBezTo>
                                    <a:pt x="26" y="6"/>
                                    <a:pt x="26" y="6"/>
                                    <a:pt x="26" y="6"/>
                                  </a:cubicBezTo>
                                  <a:cubicBezTo>
                                    <a:pt x="26" y="2"/>
                                    <a:pt x="23" y="0"/>
                                    <a:pt x="20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0"/>
                                    <a:pt x="0" y="2"/>
                                    <a:pt x="0" y="6"/>
                                  </a:cubicBezTo>
                                  <a:cubicBezTo>
                                    <a:pt x="0" y="19"/>
                                    <a:pt x="0" y="19"/>
                                    <a:pt x="0" y="19"/>
                                  </a:cubicBezTo>
                                  <a:cubicBezTo>
                                    <a:pt x="0" y="22"/>
                                    <a:pt x="3" y="25"/>
                                    <a:pt x="6" y="25"/>
                                  </a:cubicBezTo>
                                  <a:close/>
                                  <a:moveTo>
                                    <a:pt x="5" y="4"/>
                                  </a:moveTo>
                                  <a:cubicBezTo>
                                    <a:pt x="21" y="4"/>
                                    <a:pt x="21" y="4"/>
                                    <a:pt x="21" y="4"/>
                                  </a:cubicBezTo>
                                  <a:cubicBezTo>
                                    <a:pt x="21" y="21"/>
                                    <a:pt x="21" y="21"/>
                                    <a:pt x="21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lnTo>
                                    <a:pt x="5" y="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"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2" name="Freeform 215"/>
                          <wps:cNvSpPr>
                            <a:spLocks noEditPoints="1"/>
                          </wps:cNvSpPr>
                          <wps:spPr bwMode="auto">
                            <a:xfrm>
                              <a:off x="17845" y="1003"/>
                              <a:ext cx="153" cy="148"/>
                            </a:xfrm>
                            <a:custGeom>
                              <a:avLst/>
                              <a:gdLst>
                                <a:gd name="T0" fmla="*/ 20 w 26"/>
                                <a:gd name="T1" fmla="*/ 0 h 25"/>
                                <a:gd name="T2" fmla="*/ 6 w 26"/>
                                <a:gd name="T3" fmla="*/ 0 h 25"/>
                                <a:gd name="T4" fmla="*/ 0 w 26"/>
                                <a:gd name="T5" fmla="*/ 6 h 25"/>
                                <a:gd name="T6" fmla="*/ 0 w 26"/>
                                <a:gd name="T7" fmla="*/ 19 h 25"/>
                                <a:gd name="T8" fmla="*/ 6 w 26"/>
                                <a:gd name="T9" fmla="*/ 25 h 25"/>
                                <a:gd name="T10" fmla="*/ 20 w 26"/>
                                <a:gd name="T11" fmla="*/ 25 h 25"/>
                                <a:gd name="T12" fmla="*/ 26 w 26"/>
                                <a:gd name="T13" fmla="*/ 19 h 25"/>
                                <a:gd name="T14" fmla="*/ 26 w 26"/>
                                <a:gd name="T15" fmla="*/ 6 h 25"/>
                                <a:gd name="T16" fmla="*/ 20 w 26"/>
                                <a:gd name="T17" fmla="*/ 0 h 25"/>
                                <a:gd name="T18" fmla="*/ 21 w 26"/>
                                <a:gd name="T19" fmla="*/ 21 h 25"/>
                                <a:gd name="T20" fmla="*/ 5 w 26"/>
                                <a:gd name="T21" fmla="*/ 21 h 25"/>
                                <a:gd name="T22" fmla="*/ 5 w 26"/>
                                <a:gd name="T23" fmla="*/ 4 h 25"/>
                                <a:gd name="T24" fmla="*/ 21 w 26"/>
                                <a:gd name="T25" fmla="*/ 4 h 25"/>
                                <a:gd name="T26" fmla="*/ 21 w 26"/>
                                <a:gd name="T27" fmla="*/ 21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20" y="0"/>
                                  </a:move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0"/>
                                    <a:pt x="0" y="2"/>
                                    <a:pt x="0" y="6"/>
                                  </a:cubicBezTo>
                                  <a:cubicBezTo>
                                    <a:pt x="0" y="19"/>
                                    <a:pt x="0" y="19"/>
                                    <a:pt x="0" y="19"/>
                                  </a:cubicBezTo>
                                  <a:cubicBezTo>
                                    <a:pt x="0" y="22"/>
                                    <a:pt x="3" y="25"/>
                                    <a:pt x="6" y="25"/>
                                  </a:cubicBezTo>
                                  <a:cubicBezTo>
                                    <a:pt x="20" y="25"/>
                                    <a:pt x="20" y="25"/>
                                    <a:pt x="20" y="25"/>
                                  </a:cubicBezTo>
                                  <a:cubicBezTo>
                                    <a:pt x="23" y="25"/>
                                    <a:pt x="26" y="22"/>
                                    <a:pt x="26" y="19"/>
                                  </a:cubicBezTo>
                                  <a:cubicBezTo>
                                    <a:pt x="26" y="6"/>
                                    <a:pt x="26" y="6"/>
                                    <a:pt x="26" y="6"/>
                                  </a:cubicBezTo>
                                  <a:cubicBezTo>
                                    <a:pt x="26" y="2"/>
                                    <a:pt x="23" y="0"/>
                                    <a:pt x="20" y="0"/>
                                  </a:cubicBezTo>
                                  <a:close/>
                                  <a:moveTo>
                                    <a:pt x="21" y="21"/>
                                  </a:move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5" y="4"/>
                                    <a:pt x="5" y="4"/>
                                    <a:pt x="5" y="4"/>
                                  </a:cubicBezTo>
                                  <a:cubicBezTo>
                                    <a:pt x="21" y="4"/>
                                    <a:pt x="21" y="4"/>
                                    <a:pt x="21" y="4"/>
                                  </a:cubicBez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"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3" name="Freeform 216"/>
                          <wps:cNvSpPr>
                            <a:spLocks noEditPoints="1"/>
                          </wps:cNvSpPr>
                          <wps:spPr bwMode="auto">
                            <a:xfrm>
                              <a:off x="17633" y="1003"/>
                              <a:ext cx="153" cy="148"/>
                            </a:xfrm>
                            <a:custGeom>
                              <a:avLst/>
                              <a:gdLst>
                                <a:gd name="T0" fmla="*/ 6 w 26"/>
                                <a:gd name="T1" fmla="*/ 25 h 25"/>
                                <a:gd name="T2" fmla="*/ 20 w 26"/>
                                <a:gd name="T3" fmla="*/ 25 h 25"/>
                                <a:gd name="T4" fmla="*/ 26 w 26"/>
                                <a:gd name="T5" fmla="*/ 19 h 25"/>
                                <a:gd name="T6" fmla="*/ 26 w 26"/>
                                <a:gd name="T7" fmla="*/ 6 h 25"/>
                                <a:gd name="T8" fmla="*/ 20 w 26"/>
                                <a:gd name="T9" fmla="*/ 0 h 25"/>
                                <a:gd name="T10" fmla="*/ 6 w 26"/>
                                <a:gd name="T11" fmla="*/ 0 h 25"/>
                                <a:gd name="T12" fmla="*/ 0 w 26"/>
                                <a:gd name="T13" fmla="*/ 6 h 25"/>
                                <a:gd name="T14" fmla="*/ 0 w 26"/>
                                <a:gd name="T15" fmla="*/ 19 h 25"/>
                                <a:gd name="T16" fmla="*/ 6 w 26"/>
                                <a:gd name="T17" fmla="*/ 25 h 25"/>
                                <a:gd name="T18" fmla="*/ 5 w 26"/>
                                <a:gd name="T19" fmla="*/ 4 h 25"/>
                                <a:gd name="T20" fmla="*/ 21 w 26"/>
                                <a:gd name="T21" fmla="*/ 4 h 25"/>
                                <a:gd name="T22" fmla="*/ 21 w 26"/>
                                <a:gd name="T23" fmla="*/ 21 h 25"/>
                                <a:gd name="T24" fmla="*/ 5 w 26"/>
                                <a:gd name="T25" fmla="*/ 21 h 25"/>
                                <a:gd name="T26" fmla="*/ 5 w 26"/>
                                <a:gd name="T27" fmla="*/ 4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6" y="25"/>
                                  </a:moveTo>
                                  <a:cubicBezTo>
                                    <a:pt x="20" y="25"/>
                                    <a:pt x="20" y="25"/>
                                    <a:pt x="20" y="25"/>
                                  </a:cubicBezTo>
                                  <a:cubicBezTo>
                                    <a:pt x="23" y="25"/>
                                    <a:pt x="26" y="22"/>
                                    <a:pt x="26" y="19"/>
                                  </a:cubicBezTo>
                                  <a:cubicBezTo>
                                    <a:pt x="26" y="6"/>
                                    <a:pt x="26" y="6"/>
                                    <a:pt x="26" y="6"/>
                                  </a:cubicBezTo>
                                  <a:cubicBezTo>
                                    <a:pt x="26" y="2"/>
                                    <a:pt x="23" y="0"/>
                                    <a:pt x="20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0"/>
                                    <a:pt x="0" y="2"/>
                                    <a:pt x="0" y="6"/>
                                  </a:cubicBezTo>
                                  <a:cubicBezTo>
                                    <a:pt x="0" y="19"/>
                                    <a:pt x="0" y="19"/>
                                    <a:pt x="0" y="19"/>
                                  </a:cubicBezTo>
                                  <a:cubicBezTo>
                                    <a:pt x="0" y="22"/>
                                    <a:pt x="3" y="25"/>
                                    <a:pt x="6" y="25"/>
                                  </a:cubicBezTo>
                                  <a:close/>
                                  <a:moveTo>
                                    <a:pt x="5" y="4"/>
                                  </a:moveTo>
                                  <a:cubicBezTo>
                                    <a:pt x="21" y="4"/>
                                    <a:pt x="21" y="4"/>
                                    <a:pt x="21" y="4"/>
                                  </a:cubicBezTo>
                                  <a:cubicBezTo>
                                    <a:pt x="21" y="21"/>
                                    <a:pt x="21" y="21"/>
                                    <a:pt x="21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lnTo>
                                    <a:pt x="5" y="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"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25pt;margin-top:11.55pt;height:18.6pt;width:18.6pt;z-index:251679744;mso-width-relative:page;mso-height-relative:page;" coordorigin="4867,1138" coordsize="372,372" o:gfxdata="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">
                <o:lock v:ext="edit" aspectratio="f"/>
                <v:shape id="椭圆 23" o:spid="_x0000_s1026" o:spt="3" type="#_x0000_t3" style="position:absolute;left:4867;top:1138;height:373;width:373;v-text-anchor:middle;" fillcolor="#333F50 [2415]" filled="t" stroked="f" coordsize="21600,21600" o:gfxdata="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me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236" o:spid="_x0000_s1026" o:spt="203" style="position:absolute;left:4954;top:1225;height:198;width:198;" coordorigin="17543,480" coordsize="758,758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10" o:spid="_x0000_s1026" o:spt="100" style="position:absolute;left:17543;top:480;height:758;width:758;" filled="t" stroked="t" coordsize="128,128" o:gfxdata="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Pt5b4A&#10;AADcAAAADwAAAAAAAAABACAAAAAiAAAAZHJzL2Rvd25yZXYueG1sUEsBAhQAFAAAAAgAh07iQDMv&#10;BZ47AAAAOQAAABAAAAAAAAAAAQAgAAAADQEAAGRycy9zaGFwZXhtbC54bWxQSwUGAAAAAAYABgBb&#10;AQAAtwMAAAAA&#10;" path="m122,11c102,11,102,11,102,11c102,3,102,3,102,3c102,2,101,1,100,1c99,1,98,2,98,3c98,11,98,11,98,11c66,11,66,11,66,11c66,3,66,3,66,3c66,2,65,1,64,1c63,1,62,2,62,3c62,11,62,11,62,11c30,11,30,11,30,11c30,2,30,2,30,2c30,1,29,0,28,0c27,0,26,1,26,2c26,11,26,11,26,11c6,11,6,11,6,11c3,11,0,14,0,17c0,122,0,122,0,122c0,125,3,128,6,128c122,128,122,128,122,128c125,128,128,125,128,122c128,17,128,17,128,17c128,14,125,11,122,11xm123,123c5,123,5,123,5,123c5,42,5,42,5,42c123,42,123,42,123,42l123,123xm123,37c5,37,5,37,5,37c5,16,5,16,5,16c26,16,26,16,26,16c26,23,26,23,26,23c26,25,27,26,28,26c29,26,30,25,30,23c30,16,30,16,30,16c62,16,62,16,62,16c62,25,62,25,62,25c62,26,63,27,64,27c65,27,66,26,66,25c66,16,66,16,66,16c98,16,98,16,98,16c98,25,98,25,98,25c98,26,99,27,100,27c101,27,102,26,102,25c102,16,102,16,102,16c123,16,123,16,123,16l123,37xe">
                    <v:path o:connectlocs="722,65;604,65;604,17;592,5;580,17;580,65;390,65;390,17;379,5;367,17;367,65;177,65;177,11;165,0;153,11;153,65;35,65;0,100;0,722;35,758;722,758;758,722;758,100;722,65;728,728;29,728;29,248;728,248;728,728;728,219;29,219;29,94;153,94;153,136;165,153;177,136;177,94;367,94;367,148;379,159;390,148;390,94;580,94;580,148;592,159;604,148;604,94;728,94;728,219" o:connectangles="0,0,0,0,0,0,0,0,0,0,0,0,0,0,0,0,0,0,0,0,0,0,0,0,0,0,0,0,0,0,0,0,0,0,0,0,0,0,0,0,0,0,0,0,0,0,0,0,0"/>
                    <v:fill on="t" focussize="0,0"/>
                    <v:stroke weight="0.01pt" color="#FFFFFF [3212]" joinstyle="round"/>
                    <v:imagedata o:title=""/>
                    <o:lock v:ext="edit" aspectratio="f"/>
                  </v:shape>
                  <v:shape id="Freeform 211" o:spid="_x0000_s1026" o:spt="100" style="position:absolute;left:17633;top:788;height:148;width:153;" filled="t" stroked="t" coordsize="26,25" o:gfxdata="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ALZBugAAANwA&#10;AAAPAAAAAAAAAAEAIAAAACIAAABkcnMvZG93bnJldi54bWxQSwECFAAUAAAACACHTuJAMy8FnjsA&#10;AAA5AAAAEAAAAAAAAAABACAAAAAJAQAAZHJzL3NoYXBleG1sLnhtbFBLBQYAAAAABgAGAFsBAACz&#10;AwAAAAA=&#10;" path="m6,25c20,25,20,25,20,25c23,25,26,23,26,19c26,6,26,6,26,6c26,3,23,0,20,0c6,0,6,0,6,0c3,0,0,3,0,6c0,19,0,19,0,19c0,23,3,25,6,25xm5,4c21,4,21,4,21,4c21,21,21,21,21,21c5,21,5,21,5,21l5,4xe">
                    <v:path o:connectlocs="35,148;117,148;153,112;153,35;117,0;35,0;0,35;0,112;35,148;29,23;123,23;123,124;29,124;29,23" o:connectangles="0,0,0,0,0,0,0,0,0,0,0,0,0,0"/>
                    <v:fill on="t" focussize="0,0"/>
                    <v:stroke weight="0.01pt" color="#FFFFFF [3212]" joinstyle="round"/>
                    <v:imagedata o:title=""/>
                    <o:lock v:ext="edit" aspectratio="f"/>
                  </v:shape>
                  <v:shape id="Freeform 212" o:spid="_x0000_s1026" o:spt="100" style="position:absolute;left:17845;top:788;height:148;width:153;" filled="t" stroked="t" coordsize="26,25" o:gfxdata="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TBPavQAA&#10;ANwAAAAPAAAAAAAAAAEAIAAAACIAAABkcnMvZG93bnJldi54bWxQSwECFAAUAAAACACHTuJAMy8F&#10;njsAAAA5AAAAEAAAAAAAAAABACAAAAAMAQAAZHJzL3NoYXBleG1sLnhtbFBLBQYAAAAABgAGAFsB&#10;AAC2AwAAAAA=&#10;" path="m6,25c20,25,20,25,20,25c23,25,26,23,26,19c26,6,26,6,26,6c26,3,23,0,20,0c6,0,6,0,6,0c3,0,0,3,0,6c0,19,0,19,0,19c0,23,3,25,6,25xm5,4c21,4,21,4,21,4c21,21,21,21,21,21c5,21,5,21,5,21l5,4xe">
                    <v:path o:connectlocs="35,148;117,148;153,112;153,35;117,0;35,0;0,35;0,112;35,148;29,23;123,23;123,124;29,124;29,23" o:connectangles="0,0,0,0,0,0,0,0,0,0,0,0,0,0"/>
                    <v:fill on="t" focussize="0,0"/>
                    <v:stroke weight="0.01pt" color="#FFFFFF [3212]" joinstyle="round"/>
                    <v:imagedata o:title=""/>
                    <o:lock v:ext="edit" aspectratio="f"/>
                  </v:shape>
                  <v:shape id="Freeform 213" o:spid="_x0000_s1026" o:spt="100" style="position:absolute;left:18058;top:788;height:148;width:155;" filled="t" stroked="t" coordsize="26,25" o:gfxdata="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vLJq5AAAA3AAA&#10;AA8AAAAAAAAAAQAgAAAAIgAAAGRycy9kb3ducmV2LnhtbFBLAQIUABQAAAAIAIdO4kAzLwWeOwAA&#10;ADkAAAAQAAAAAAAAAAEAIAAAAAgBAABkcnMvc2hhcGV4bWwueG1sUEsFBgAAAAAGAAYAWwEAALID&#10;AAAAAA==&#10;" path="m6,25c20,25,20,25,20,25c23,25,26,23,26,19c26,6,26,6,26,6c26,3,23,0,20,0c6,0,6,0,6,0c3,0,0,3,0,6c0,19,0,19,0,19c0,23,3,25,6,25xm5,4c21,4,21,4,21,4c21,21,21,21,21,21c5,21,5,21,5,21l5,4xe">
                    <v:path o:connectlocs="35,148;119,148;155,112;155,35;119,0;35,0;0,35;0,112;35,148;29,23;125,23;125,124;29,124;29,23" o:connectangles="0,0,0,0,0,0,0,0,0,0,0,0,0,0"/>
                    <v:fill on="t" focussize="0,0"/>
                    <v:stroke weight="0.01pt" color="#FFFFFF [3212]" joinstyle="round"/>
                    <v:imagedata o:title=""/>
                    <o:lock v:ext="edit" aspectratio="f"/>
                  </v:shape>
                  <v:shape id="Freeform 214" o:spid="_x0000_s1026" o:spt="100" style="position:absolute;left:18058;top:1003;height:148;width:155;" filled="t" stroked="t" coordsize="26,25" o:gfxdata="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44kBvQAA&#10;ANwAAAAPAAAAAAAAAAEAIAAAACIAAABkcnMvZG93bnJldi54bWxQSwECFAAUAAAACACHTuJAMy8F&#10;njsAAAA5AAAAEAAAAAAAAAABACAAAAAMAQAAZHJzL3NoYXBleG1sLnhtbFBLBQYAAAAABgAGAFsB&#10;AAC2AwAAAAA=&#10;" path="m6,25c20,25,20,25,20,25c23,25,26,22,26,19c26,6,26,6,26,6c26,2,23,0,20,0c6,0,6,0,6,0c3,0,0,2,0,6c0,19,0,19,0,19c0,22,3,25,6,25xm5,4c21,4,21,4,21,4c21,21,21,21,21,21c5,21,5,21,5,21l5,4xe">
                    <v:path o:connectlocs="35,148;119,148;155,112;155,35;119,0;35,0;0,35;0,112;35,148;29,23;125,23;125,124;29,124;29,23" o:connectangles="0,0,0,0,0,0,0,0,0,0,0,0,0,0"/>
                    <v:fill on="t" focussize="0,0"/>
                    <v:stroke weight="0.01pt" color="#FFFFFF [3212]" joinstyle="round"/>
                    <v:imagedata o:title=""/>
                    <o:lock v:ext="edit" aspectratio="f"/>
                  </v:shape>
                  <v:shape id="Freeform 215" o:spid="_x0000_s1026" o:spt="100" style="position:absolute;left:17845;top:1003;height:148;width:153;" filled="t" stroked="t" coordsize="26,25" o:gfxdata="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xF3a8AAAA&#10;3AAAAA8AAAAAAAAAAQAgAAAAIgAAAGRycy9kb3ducmV2LnhtbFBLAQIUABQAAAAIAIdO4kAzLwWe&#10;OwAAADkAAAAQAAAAAAAAAAEAIAAAAAsBAABkcnMvc2hhcGV4bWwueG1sUEsFBgAAAAAGAAYAWwEA&#10;ALUDAAAAAA==&#10;" path="m20,0c6,0,6,0,6,0c3,0,0,2,0,6c0,19,0,19,0,19c0,22,3,25,6,25c20,25,20,25,20,25c23,25,26,22,26,19c26,6,26,6,26,6c26,2,23,0,20,0xm21,21c5,21,5,21,5,21c5,4,5,4,5,4c21,4,21,4,21,4l21,21xe">
                    <v:path o:connectlocs="117,0;35,0;0,35;0,112;35,148;117,148;153,112;153,35;117,0;123,124;29,124;29,23;123,23;123,124" o:connectangles="0,0,0,0,0,0,0,0,0,0,0,0,0,0"/>
                    <v:fill on="t" focussize="0,0"/>
                    <v:stroke weight="0.01pt" color="#FFFFFF [3212]" joinstyle="round"/>
                    <v:imagedata o:title=""/>
                    <o:lock v:ext="edit" aspectratio="f"/>
                  </v:shape>
                  <v:shape id="Freeform 216" o:spid="_x0000_s1026" o:spt="100" style="position:absolute;left:17633;top:1003;height:148;width:153;" filled="t" stroked="t" coordsize="26,25" o:gfxdata="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fbLtvQAA&#10;ANwAAAAPAAAAAAAAAAEAIAAAACIAAABkcnMvZG93bnJldi54bWxQSwECFAAUAAAACACHTuJAMy8F&#10;njsAAAA5AAAAEAAAAAAAAAABACAAAAAMAQAAZHJzL3NoYXBleG1sLnhtbFBLBQYAAAAABgAGAFsB&#10;AAC2AwAAAAA=&#10;" path="m6,25c20,25,20,25,20,25c23,25,26,22,26,19c26,6,26,6,26,6c26,2,23,0,20,0c6,0,6,0,6,0c3,0,0,2,0,6c0,19,0,19,0,19c0,22,3,25,6,25xm5,4c21,4,21,4,21,4c21,21,21,21,21,21c5,21,5,21,5,21l5,4xe">
                    <v:path o:connectlocs="35,148;117,148;153,112;153,35;117,0;35,0;0,35;0,112;35,148;29,23;123,23;123,124;29,124;29,23" o:connectangles="0,0,0,0,0,0,0,0,0,0,0,0,0,0"/>
                    <v:fill on="t" focussize="0,0"/>
                    <v:stroke weight="0.01pt" color="#FFFFFF [3212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132080</wp:posOffset>
                </wp:positionV>
                <wp:extent cx="236855" cy="236855"/>
                <wp:effectExtent l="0" t="0" r="10795" b="10795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5" cy="236855"/>
                          <a:chOff x="9999" y="2941"/>
                          <a:chExt cx="600" cy="600"/>
                        </a:xfrm>
                      </wpg:grpSpPr>
                      <wps:wsp>
                        <wps:cNvPr id="88" name="椭圆 24"/>
                        <wps:cNvSpPr/>
                        <wps:spPr>
                          <a:xfrm>
                            <a:off x="9999" y="2941"/>
                            <a:ext cx="600" cy="6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9" name="组合 1999"/>
                        <wpg:cNvGrpSpPr/>
                        <wpg:grpSpPr>
                          <a:xfrm rot="0">
                            <a:off x="10140" y="3080"/>
                            <a:ext cx="318" cy="322"/>
                            <a:chOff x="749158" y="1826435"/>
                            <a:chExt cx="400576" cy="404763"/>
                          </a:xfrm>
                        </wpg:grpSpPr>
                        <wps:wsp>
                          <wps:cNvPr id="90" name="Freeform 1455"/>
                          <wps:cNvSpPr/>
                          <wps:spPr bwMode="auto">
                            <a:xfrm>
                              <a:off x="749158" y="1826435"/>
                              <a:ext cx="400576" cy="404763"/>
                            </a:xfrm>
                            <a:custGeom>
                              <a:avLst/>
                              <a:gdLst>
                                <a:gd name="T0" fmla="*/ 0 w 121"/>
                                <a:gd name="T1" fmla="*/ 29 h 122"/>
                                <a:gd name="T2" fmla="*/ 30 w 121"/>
                                <a:gd name="T3" fmla="*/ 91 h 122"/>
                                <a:gd name="T4" fmla="*/ 92 w 121"/>
                                <a:gd name="T5" fmla="*/ 121 h 122"/>
                                <a:gd name="T6" fmla="*/ 119 w 121"/>
                                <a:gd name="T7" fmla="*/ 99 h 122"/>
                                <a:gd name="T8" fmla="*/ 114 w 121"/>
                                <a:gd name="T9" fmla="*/ 84 h 122"/>
                                <a:gd name="T10" fmla="*/ 99 w 121"/>
                                <a:gd name="T11" fmla="*/ 76 h 122"/>
                                <a:gd name="T12" fmla="*/ 90 w 121"/>
                                <a:gd name="T13" fmla="*/ 80 h 122"/>
                                <a:gd name="T14" fmla="*/ 71 w 121"/>
                                <a:gd name="T15" fmla="*/ 87 h 122"/>
                                <a:gd name="T16" fmla="*/ 51 w 121"/>
                                <a:gd name="T17" fmla="*/ 70 h 122"/>
                                <a:gd name="T18" fmla="*/ 34 w 121"/>
                                <a:gd name="T19" fmla="*/ 50 h 122"/>
                                <a:gd name="T20" fmla="*/ 41 w 121"/>
                                <a:gd name="T21" fmla="*/ 31 h 122"/>
                                <a:gd name="T22" fmla="*/ 45 w 121"/>
                                <a:gd name="T23" fmla="*/ 22 h 122"/>
                                <a:gd name="T24" fmla="*/ 37 w 121"/>
                                <a:gd name="T25" fmla="*/ 7 h 122"/>
                                <a:gd name="T26" fmla="*/ 22 w 121"/>
                                <a:gd name="T27" fmla="*/ 2 h 122"/>
                                <a:gd name="T28" fmla="*/ 0 w 121"/>
                                <a:gd name="T29" fmla="*/ 29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1" h="122">
                                  <a:moveTo>
                                    <a:pt x="0" y="29"/>
                                  </a:moveTo>
                                  <a:cubicBezTo>
                                    <a:pt x="1" y="48"/>
                                    <a:pt x="11" y="71"/>
                                    <a:pt x="30" y="91"/>
                                  </a:cubicBezTo>
                                  <a:cubicBezTo>
                                    <a:pt x="50" y="110"/>
                                    <a:pt x="73" y="120"/>
                                    <a:pt x="92" y="121"/>
                                  </a:cubicBezTo>
                                  <a:cubicBezTo>
                                    <a:pt x="98" y="122"/>
                                    <a:pt x="116" y="108"/>
                                    <a:pt x="119" y="99"/>
                                  </a:cubicBezTo>
                                  <a:cubicBezTo>
                                    <a:pt x="121" y="92"/>
                                    <a:pt x="120" y="88"/>
                                    <a:pt x="114" y="84"/>
                                  </a:cubicBezTo>
                                  <a:cubicBezTo>
                                    <a:pt x="99" y="76"/>
                                    <a:pt x="99" y="76"/>
                                    <a:pt x="99" y="76"/>
                                  </a:cubicBezTo>
                                  <a:cubicBezTo>
                                    <a:pt x="96" y="74"/>
                                    <a:pt x="93" y="76"/>
                                    <a:pt x="90" y="80"/>
                                  </a:cubicBezTo>
                                  <a:cubicBezTo>
                                    <a:pt x="83" y="89"/>
                                    <a:pt x="80" y="91"/>
                                    <a:pt x="71" y="87"/>
                                  </a:cubicBezTo>
                                  <a:cubicBezTo>
                                    <a:pt x="64" y="82"/>
                                    <a:pt x="58" y="77"/>
                                    <a:pt x="51" y="70"/>
                                  </a:cubicBezTo>
                                  <a:cubicBezTo>
                                    <a:pt x="44" y="63"/>
                                    <a:pt x="39" y="58"/>
                                    <a:pt x="34" y="50"/>
                                  </a:cubicBezTo>
                                  <a:cubicBezTo>
                                    <a:pt x="30" y="41"/>
                                    <a:pt x="32" y="38"/>
                                    <a:pt x="41" y="31"/>
                                  </a:cubicBezTo>
                                  <a:cubicBezTo>
                                    <a:pt x="45" y="28"/>
                                    <a:pt x="47" y="25"/>
                                    <a:pt x="45" y="22"/>
                                  </a:cubicBezTo>
                                  <a:cubicBezTo>
                                    <a:pt x="37" y="7"/>
                                    <a:pt x="37" y="7"/>
                                    <a:pt x="37" y="7"/>
                                  </a:cubicBezTo>
                                  <a:cubicBezTo>
                                    <a:pt x="33" y="1"/>
                                    <a:pt x="29" y="0"/>
                                    <a:pt x="22" y="2"/>
                                  </a:cubicBezTo>
                                  <a:cubicBezTo>
                                    <a:pt x="13" y="5"/>
                                    <a:pt x="0" y="23"/>
                                    <a:pt x="0" y="2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 cap="flat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1" name="Line 14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4758" y="1843183"/>
                              <a:ext cx="53038" cy="93514"/>
                            </a:xfrm>
                            <a:prstGeom prst="line">
                              <a:avLst/>
                            </a:prstGeom>
                            <a:noFill/>
                            <a:ln w="19050" cap="flat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2" name="Line 1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0867" y="2108373"/>
                              <a:ext cx="92119" cy="53038"/>
                            </a:xfrm>
                            <a:prstGeom prst="line">
                              <a:avLst/>
                            </a:prstGeom>
                            <a:noFill/>
                            <a:ln w="19050" cap="flat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2pt;margin-top:10.4pt;height:18.65pt;width:18.65pt;z-index:251677696;mso-width-relative:page;mso-height-relative:page;" coordorigin="9999,2941" coordsize="600,600" o:gfxdata="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DDxaKLaAAAACQEAAA8AAAAAAAAAAQAgAAAA&#10;IgAAAGRycy9kb3ducmV2LnhtbFBLAQIUABQAAAAIAIdO4kCEjwYzKAcAAIwbAAAOAAAAAAAAAAEA&#10;IAAAACkBAABkcnMvZTJvRG9jLnhtbFBLBQYAAAAABgAGAFkBAADDCgAAAAA=&#10;">
                <o:lock v:ext="edit" aspectratio="f"/>
                <v:shape id="椭圆 24" o:spid="_x0000_s1026" o:spt="3" type="#_x0000_t3" style="position:absolute;left:9999;top:2941;height:600;width:600;v-text-anchor:middle;" fillcolor="#333F50 [2415]" filled="t" stroked="f" coordsize="21600,21600" o:gfxdata="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GHa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999" o:spid="_x0000_s1026" o:spt="203" style="position:absolute;left:10140;top:3080;height:322;width:318;" coordorigin="749158,1826435" coordsize="400576,404763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455" o:spid="_x0000_s1026" o:spt="100" style="position:absolute;left:749158;top:1826435;height:404763;width:400576;" filled="f" stroked="t" coordsize="121,122" o:gfxdata="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5Uxy8AAAA&#10;2wAAAA8AAAAAAAAAAQAgAAAAIgAAAGRycy9kb3ducmV2LnhtbFBLAQIUABQAAAAIAIdO4kAzLwWe&#10;OwAAADkAAAAQAAAAAAAAAAEAIAAAAAsBAABkcnMvc2hhcGV4bWwueG1sUEsFBgAAAAAGAAYAWwEA&#10;ALUDAAAAAA==&#10;" path="m0,29c1,48,11,71,30,91c50,110,73,120,92,121c98,122,116,108,119,99c121,92,120,88,114,84c99,76,99,76,99,76c96,74,93,76,90,80c83,89,80,91,71,87c64,82,58,77,51,70c44,63,39,58,34,50c30,41,32,38,41,31c45,28,47,25,45,22c37,7,37,7,37,7c33,1,29,0,22,2c13,5,0,23,0,29xe">
                    <v:path o:connectlocs="0,96214;99316,301913;304570,401445;393954,328455;377402,278689;327744,252147;297949,265418;235048,288642;168837,232241;112558,165886;135732,102849;148974,72990;122490,23224;72832,6635;0,96214" o:connectangles="0,0,0,0,0,0,0,0,0,0,0,0,0,0,0"/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line id="Line 1456" o:spid="_x0000_s1026" o:spt="20" style="position:absolute;left:814758;top:1843183;height:93514;width:53038;" filled="f" stroked="t" coordsize="21600,21600" o:gfxdata="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UTC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Line 1457" o:spid="_x0000_s1026" o:spt="20" style="position:absolute;left:1040867;top:2108373;height:53038;width:92119;" filled="f" stroked="t" coordsize="21600,21600" o:gfxdata="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541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197485</wp:posOffset>
                </wp:positionV>
                <wp:extent cx="1891665" cy="3454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求职意向：产品运营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3pt;margin-top:15.55pt;height:27.2pt;width:148.95pt;z-index:251662336;mso-width-relative:page;mso-height-relative:page;" filled="f" stroked="f" coordsize="21600,21600" o:gfxdata="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+5ljtkAAAAJAQAADwAAAAAAAAABACAAAAAiAAAAZHJz&#10;L2Rvd25yZXYueG1sUEsBAhQAFAAAAAgAh07iQA6+HDg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求职意向：产品运营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113030</wp:posOffset>
                </wp:positionV>
                <wp:extent cx="236855" cy="236855"/>
                <wp:effectExtent l="0" t="0" r="10795" b="1079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5" cy="236855"/>
                          <a:chOff x="13442" y="2931"/>
                          <a:chExt cx="600" cy="600"/>
                        </a:xfrm>
                      </wpg:grpSpPr>
                      <wps:wsp>
                        <wps:cNvPr id="94" name="椭圆 25"/>
                        <wps:cNvSpPr/>
                        <wps:spPr>
                          <a:xfrm>
                            <a:off x="13442" y="2931"/>
                            <a:ext cx="600" cy="6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5" name="组合 141"/>
                        <wpg:cNvGrpSpPr/>
                        <wpg:grpSpPr>
                          <a:xfrm>
                            <a:off x="13575" y="3114"/>
                            <a:ext cx="333" cy="234"/>
                            <a:chOff x="6469838" y="4629546"/>
                            <a:chExt cx="475492" cy="310104"/>
                          </a:xfrm>
                        </wpg:grpSpPr>
                        <wps:wsp>
                          <wps:cNvPr id="96" name="Freeform 185"/>
                          <wps:cNvSpPr/>
                          <wps:spPr bwMode="auto">
                            <a:xfrm>
                              <a:off x="6469838" y="4629546"/>
                              <a:ext cx="475492" cy="310104"/>
                            </a:xfrm>
                            <a:custGeom>
                              <a:avLst/>
                              <a:gdLst>
                                <a:gd name="T0" fmla="*/ 180 w 184"/>
                                <a:gd name="T1" fmla="*/ 120 h 120"/>
                                <a:gd name="T2" fmla="*/ 4 w 184"/>
                                <a:gd name="T3" fmla="*/ 120 h 120"/>
                                <a:gd name="T4" fmla="*/ 0 w 184"/>
                                <a:gd name="T5" fmla="*/ 116 h 120"/>
                                <a:gd name="T6" fmla="*/ 0 w 184"/>
                                <a:gd name="T7" fmla="*/ 4 h 120"/>
                                <a:gd name="T8" fmla="*/ 4 w 184"/>
                                <a:gd name="T9" fmla="*/ 0 h 120"/>
                                <a:gd name="T10" fmla="*/ 180 w 184"/>
                                <a:gd name="T11" fmla="*/ 0 h 120"/>
                                <a:gd name="T12" fmla="*/ 184 w 184"/>
                                <a:gd name="T13" fmla="*/ 4 h 120"/>
                                <a:gd name="T14" fmla="*/ 184 w 184"/>
                                <a:gd name="T15" fmla="*/ 116 h 120"/>
                                <a:gd name="T16" fmla="*/ 180 w 184"/>
                                <a:gd name="T17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84" h="120">
                                  <a:moveTo>
                                    <a:pt x="180" y="120"/>
                                  </a:moveTo>
                                  <a:cubicBezTo>
                                    <a:pt x="4" y="120"/>
                                    <a:pt x="4" y="120"/>
                                    <a:pt x="4" y="120"/>
                                  </a:cubicBezTo>
                                  <a:cubicBezTo>
                                    <a:pt x="2" y="120"/>
                                    <a:pt x="0" y="118"/>
                                    <a:pt x="0" y="116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2"/>
                                    <a:pt x="2" y="0"/>
                                    <a:pt x="4" y="0"/>
                                  </a:cubicBezTo>
                                  <a:cubicBezTo>
                                    <a:pt x="180" y="0"/>
                                    <a:pt x="180" y="0"/>
                                    <a:pt x="180" y="0"/>
                                  </a:cubicBezTo>
                                  <a:cubicBezTo>
                                    <a:pt x="182" y="0"/>
                                    <a:pt x="184" y="2"/>
                                    <a:pt x="184" y="4"/>
                                  </a:cubicBezTo>
                                  <a:cubicBezTo>
                                    <a:pt x="184" y="116"/>
                                    <a:pt x="184" y="116"/>
                                    <a:pt x="184" y="116"/>
                                  </a:cubicBezTo>
                                  <a:cubicBezTo>
                                    <a:pt x="184" y="118"/>
                                    <a:pt x="182" y="120"/>
                                    <a:pt x="180" y="12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 cap="rnd">
                              <a:solidFill>
                                <a:schemeClr val="bg1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6"/>
                          <wps:cNvSpPr/>
                          <wps:spPr bwMode="auto">
                            <a:xfrm>
                              <a:off x="6475278" y="4632811"/>
                              <a:ext cx="464611" cy="193679"/>
                            </a:xfrm>
                            <a:custGeom>
                              <a:avLst/>
                              <a:gdLst>
                                <a:gd name="T0" fmla="*/ 427 w 427"/>
                                <a:gd name="T1" fmla="*/ 0 h 178"/>
                                <a:gd name="T2" fmla="*/ 270 w 427"/>
                                <a:gd name="T3" fmla="*/ 130 h 178"/>
                                <a:gd name="T4" fmla="*/ 213 w 427"/>
                                <a:gd name="T5" fmla="*/ 178 h 178"/>
                                <a:gd name="T6" fmla="*/ 156 w 427"/>
                                <a:gd name="T7" fmla="*/ 130 h 178"/>
                                <a:gd name="T8" fmla="*/ 0 w 427"/>
                                <a:gd name="T9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7" h="178">
                                  <a:moveTo>
                                    <a:pt x="427" y="0"/>
                                  </a:moveTo>
                                  <a:lnTo>
                                    <a:pt x="270" y="130"/>
                                  </a:lnTo>
                                  <a:lnTo>
                                    <a:pt x="213" y="178"/>
                                  </a:lnTo>
                                  <a:lnTo>
                                    <a:pt x="156" y="13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 cap="rnd">
                              <a:solidFill>
                                <a:schemeClr val="bg1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Line 1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72014" y="4774262"/>
                              <a:ext cx="173005" cy="163212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chemeClr val="bg1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9" name="Line 18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69061" y="4774262"/>
                              <a:ext cx="173005" cy="163212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chemeClr val="bg1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2pt;margin-top:8.9pt;height:18.65pt;width:18.65pt;z-index:251678720;mso-width-relative:page;mso-height-relative:page;" coordorigin="13442,2931" coordsize="600,600" o:gfxdata="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">
                <o:lock v:ext="edit" aspectratio="f"/>
                <v:shape id="椭圆 25" o:spid="_x0000_s1026" o:spt="3" type="#_x0000_t3" style="position:absolute;left:13442;top:2931;height:600;width:600;v-text-anchor:middle;" fillcolor="#333F50 [2415]" filled="t" stroked="f" coordsize="21600,21600" o:gfxdata="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oF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41" o:spid="_x0000_s1026" o:spt="203" style="position:absolute;left:13575;top:3114;height:234;width:333;" coordorigin="6469838,4629546" coordsize="475492,310104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85" o:spid="_x0000_s1026" o:spt="100" style="position:absolute;left:6469838;top:4629546;height:310104;width:475492;" filled="f" stroked="t" coordsize="184,120" o:gfxdata="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wpKvQAA&#10;ANsAAAAPAAAAAAAAAAEAIAAAACIAAABkcnMvZG93bnJldi54bWxQSwECFAAUAAAACACHTuJAMy8F&#10;njsAAAA5AAAAEAAAAAAAAAABACAAAAAMAQAAZHJzL3NoYXBleG1sLnhtbFBLBQYAAAAABgAGAFsB&#10;AAC2AwAAAAA=&#10;" path="m180,120c4,120,4,120,4,120c2,120,0,118,0,116c0,4,0,4,0,4c0,2,2,0,4,0c180,0,180,0,180,0c182,0,184,2,184,4c184,116,184,116,184,116c184,118,182,120,180,120xe">
                    <v:path o:connectlocs="465155,310104;10336,310104;0,299767;0,10336;10336,0;465155,0;475492,10336;475492,299767;465155,310104" o:connectangles="0,0,0,0,0,0,0,0,0"/>
                    <v:fill on="f" focussize="0,0"/>
                    <v:stroke weight="1.5pt" color="#FFFFFF [3212]" joinstyle="round" endcap="round"/>
                    <v:imagedata o:title=""/>
                    <o:lock v:ext="edit" aspectratio="f"/>
                  </v:shape>
                  <v:shape id="Freeform 186" o:spid="_x0000_s1026" o:spt="100" style="position:absolute;left:6475278;top:4632811;height:193679;width:464611;" filled="f" stroked="t" coordsize="427,178" o:gfxdata="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bM/b4A&#10;AADbAAAADwAAAAAAAAABACAAAAAiAAAAZHJzL2Rvd25yZXYueG1sUEsBAhQAFAAAAAgAh07iQDMv&#10;BZ47AAAAOQAAABAAAAAAAAAAAQAgAAAADQEAAGRycy9zaGFwZXhtbC54bWxQSwUGAAAAAAYABgBb&#10;AQAAtwMAAAAA&#10;" path="m427,0l270,130,213,178,156,130,0,0e">
                    <v:path o:connectlocs="464611,0;293782,141450;231761,193679;169740,141450;0,0" o:connectangles="0,0,0,0,0"/>
                    <v:fill on="f" focussize="0,0"/>
                    <v:stroke weight="1.5pt" color="#FFFFFF [3212]" joinstyle="round" endcap="round"/>
                    <v:imagedata o:title=""/>
                    <o:lock v:ext="edit" aspectratio="f"/>
                  </v:shape>
                  <v:line id="Line 187" o:spid="_x0000_s1026" o:spt="20" style="position:absolute;left:6472014;top:4774262;flip:x;height:163212;width:173005;" filled="f" stroked="t" coordsize="21600,21600" o:gfxdata="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qNMO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FFFFFF [3212]" joinstyle="round" endcap="round"/>
                    <v:imagedata o:title=""/>
                    <o:lock v:ext="edit" aspectratio="f"/>
                  </v:line>
                  <v:line id="Line 188" o:spid="_x0000_s1026" o:spt="20" style="position:absolute;left:6769061;top:4774262;flip:x y;height:163212;width:173005;" filled="f" stroked="t" coordsize="21600,21600" o:gfxdata="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aFc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FFFF [3212]" joinstyle="round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153670</wp:posOffset>
                </wp:positionV>
                <wp:extent cx="2252345" cy="367030"/>
                <wp:effectExtent l="0" t="0" r="0" b="0"/>
                <wp:wrapNone/>
                <wp:docPr id="3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8810" y="2607310"/>
                          <a:ext cx="225234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教育背景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0.3pt;margin-top:12.1pt;height:28.9pt;width:177.35pt;z-index:251667456;mso-width-relative:page;mso-height-relative:page;" filled="f" stroked="f" coordsize="21600,21600" o:gfxdata="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7BkrNkAAAAJAQAADwAAAAAAAAAB&#10;ACAAAAAiAAAAZHJzL2Rvd25yZXYueG1sUEsBAhQAFAAAAAgAh07iQIXTcA5IAgAAcg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教育背景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133350</wp:posOffset>
                </wp:positionV>
                <wp:extent cx="0" cy="803783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870" y="2792730"/>
                          <a:ext cx="0" cy="8037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25pt;margin-top:10.5pt;height:632.9pt;width:0pt;z-index:251659264;mso-width-relative:page;mso-height-relative:page;" filled="f" stroked="t" coordsize="21600,21600" o:gfxdata="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hyh4fTAAAACQEAAA8AAAAAAAAAAQAgAAAAIgAAAGRycy9k&#10;b3ducmV2LnhtbFBLAQIUABQAAAAIAIdO4kBUm9XYBwIAAPcDAAAOAAAAAAAAAAEAIAAAACIBAABk&#10;cnMvZTJvRG9jLnhtbFBLBQYAAAAABgAGAFkBAACbBQAAAAA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171450</wp:posOffset>
                </wp:positionV>
                <wp:extent cx="4351020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8275" y="2823210"/>
                          <a:ext cx="43510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3F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25pt;margin-top:13.5pt;height:0pt;width:342.6pt;z-index:251670528;mso-width-relative:page;mso-height-relative:page;" filled="f" stroked="t" coordsize="21600,21600" o:gfxdata="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Gwp5TZAAAACgEAAA8AAAAAAAAAAQAgAAAAIgAAAGRycy9kb3ducmV2LnhtbFBL&#10;AQIUABQAAAAIAIdO4kDpfkxm9QEAAL8DAAAOAAAAAAAAAAEAIAAAACgBAABkcnMvZTJvRG9jLnht&#10;bFBLBQYAAAAABgAGAFkBAACPBQAAAAA=&#10;">
                <v:fill on="f" focussize="0,0"/>
                <v:stroke weight="0.5pt" color="#333F5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1905</wp:posOffset>
                </wp:positionV>
                <wp:extent cx="295910" cy="295910"/>
                <wp:effectExtent l="0" t="0" r="8890" b="8890"/>
                <wp:wrapNone/>
                <wp:docPr id="415" name="组合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10" cy="295910"/>
                          <a:chOff x="7051" y="410"/>
                          <a:chExt cx="664" cy="664"/>
                        </a:xfrm>
                      </wpg:grpSpPr>
                      <wps:wsp>
                        <wps:cNvPr id="9" name="椭圆 8"/>
                        <wps:cNvSpPr/>
                        <wps:spPr>
                          <a:xfrm>
                            <a:off x="7051" y="410"/>
                            <a:ext cx="665" cy="66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9" name="Freeform 5"/>
                        <wps:cNvSpPr/>
                        <wps:spPr>
                          <a:xfrm>
                            <a:off x="7169" y="577"/>
                            <a:ext cx="430" cy="3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978" y="16267"/>
                                </a:moveTo>
                                <a:cubicBezTo>
                                  <a:pt x="20978" y="15467"/>
                                  <a:pt x="20823" y="14933"/>
                                  <a:pt x="20357" y="14933"/>
                                </a:cubicBezTo>
                                <a:cubicBezTo>
                                  <a:pt x="20357" y="7200"/>
                                  <a:pt x="20357" y="7200"/>
                                  <a:pt x="20357" y="7200"/>
                                </a:cubicBezTo>
                                <a:cubicBezTo>
                                  <a:pt x="21600" y="6400"/>
                                  <a:pt x="21600" y="6400"/>
                                  <a:pt x="21600" y="6400"/>
                                </a:cubicBezTo>
                                <a:cubicBezTo>
                                  <a:pt x="10878" y="0"/>
                                  <a:pt x="10878" y="0"/>
                                  <a:pt x="10878" y="0"/>
                                </a:cubicBezTo>
                                <a:cubicBezTo>
                                  <a:pt x="0" y="6400"/>
                                  <a:pt x="0" y="6400"/>
                                  <a:pt x="0" y="6400"/>
                                </a:cubicBezTo>
                                <a:cubicBezTo>
                                  <a:pt x="10878" y="12800"/>
                                  <a:pt x="10878" y="12800"/>
                                  <a:pt x="10878" y="12800"/>
                                </a:cubicBezTo>
                                <a:cubicBezTo>
                                  <a:pt x="19735" y="7467"/>
                                  <a:pt x="19735" y="7467"/>
                                  <a:pt x="19735" y="7467"/>
                                </a:cubicBezTo>
                                <a:cubicBezTo>
                                  <a:pt x="19735" y="14933"/>
                                  <a:pt x="19735" y="14933"/>
                                  <a:pt x="19735" y="14933"/>
                                </a:cubicBezTo>
                                <a:cubicBezTo>
                                  <a:pt x="19424" y="14933"/>
                                  <a:pt x="19114" y="15467"/>
                                  <a:pt x="19114" y="16267"/>
                                </a:cubicBezTo>
                                <a:cubicBezTo>
                                  <a:pt x="19114" y="16800"/>
                                  <a:pt x="19424" y="17067"/>
                                  <a:pt x="19580" y="17067"/>
                                </a:cubicBezTo>
                                <a:cubicBezTo>
                                  <a:pt x="19114" y="21600"/>
                                  <a:pt x="19114" y="21600"/>
                                  <a:pt x="19114" y="21600"/>
                                </a:cubicBezTo>
                                <a:cubicBezTo>
                                  <a:pt x="20978" y="21600"/>
                                  <a:pt x="20978" y="21600"/>
                                  <a:pt x="20978" y="21600"/>
                                </a:cubicBezTo>
                                <a:cubicBezTo>
                                  <a:pt x="20512" y="17067"/>
                                  <a:pt x="20512" y="17067"/>
                                  <a:pt x="20512" y="17067"/>
                                </a:cubicBezTo>
                                <a:cubicBezTo>
                                  <a:pt x="20823" y="17067"/>
                                  <a:pt x="20978" y="16800"/>
                                  <a:pt x="20978" y="16267"/>
                                </a:cubicBezTo>
                                <a:close/>
                                <a:moveTo>
                                  <a:pt x="4351" y="11200"/>
                                </a:moveTo>
                                <a:cubicBezTo>
                                  <a:pt x="4351" y="18400"/>
                                  <a:pt x="4351" y="18400"/>
                                  <a:pt x="4351" y="18400"/>
                                </a:cubicBezTo>
                                <a:cubicBezTo>
                                  <a:pt x="4351" y="20267"/>
                                  <a:pt x="7304" y="21600"/>
                                  <a:pt x="10878" y="21600"/>
                                </a:cubicBezTo>
                                <a:cubicBezTo>
                                  <a:pt x="14296" y="21600"/>
                                  <a:pt x="17249" y="20267"/>
                                  <a:pt x="17249" y="18400"/>
                                </a:cubicBezTo>
                                <a:cubicBezTo>
                                  <a:pt x="17249" y="11200"/>
                                  <a:pt x="17249" y="11200"/>
                                  <a:pt x="17249" y="11200"/>
                                </a:cubicBezTo>
                                <a:cubicBezTo>
                                  <a:pt x="10878" y="14933"/>
                                  <a:pt x="10878" y="14933"/>
                                  <a:pt x="10878" y="14933"/>
                                </a:cubicBezTo>
                                <a:lnTo>
                                  <a:pt x="4351" y="11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4" o:spid="_x0000_s1026" o:spt="203" style="position:absolute;left:0pt;margin-left:26.55pt;margin-top:0.15pt;height:23.3pt;width:23.3pt;z-index:251673600;mso-width-relative:page;mso-height-relative:page;" coordorigin="7051,410" coordsize="664,664" o:gfxdata="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Bfy6il1gAAAAUBAAAPAAAAAAAAAAEAIAAAACIAAABk&#10;cnMvZG93bnJldi54bWxQSwECFAAUAAAACACHTuJA1gBs57QEAADxEAAADgAAAAAAAAABACAAAAAl&#10;AQAAZHJzL2Uyb0RvYy54bWxQSwUGAAAAAAYABgBZAQAASwgAAAAA&#10;">
                <o:lock v:ext="edit" aspectratio="f"/>
                <v:shape id="椭圆 8" o:spid="_x0000_s1026" o:spt="3" type="#_x0000_t3" style="position:absolute;left:7051;top:410;height:665;width:665;v-text-anchor:middle;" fillcolor="#333F50 [2415]" filled="t" stroked="f" coordsize="21600,21600" o:gfxdata="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aE2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" o:spid="_x0000_s1026" o:spt="100" style="position:absolute;left:7169;top:577;height:332;width:430;" filled="f" stroked="t" coordsize="21600,21600" o:gfxdata="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9b5/&#10;wAAAANwAAAAPAAAAAAAAAAEAIAAAACIAAABkcnMvZG93bnJldi54bWxQSwECFAAUAAAACACHTuJA&#10;My8FnjsAAAA5AAAAEAAAAAAAAAABACAAAAAPAQAAZHJzL3NoYXBleG1sLnhtbFBLBQYAAAAABgAG&#10;AFsBAAC5AwAAAAA=&#10;" path="m20978,16267c20978,15467,20823,14933,20357,14933c20357,7200,20357,7200,20357,7200c21600,6400,21600,6400,21600,6400c10878,0,10878,0,10878,0c0,6400,0,6400,0,6400c10878,12800,10878,12800,10878,12800c19735,7467,19735,7467,19735,7467c19735,14933,19735,14933,19735,14933c19424,14933,19114,15467,19114,16267c19114,16800,19424,17067,19580,17067c19114,21600,19114,21600,19114,21600c20978,21600,20978,21600,20978,21600c20512,17067,20512,17067,20512,17067c20823,17067,20978,16800,20978,16267xm4351,11200c4351,18400,4351,18400,4351,18400c4351,20267,7304,21600,10878,21600c14296,21600,17249,20267,17249,18400c17249,11200,17249,11200,17249,11200c10878,14933,10878,14933,10878,14933l4351,11200xe">
                  <v:path o:connectlocs="215,166;215,166;215,166;215,166" o:connectangles="0,82,164,247"/>
                  <v:fill on="f" focussize="0,0"/>
                  <v:stroke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52705</wp:posOffset>
                </wp:positionV>
                <wp:extent cx="6422390" cy="1191260"/>
                <wp:effectExtent l="0" t="0" r="0" b="0"/>
                <wp:wrapNone/>
                <wp:docPr id="3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8810" y="3100705"/>
                          <a:ext cx="6422390" cy="1191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20xx.09 - 20xx.06                  XXXXX大学                           市场营销｜本科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3.65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（专业前10%）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奖项荣誉： 综合奖学金（20xx-20xx）、国家励志奖学金（20xx）、优秀三好学生（20xx-20xx）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技能证书：大学英语六级、普通话一级甲等、国家计算机二级、C1驾驶证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0.3pt;margin-top:4.15pt;height:93.8pt;width:505.7pt;z-index:251666432;mso-width-relative:page;mso-height-relative:page;" filled="f" stroked="f" coordsize="21600,21600" o:gfxdata="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uDaqNkAAAAKAQAADwAAAAAAAAAB&#10;ACAAAAAiAAAAZHJzL2Rvd25yZXYueG1sUEsBAhQAFAAAAAgAh07iQIdfsmlIAgAAcw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20xx.09 - 20xx.06                  XXXXX大学                           市场营销｜本科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3.65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（专业前10%）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奖项荣誉： 综合奖学金（20xx-20xx）、国家励志奖学金（20xx）、优秀三好学生（20xx-20xx）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技能证书：大学英语六级、普通话一级甲等、国家计算机二级、C1驾驶证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eastAsia" w:eastAsiaTheme="minorEastAsia"/>
          <w:lang w:eastAsia="zh-CN"/>
        </w:rPr>
      </w:pPr>
    </w:p>
    <w:p>
      <w:pPr>
        <w:tabs>
          <w:tab w:val="left" w:pos="10836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195580</wp:posOffset>
                </wp:positionV>
                <wp:extent cx="2252345" cy="367030"/>
                <wp:effectExtent l="0" t="0" r="0" b="0"/>
                <wp:wrapNone/>
                <wp:docPr id="3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8810" y="4630420"/>
                          <a:ext cx="225234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工作经验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0.3pt;margin-top:15.4pt;height:28.9pt;width:177.35pt;z-index:251669504;mso-width-relative:page;mso-height-relative:page;" filled="f" stroked="f" coordsize="21600,21600" o:gfxdata="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KuRgTZAAAACQEAAA8AAAAAAAAA&#10;AQAgAAAAIgAAAGRycy9kb3ducmV2LnhtbFBLAQIUABQAAAAIAIdO4kDOdvf6SQIAAHIEAAAOAAAA&#10;AAAAAAEAIAAAACg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工作经验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41910</wp:posOffset>
                </wp:positionV>
                <wp:extent cx="295910" cy="295910"/>
                <wp:effectExtent l="0" t="0" r="8890" b="8890"/>
                <wp:wrapNone/>
                <wp:docPr id="946" name="组合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10" cy="295910"/>
                          <a:chOff x="8813" y="410"/>
                          <a:chExt cx="664" cy="664"/>
                        </a:xfrm>
                      </wpg:grpSpPr>
                      <wps:wsp>
                        <wps:cNvPr id="11" name="椭圆 10"/>
                        <wps:cNvSpPr/>
                        <wps:spPr>
                          <a:xfrm>
                            <a:off x="8813" y="410"/>
                            <a:ext cx="665" cy="66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5" name="任意多边形 136"/>
                        <wps:cNvSpPr>
                          <a:spLocks noChangeAspect="1"/>
                        </wps:cNvSpPr>
                        <wps:spPr>
                          <a:xfrm>
                            <a:off x="8967" y="577"/>
                            <a:ext cx="358" cy="3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63"/>
                              </a:cxn>
                              <a:cxn ang="0">
                                <a:pos x="52" y="59"/>
                              </a:cxn>
                              <a:cxn ang="0">
                                <a:pos x="67" y="59"/>
                              </a:cxn>
                              <a:cxn ang="0">
                                <a:pos x="70" y="63"/>
                              </a:cxn>
                              <a:cxn ang="0">
                                <a:pos x="70" y="68"/>
                              </a:cxn>
                              <a:cxn ang="0">
                                <a:pos x="67" y="72"/>
                              </a:cxn>
                              <a:cxn ang="0">
                                <a:pos x="52" y="72"/>
                              </a:cxn>
                              <a:cxn ang="0">
                                <a:pos x="48" y="68"/>
                              </a:cxn>
                              <a:cxn ang="0">
                                <a:pos x="48" y="63"/>
                              </a:cxn>
                              <a:cxn ang="0">
                                <a:pos x="35" y="20"/>
                              </a:cxn>
                              <a:cxn ang="0">
                                <a:pos x="4" y="20"/>
                              </a:cxn>
                              <a:cxn ang="0">
                                <a:pos x="0" y="26"/>
                              </a:cxn>
                              <a:cxn ang="0">
                                <a:pos x="0" y="46"/>
                              </a:cxn>
                              <a:cxn ang="0">
                                <a:pos x="37" y="61"/>
                              </a:cxn>
                              <a:cxn ang="0">
                                <a:pos x="42" y="61"/>
                              </a:cxn>
                              <a:cxn ang="0">
                                <a:pos x="42" y="57"/>
                              </a:cxn>
                              <a:cxn ang="0">
                                <a:pos x="46" y="54"/>
                              </a:cxn>
                              <a:cxn ang="0">
                                <a:pos x="70" y="54"/>
                              </a:cxn>
                              <a:cxn ang="0">
                                <a:pos x="76" y="57"/>
                              </a:cxn>
                              <a:cxn ang="0">
                                <a:pos x="76" y="61"/>
                              </a:cxn>
                              <a:cxn ang="0">
                                <a:pos x="82" y="61"/>
                              </a:cxn>
                              <a:cxn ang="0">
                                <a:pos x="119" y="46"/>
                              </a:cxn>
                              <a:cxn ang="0">
                                <a:pos x="119" y="25"/>
                              </a:cxn>
                              <a:cxn ang="0">
                                <a:pos x="115" y="20"/>
                              </a:cxn>
                              <a:cxn ang="0">
                                <a:pos x="83" y="20"/>
                              </a:cxn>
                              <a:cxn ang="0">
                                <a:pos x="35" y="20"/>
                              </a:cxn>
                              <a:cxn ang="0">
                                <a:pos x="74" y="20"/>
                              </a:cxn>
                              <a:cxn ang="0">
                                <a:pos x="74" y="13"/>
                              </a:cxn>
                              <a:cxn ang="0">
                                <a:pos x="72" y="9"/>
                              </a:cxn>
                              <a:cxn ang="0">
                                <a:pos x="47" y="9"/>
                              </a:cxn>
                              <a:cxn ang="0">
                                <a:pos x="44" y="13"/>
                              </a:cxn>
                              <a:cxn ang="0">
                                <a:pos x="44" y="20"/>
                              </a:cxn>
                              <a:cxn ang="0">
                                <a:pos x="35" y="20"/>
                              </a:cxn>
                              <a:cxn ang="0">
                                <a:pos x="35" y="7"/>
                              </a:cxn>
                              <a:cxn ang="0">
                                <a:pos x="41" y="1"/>
                              </a:cxn>
                              <a:cxn ang="0">
                                <a:pos x="77" y="1"/>
                              </a:cxn>
                              <a:cxn ang="0">
                                <a:pos x="84" y="7"/>
                              </a:cxn>
                              <a:cxn ang="0">
                                <a:pos x="83" y="20"/>
                              </a:cxn>
                              <a:cxn ang="0">
                                <a:pos x="74" y="2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105"/>
                              </a:cxn>
                              <a:cxn ang="0">
                                <a:pos x="113" y="111"/>
                              </a:cxn>
                              <a:cxn ang="0">
                                <a:pos x="5" y="111"/>
                              </a:cxn>
                              <a:cxn ang="0">
                                <a:pos x="0" y="106"/>
                              </a:cxn>
                              <a:cxn ang="0">
                                <a:pos x="0" y="50"/>
                              </a:cxn>
                              <a:cxn ang="0">
                                <a:pos x="43" y="67"/>
                              </a:cxn>
                              <a:cxn ang="0">
                                <a:pos x="43" y="72"/>
                              </a:cxn>
                              <a:cxn ang="0">
                                <a:pos x="48" y="78"/>
                              </a:cxn>
                              <a:cxn ang="0">
                                <a:pos x="70" y="78"/>
                              </a:cxn>
                              <a:cxn ang="0">
                                <a:pos x="76" y="72"/>
                              </a:cxn>
                              <a:cxn ang="0">
                                <a:pos x="76" y="67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</a:cxnLst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45" o:spid="_x0000_s1026" o:spt="203" style="position:absolute;left:0pt;margin-left:26.55pt;margin-top:3.3pt;height:23.3pt;width:23.3pt;z-index:251674624;mso-width-relative:page;mso-height-relative:page;" coordorigin="8813,410" coordsize="664,664" o:gfxdata="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DDoYR/WAAAABgEAAA8AAAAAAAAAAQAgAAAAIgAAAGRycy9kb3ducmV2Lnht&#10;bFBLAQIUABQAAAAIAIdO4kDat5nOqAYAAC8jAAAOAAAAAAAAAAEAIAAAACUBAABkcnMvZTJvRG9j&#10;LnhtbFBLBQYAAAAABgAGAFkBAAA/CgAAAAA=&#10;">
                <o:lock v:ext="edit" aspectratio="f"/>
                <v:shape id="椭圆 10" o:spid="_x0000_s1026" o:spt="3" type="#_x0000_t3" style="position:absolute;left:8813;top:410;height:665;width:665;v-text-anchor:middle;" fillcolor="#333F50 [2415]" filled="t" stroked="f" coordsize="21600,21600" o:gfxdata="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9iG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36" o:spid="_x0000_s1026" o:spt="100" style="position:absolute;left:8967;top:577;height:332;width:358;" filled="f" stroked="t" coordsize="120,112" o:gfxdata="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Gngu&#10;wAAAANwAAAAPAAAAAAAAAAEAIAAAACIAAABkcnMvZG93bnJldi54bWxQSwECFAAUAAAACACHTuJA&#10;My8FnjsAAAA5AAAAEAAAAAAAAAABACAAAAAPAQAAZHJzL3NoYXBleG1sLnhtbFBLBQYAAAAABgAG&#10;AFsBAAC5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<v:fill on="f" focussize="0,0"/>
                  <v:stroke color="#FFFFFF [3212]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11430</wp:posOffset>
                </wp:positionV>
                <wp:extent cx="4351020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8275" y="4842510"/>
                          <a:ext cx="43510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3F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25pt;margin-top:0.9pt;height:0pt;width:342.6pt;z-index:251671552;mso-width-relative:page;mso-height-relative:page;" filled="f" stroked="t" coordsize="21600,21600" o:gfxdata="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WTHPvWAAAACAEAAA8AAAAAAAAAAQAgAAAAIgAAAGRycy9kb3ducmV2LnhtbFBLAQIU&#10;ABQAAAAIAIdO4kBPB72p9QEAAL8DAAAOAAAAAAAAAAEAIAAAACUBAABkcnMvZTJvRG9jLnhtbFBL&#10;BQYAAAAABgAGAFkBAACMBQAAAAA=&#10;">
                <v:fill on="f" focussize="0,0"/>
                <v:stroke weight="0.5pt" color="#333F5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94615</wp:posOffset>
                </wp:positionV>
                <wp:extent cx="6421755" cy="3237230"/>
                <wp:effectExtent l="0" t="0" r="0" b="0"/>
                <wp:wrapNone/>
                <wp:docPr id="3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8810" y="5123815"/>
                          <a:ext cx="6421755" cy="3237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20xx.01 - 20xx.12                  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网络有限公司               产品运营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1、开展教研分析和竞品调研，参与APP的内容运营与管理，与团队成员共同制定产品提升方案；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2、基于数据分析和用户体验，提出产品设计的优化意见，支撑研发、业务和内容决策；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3、根据产品特点和市场需求，策划开展各类推广活动，为品牌曝光度和用户转化率负责；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4、根据上级要求开展跨部门沟通，协调跟进项目实施进度。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20xx.01 - 20xx.12                  XXXXX国际教育科技有限公司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新媒体运营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40" w:hanging="440" w:hanging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、负责微信公众号的日常运营管理，内容原创、编辑、发布、更新、维护，提高影响力和关注度；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40" w:hanging="440" w:hanging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、挖掘和分析微信用户使用习惯、情感及体验感受，即时掌握互联网最新热点，创作话题；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40" w:hanging="440" w:hanging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、负责招生办各个新媒体平台的运营，维护企业及品牌形象和关注度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40" w:hanging="440" w:hanging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、定期策划品牌、产品推广活动，整合资源，通过有效的运营手段提升粉丝活跃度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0.3pt;margin-top:7.45pt;height:254.9pt;width:505.65pt;z-index:251668480;mso-width-relative:page;mso-height-relative:page;" filled="f" stroked="f" coordsize="21600,21600" o:gfxdata="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gBta7ZAAAACwEAAA8AAAAAAAAA&#10;AQAgAAAAIgAAAGRycy9kb3ducmV2LnhtbFBLAQIUABQAAAAIAIdO4kC72M+/SQIAAHMEAAAOAAAA&#10;AAAAAAEAIAAAACg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20xx.01 - 20xx.12                  XXXXX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网络有限公司               产品运营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1、开展教研分析和竞品调研，参与APP的内容运营与管理，与团队成员共同制定产品提升方案；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2、基于数据分析和用户体验，提出产品设计的优化意见，支撑研发、业务和内容决策；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3、根据产品特点和市场需求，策划开展各类推广活动，为品牌曝光度和用户转化率负责；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4、根据上级要求开展跨部门沟通，协调跟进项目实施进度。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20xx.01 - 20xx.12                  XXXXX国际教育科技有限公司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新媒体运营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40" w:hanging="440" w:hangingChars="2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、负责微信公众号的日常运营管理，内容原创、编辑、发布、更新、维护，提高影响力和关注度；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40" w:hanging="440" w:hangingChars="2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、挖掘和分析微信用户使用习惯、情感及体验感受，即时掌握互联网最新热点，创作话题；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40" w:hanging="440" w:hangingChars="2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、负责招生办各个新媒体平台的运营，维护企业及品牌形象和关注度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40" w:hanging="440" w:hangingChars="2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、定期策划品牌、产品推广活动，整合资源，通过有效的运营手段提升粉丝活跃度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146685</wp:posOffset>
                </wp:positionV>
                <wp:extent cx="295910" cy="295910"/>
                <wp:effectExtent l="0" t="0" r="8890" b="8890"/>
                <wp:wrapNone/>
                <wp:docPr id="777" name="组合 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10" cy="295910"/>
                          <a:chOff x="12337" y="410"/>
                          <a:chExt cx="664" cy="664"/>
                        </a:xfrm>
                      </wpg:grpSpPr>
                      <wps:wsp>
                        <wps:cNvPr id="70" name="椭圆 14"/>
                        <wps:cNvSpPr/>
                        <wps:spPr>
                          <a:xfrm>
                            <a:off x="12337" y="410"/>
                            <a:ext cx="665" cy="66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8" name="任意多边形 126"/>
                        <wps:cNvSpPr>
                          <a:spLocks noChangeAspect="1"/>
                        </wps:cNvSpPr>
                        <wps:spPr>
                          <a:xfrm>
                            <a:off x="12519" y="559"/>
                            <a:ext cx="302" cy="3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3664" y="2092"/>
                              </a:cxn>
                              <a:cxn ang="0">
                                <a:pos x="161657" y="13948"/>
                              </a:cxn>
                              <a:cxn ang="0">
                                <a:pos x="181252" y="42542"/>
                              </a:cxn>
                              <a:cxn ang="0">
                                <a:pos x="187550" y="86480"/>
                              </a:cxn>
                              <a:cxn ang="0">
                                <a:pos x="193149" y="95546"/>
                              </a:cxn>
                              <a:cxn ang="0">
                                <a:pos x="190350" y="112982"/>
                              </a:cxn>
                              <a:cxn ang="0">
                                <a:pos x="181252" y="121351"/>
                              </a:cxn>
                              <a:cxn ang="0">
                                <a:pos x="174954" y="138089"/>
                              </a:cxn>
                              <a:cxn ang="0">
                                <a:pos x="161657" y="150643"/>
                              </a:cxn>
                              <a:cxn ang="0">
                                <a:pos x="156758" y="170171"/>
                              </a:cxn>
                              <a:cxn ang="0">
                                <a:pos x="165856" y="187606"/>
                              </a:cxn>
                              <a:cxn ang="0">
                                <a:pos x="193849" y="199462"/>
                              </a:cxn>
                              <a:cxn ang="0">
                                <a:pos x="224641" y="212016"/>
                              </a:cxn>
                              <a:cxn ang="0">
                                <a:pos x="235838" y="235728"/>
                              </a:cxn>
                              <a:cxn ang="0">
                                <a:pos x="235138" y="262230"/>
                              </a:cxn>
                              <a:cxn ang="0">
                                <a:pos x="223941" y="275481"/>
                              </a:cxn>
                              <a:cxn ang="0">
                                <a:pos x="185451" y="282456"/>
                              </a:cxn>
                              <a:cxn ang="0">
                                <a:pos x="136464" y="286640"/>
                              </a:cxn>
                              <a:cxn ang="0">
                                <a:pos x="97974" y="286640"/>
                              </a:cxn>
                              <a:cxn ang="0">
                                <a:pos x="51086" y="283153"/>
                              </a:cxn>
                              <a:cxn ang="0">
                                <a:pos x="13996" y="277574"/>
                              </a:cxn>
                              <a:cxn ang="0">
                                <a:pos x="1399" y="260138"/>
                              </a:cxn>
                              <a:cxn ang="0">
                                <a:pos x="11197" y="214108"/>
                              </a:cxn>
                              <a:cxn ang="0">
                                <a:pos x="46887" y="198765"/>
                              </a:cxn>
                              <a:cxn ang="0">
                                <a:pos x="74180" y="184119"/>
                              </a:cxn>
                              <a:cxn ang="0">
                                <a:pos x="79779" y="170171"/>
                              </a:cxn>
                              <a:cxn ang="0">
                                <a:pos x="74880" y="151340"/>
                              </a:cxn>
                              <a:cxn ang="0">
                                <a:pos x="62283" y="138089"/>
                              </a:cxn>
                              <a:cxn ang="0">
                                <a:pos x="55985" y="121351"/>
                              </a:cxn>
                              <a:cxn ang="0">
                                <a:pos x="48287" y="115772"/>
                              </a:cxn>
                              <a:cxn ang="0">
                                <a:pos x="43388" y="99033"/>
                              </a:cxn>
                              <a:cxn ang="0">
                                <a:pos x="48987" y="86480"/>
                              </a:cxn>
                              <a:cxn ang="0">
                                <a:pos x="53885" y="44635"/>
                              </a:cxn>
                              <a:cxn ang="0">
                                <a:pos x="75580" y="12553"/>
                              </a:cxn>
                              <a:cxn ang="0">
                                <a:pos x="103572" y="697"/>
                              </a:cxn>
                              <a:cxn ang="0">
                                <a:pos x="116869" y="0"/>
                              </a:cxn>
                            </a:cxnLst>
                            <a:pathLst>
                              <a:path w="338" h="412">
                                <a:moveTo>
                                  <a:pt x="167" y="0"/>
                                </a:moveTo>
                                <a:cubicBezTo>
                                  <a:pt x="175" y="0"/>
                                  <a:pt x="183" y="1"/>
                                  <a:pt x="191" y="3"/>
                                </a:cubicBezTo>
                                <a:cubicBezTo>
                                  <a:pt x="199" y="4"/>
                                  <a:pt x="206" y="7"/>
                                  <a:pt x="213" y="10"/>
                                </a:cubicBezTo>
                                <a:cubicBezTo>
                                  <a:pt x="220" y="13"/>
                                  <a:pt x="226" y="16"/>
                                  <a:pt x="231" y="20"/>
                                </a:cubicBezTo>
                                <a:cubicBezTo>
                                  <a:pt x="237" y="24"/>
                                  <a:pt x="241" y="28"/>
                                  <a:pt x="244" y="32"/>
                                </a:cubicBezTo>
                                <a:cubicBezTo>
                                  <a:pt x="251" y="40"/>
                                  <a:pt x="256" y="50"/>
                                  <a:pt x="259" y="61"/>
                                </a:cubicBezTo>
                                <a:cubicBezTo>
                                  <a:pt x="263" y="71"/>
                                  <a:pt x="265" y="81"/>
                                  <a:pt x="266" y="91"/>
                                </a:cubicBezTo>
                                <a:cubicBezTo>
                                  <a:pt x="268" y="102"/>
                                  <a:pt x="268" y="113"/>
                                  <a:pt x="268" y="124"/>
                                </a:cubicBezTo>
                                <a:cubicBezTo>
                                  <a:pt x="270" y="126"/>
                                  <a:pt x="272" y="127"/>
                                  <a:pt x="273" y="130"/>
                                </a:cubicBezTo>
                                <a:cubicBezTo>
                                  <a:pt x="274" y="131"/>
                                  <a:pt x="275" y="134"/>
                                  <a:pt x="276" y="137"/>
                                </a:cubicBezTo>
                                <a:cubicBezTo>
                                  <a:pt x="276" y="140"/>
                                  <a:pt x="276" y="144"/>
                                  <a:pt x="276" y="148"/>
                                </a:cubicBezTo>
                                <a:cubicBezTo>
                                  <a:pt x="275" y="154"/>
                                  <a:pt x="274" y="158"/>
                                  <a:pt x="272" y="162"/>
                                </a:cubicBezTo>
                                <a:cubicBezTo>
                                  <a:pt x="271" y="165"/>
                                  <a:pt x="269" y="168"/>
                                  <a:pt x="266" y="170"/>
                                </a:cubicBezTo>
                                <a:cubicBezTo>
                                  <a:pt x="264" y="172"/>
                                  <a:pt x="261" y="174"/>
                                  <a:pt x="259" y="174"/>
                                </a:cubicBezTo>
                                <a:cubicBezTo>
                                  <a:pt x="257" y="179"/>
                                  <a:pt x="256" y="183"/>
                                  <a:pt x="254" y="188"/>
                                </a:cubicBezTo>
                                <a:cubicBezTo>
                                  <a:pt x="253" y="191"/>
                                  <a:pt x="252" y="195"/>
                                  <a:pt x="250" y="198"/>
                                </a:cubicBezTo>
                                <a:cubicBezTo>
                                  <a:pt x="248" y="201"/>
                                  <a:pt x="246" y="204"/>
                                  <a:pt x="244" y="206"/>
                                </a:cubicBezTo>
                                <a:cubicBezTo>
                                  <a:pt x="239" y="210"/>
                                  <a:pt x="234" y="214"/>
                                  <a:pt x="231" y="216"/>
                                </a:cubicBezTo>
                                <a:cubicBezTo>
                                  <a:pt x="228" y="219"/>
                                  <a:pt x="226" y="224"/>
                                  <a:pt x="224" y="231"/>
                                </a:cubicBezTo>
                                <a:cubicBezTo>
                                  <a:pt x="224" y="235"/>
                                  <a:pt x="223" y="239"/>
                                  <a:pt x="224" y="244"/>
                                </a:cubicBezTo>
                                <a:cubicBezTo>
                                  <a:pt x="224" y="248"/>
                                  <a:pt x="225" y="252"/>
                                  <a:pt x="227" y="256"/>
                                </a:cubicBezTo>
                                <a:cubicBezTo>
                                  <a:pt x="229" y="261"/>
                                  <a:pt x="232" y="265"/>
                                  <a:pt x="237" y="269"/>
                                </a:cubicBezTo>
                                <a:cubicBezTo>
                                  <a:pt x="241" y="272"/>
                                  <a:pt x="247" y="276"/>
                                  <a:pt x="254" y="279"/>
                                </a:cubicBezTo>
                                <a:cubicBezTo>
                                  <a:pt x="261" y="282"/>
                                  <a:pt x="269" y="284"/>
                                  <a:pt x="277" y="286"/>
                                </a:cubicBezTo>
                                <a:cubicBezTo>
                                  <a:pt x="285" y="288"/>
                                  <a:pt x="293" y="291"/>
                                  <a:pt x="301" y="294"/>
                                </a:cubicBezTo>
                                <a:cubicBezTo>
                                  <a:pt x="308" y="297"/>
                                  <a:pt x="315" y="300"/>
                                  <a:pt x="321" y="304"/>
                                </a:cubicBezTo>
                                <a:cubicBezTo>
                                  <a:pt x="327" y="309"/>
                                  <a:pt x="331" y="315"/>
                                  <a:pt x="333" y="322"/>
                                </a:cubicBezTo>
                                <a:cubicBezTo>
                                  <a:pt x="335" y="326"/>
                                  <a:pt x="336" y="332"/>
                                  <a:pt x="337" y="338"/>
                                </a:cubicBezTo>
                                <a:cubicBezTo>
                                  <a:pt x="337" y="345"/>
                                  <a:pt x="338" y="351"/>
                                  <a:pt x="338" y="358"/>
                                </a:cubicBezTo>
                                <a:cubicBezTo>
                                  <a:pt x="338" y="364"/>
                                  <a:pt x="337" y="370"/>
                                  <a:pt x="336" y="376"/>
                                </a:cubicBezTo>
                                <a:cubicBezTo>
                                  <a:pt x="335" y="382"/>
                                  <a:pt x="334" y="386"/>
                                  <a:pt x="332" y="389"/>
                                </a:cubicBezTo>
                                <a:cubicBezTo>
                                  <a:pt x="330" y="391"/>
                                  <a:pt x="327" y="393"/>
                                  <a:pt x="320" y="395"/>
                                </a:cubicBezTo>
                                <a:cubicBezTo>
                                  <a:pt x="314" y="397"/>
                                  <a:pt x="306" y="399"/>
                                  <a:pt x="296" y="401"/>
                                </a:cubicBezTo>
                                <a:cubicBezTo>
                                  <a:pt x="287" y="402"/>
                                  <a:pt x="276" y="404"/>
                                  <a:pt x="265" y="405"/>
                                </a:cubicBezTo>
                                <a:cubicBezTo>
                                  <a:pt x="253" y="407"/>
                                  <a:pt x="241" y="408"/>
                                  <a:pt x="229" y="409"/>
                                </a:cubicBezTo>
                                <a:cubicBezTo>
                                  <a:pt x="218" y="410"/>
                                  <a:pt x="206" y="411"/>
                                  <a:pt x="195" y="411"/>
                                </a:cubicBezTo>
                                <a:cubicBezTo>
                                  <a:pt x="185" y="412"/>
                                  <a:pt x="175" y="412"/>
                                  <a:pt x="167" y="412"/>
                                </a:cubicBezTo>
                                <a:cubicBezTo>
                                  <a:pt x="159" y="412"/>
                                  <a:pt x="150" y="412"/>
                                  <a:pt x="140" y="411"/>
                                </a:cubicBezTo>
                                <a:cubicBezTo>
                                  <a:pt x="129" y="411"/>
                                  <a:pt x="118" y="410"/>
                                  <a:pt x="107" y="409"/>
                                </a:cubicBezTo>
                                <a:cubicBezTo>
                                  <a:pt x="96" y="408"/>
                                  <a:pt x="84" y="407"/>
                                  <a:pt x="73" y="406"/>
                                </a:cubicBezTo>
                                <a:cubicBezTo>
                                  <a:pt x="62" y="404"/>
                                  <a:pt x="52" y="403"/>
                                  <a:pt x="43" y="402"/>
                                </a:cubicBezTo>
                                <a:cubicBezTo>
                                  <a:pt x="34" y="400"/>
                                  <a:pt x="26" y="399"/>
                                  <a:pt x="20" y="398"/>
                                </a:cubicBezTo>
                                <a:cubicBezTo>
                                  <a:pt x="14" y="396"/>
                                  <a:pt x="10" y="395"/>
                                  <a:pt x="8" y="394"/>
                                </a:cubicBezTo>
                                <a:cubicBezTo>
                                  <a:pt x="5" y="391"/>
                                  <a:pt x="3" y="385"/>
                                  <a:pt x="2" y="373"/>
                                </a:cubicBezTo>
                                <a:cubicBezTo>
                                  <a:pt x="0" y="362"/>
                                  <a:pt x="1" y="348"/>
                                  <a:pt x="4" y="330"/>
                                </a:cubicBezTo>
                                <a:cubicBezTo>
                                  <a:pt x="5" y="320"/>
                                  <a:pt x="9" y="312"/>
                                  <a:pt x="16" y="307"/>
                                </a:cubicBezTo>
                                <a:cubicBezTo>
                                  <a:pt x="23" y="301"/>
                                  <a:pt x="30" y="297"/>
                                  <a:pt x="39" y="294"/>
                                </a:cubicBezTo>
                                <a:cubicBezTo>
                                  <a:pt x="48" y="291"/>
                                  <a:pt x="57" y="288"/>
                                  <a:pt x="67" y="285"/>
                                </a:cubicBezTo>
                                <a:cubicBezTo>
                                  <a:pt x="77" y="283"/>
                                  <a:pt x="85" y="279"/>
                                  <a:pt x="92" y="275"/>
                                </a:cubicBezTo>
                                <a:cubicBezTo>
                                  <a:pt x="98" y="271"/>
                                  <a:pt x="103" y="268"/>
                                  <a:pt x="106" y="264"/>
                                </a:cubicBezTo>
                                <a:cubicBezTo>
                                  <a:pt x="109" y="261"/>
                                  <a:pt x="111" y="258"/>
                                  <a:pt x="112" y="255"/>
                                </a:cubicBezTo>
                                <a:cubicBezTo>
                                  <a:pt x="114" y="251"/>
                                  <a:pt x="114" y="248"/>
                                  <a:pt x="114" y="244"/>
                                </a:cubicBezTo>
                                <a:cubicBezTo>
                                  <a:pt x="114" y="241"/>
                                  <a:pt x="114" y="237"/>
                                  <a:pt x="114" y="232"/>
                                </a:cubicBezTo>
                                <a:cubicBezTo>
                                  <a:pt x="113" y="226"/>
                                  <a:pt x="111" y="221"/>
                                  <a:pt x="107" y="217"/>
                                </a:cubicBezTo>
                                <a:cubicBezTo>
                                  <a:pt x="103" y="214"/>
                                  <a:pt x="99" y="210"/>
                                  <a:pt x="95" y="206"/>
                                </a:cubicBezTo>
                                <a:cubicBezTo>
                                  <a:pt x="92" y="204"/>
                                  <a:pt x="90" y="201"/>
                                  <a:pt x="89" y="198"/>
                                </a:cubicBezTo>
                                <a:cubicBezTo>
                                  <a:pt x="87" y="195"/>
                                  <a:pt x="86" y="191"/>
                                  <a:pt x="84" y="188"/>
                                </a:cubicBezTo>
                                <a:cubicBezTo>
                                  <a:pt x="83" y="183"/>
                                  <a:pt x="82" y="179"/>
                                  <a:pt x="80" y="174"/>
                                </a:cubicBezTo>
                                <a:cubicBezTo>
                                  <a:pt x="78" y="174"/>
                                  <a:pt x="76" y="173"/>
                                  <a:pt x="74" y="171"/>
                                </a:cubicBezTo>
                                <a:cubicBezTo>
                                  <a:pt x="73" y="170"/>
                                  <a:pt x="71" y="168"/>
                                  <a:pt x="69" y="166"/>
                                </a:cubicBezTo>
                                <a:cubicBezTo>
                                  <a:pt x="67" y="163"/>
                                  <a:pt x="65" y="160"/>
                                  <a:pt x="64" y="155"/>
                                </a:cubicBezTo>
                                <a:cubicBezTo>
                                  <a:pt x="62" y="150"/>
                                  <a:pt x="62" y="146"/>
                                  <a:pt x="62" y="142"/>
                                </a:cubicBezTo>
                                <a:cubicBezTo>
                                  <a:pt x="63" y="138"/>
                                  <a:pt x="63" y="135"/>
                                  <a:pt x="65" y="132"/>
                                </a:cubicBezTo>
                                <a:cubicBezTo>
                                  <a:pt x="66" y="129"/>
                                  <a:pt x="67" y="127"/>
                                  <a:pt x="70" y="124"/>
                                </a:cubicBezTo>
                                <a:cubicBezTo>
                                  <a:pt x="70" y="113"/>
                                  <a:pt x="70" y="103"/>
                                  <a:pt x="72" y="93"/>
                                </a:cubicBezTo>
                                <a:cubicBezTo>
                                  <a:pt x="73" y="84"/>
                                  <a:pt x="75" y="74"/>
                                  <a:pt x="77" y="64"/>
                                </a:cubicBezTo>
                                <a:cubicBezTo>
                                  <a:pt x="80" y="54"/>
                                  <a:pt x="85" y="45"/>
                                  <a:pt x="90" y="37"/>
                                </a:cubicBezTo>
                                <a:cubicBezTo>
                                  <a:pt x="96" y="29"/>
                                  <a:pt x="101" y="23"/>
                                  <a:pt x="108" y="18"/>
                                </a:cubicBezTo>
                                <a:cubicBezTo>
                                  <a:pt x="114" y="14"/>
                                  <a:pt x="121" y="10"/>
                                  <a:pt x="128" y="7"/>
                                </a:cubicBezTo>
                                <a:cubicBezTo>
                                  <a:pt x="134" y="4"/>
                                  <a:pt x="141" y="2"/>
                                  <a:pt x="148" y="1"/>
                                </a:cubicBezTo>
                                <a:cubicBezTo>
                                  <a:pt x="154" y="0"/>
                                  <a:pt x="161" y="0"/>
                                  <a:pt x="167" y="0"/>
                                </a:cubicBezTo>
                                <a:close/>
                                <a:moveTo>
                                  <a:pt x="167" y="0"/>
                                </a:move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6" o:spid="_x0000_s1026" o:spt="203" style="position:absolute;left:0pt;margin-left:26.55pt;margin-top:11.55pt;height:23.3pt;width:23.3pt;z-index:251675648;mso-width-relative:page;mso-height-relative:page;" coordorigin="12337,410" coordsize="664,664" o:gfxdata="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">
                <o:lock v:ext="edit" aspectratio="f"/>
                <v:shape id="椭圆 14" o:spid="_x0000_s1026" o:spt="3" type="#_x0000_t3" style="position:absolute;left:12337;top:410;height:665;width:665;v-text-anchor:middle;" fillcolor="#333F50 [2415]" filled="t" stroked="f" coordsize="21600,21600" o:gfxdata="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Vhi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26" o:spid="_x0000_s1026" o:spt="100" style="position:absolute;left:12519;top:559;height:367;width:302;" filled="f" stroked="t" coordsize="338,412" o:gfxdata="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9dCbsAAADc&#10;AAAADwAAAAAAAAABACAAAAAiAAAAZHJzL2Rvd25yZXYueG1sUEsBAhQAFAAAAAgAh07iQDMvBZ47&#10;AAAAOQAAABAAAAAAAAAAAQAgAAAACgEAAGRycy9zaGFwZXhtbC54bWxQSwUGAAAAAAYABgBbAQAA&#10;tAMAAAAA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<v:fill on="f" focussize="0,0"/>
                  <v:stroke weight="1pt" color="#FFFFFF [3212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104140</wp:posOffset>
                </wp:positionV>
                <wp:extent cx="2252345" cy="367030"/>
                <wp:effectExtent l="0" t="0" r="0" b="0"/>
                <wp:wrapNone/>
                <wp:docPr id="1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8810" y="8699500"/>
                          <a:ext cx="225234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自我评价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0.3pt;margin-top:8.2pt;height:28.9pt;width:177.35pt;z-index:251665408;mso-width-relative:page;mso-height-relative:page;" filled="f" stroked="f" coordsize="21600,21600" o:gfxdata="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5e19O2QAAAAkBAAAPAAAAAAAAAAEA&#10;IAAAACIAAABkcnMvZG93bnJldi54bWxQSwECFAAUAAAACACHTuJArestpUcCAABy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自我评价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135255</wp:posOffset>
                </wp:positionV>
                <wp:extent cx="435102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8275" y="8928735"/>
                          <a:ext cx="43510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3F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25pt;margin-top:10.65pt;height:0pt;width:342.6pt;z-index:251672576;mso-width-relative:page;mso-height-relative:page;" filled="f" stroked="t" coordsize="21600,21600" o:gfxdata="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5RjctkAAAAKAQAADwAAAAAAAAABACAAAAAiAAAAZHJzL2Rvd25yZXYueG1s&#10;UEsBAhQAFAAAAAgAh07iQMMWFZD3AQAAvwMAAA4AAAAAAAAAAQAgAAAAKAEAAGRycy9lMm9Eb2Mu&#10;eG1sUEsFBgAAAAAGAAYAWQEAAJEFAAAAAA==&#10;">
                <v:fill on="f" focussize="0,0"/>
                <v:stroke weight="0.5pt" color="#333F50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3175</wp:posOffset>
                </wp:positionV>
                <wp:extent cx="6421755" cy="1208405"/>
                <wp:effectExtent l="0" t="0" r="0" b="0"/>
                <wp:wrapNone/>
                <wp:docPr id="4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8810" y="9192895"/>
                          <a:ext cx="6421755" cy="1208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1、熟练掌握Axure、Mindmanager、office、Visio、 Word、Excel、PPT等办公软件；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2、理解产品逻辑，善于通过数据分析发现问题，能提出有建设性的调整方案；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3、乐于接受新事物，自我驱动性强，具备文案策划能力、沟通能力及团队协作能力；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4、善于沟通和协调资源，对移动互联网市场的敏感度高，具有较强抗压能力。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0.3pt;margin-top:0.25pt;height:95.15pt;width:505.65pt;z-index:251664384;mso-width-relative:page;mso-height-relative:page;" filled="f" stroked="f" coordsize="21600,21600" o:gfxdata="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YgRC1wAAAAkBAAAPAAAAAAAAAAEA&#10;IAAAACIAAABkcnMvZG93bnJldi54bWxQSwECFAAUAAAACACHTuJAwDItTUkCAABzBAAADgAAAAAA&#10;AAABACAAAAAm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1、熟练掌握Axure、Mindmanager、office、Visio、 Word、Excel、PPT等办公软件；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2、理解产品逻辑，善于通过数据分析发现问题，能提出有建设性的调整方案；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3、乐于接受新事物，自我驱动性强，具备文案策划能力、沟通能力及团队协作能力；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4、善于沟通和协调资源，对移动互联网市场的敏感度高，具有较强抗压能力。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FEFD4B0E"/>
    <w:rsid w:val="022D3FC2"/>
    <w:rsid w:val="24D12866"/>
    <w:rsid w:val="2B954C57"/>
    <w:rsid w:val="303A07E2"/>
    <w:rsid w:val="30761F47"/>
    <w:rsid w:val="32787460"/>
    <w:rsid w:val="32901234"/>
    <w:rsid w:val="4B7842EB"/>
    <w:rsid w:val="57862DA1"/>
    <w:rsid w:val="5A903AB1"/>
    <w:rsid w:val="5FDE2818"/>
    <w:rsid w:val="630405BD"/>
    <w:rsid w:val="6B955A80"/>
    <w:rsid w:val="6D1B4914"/>
    <w:rsid w:val="7329593D"/>
    <w:rsid w:val="754B0FE2"/>
    <w:rsid w:val="7DC775EB"/>
    <w:rsid w:val="EBDF4E8E"/>
    <w:rsid w:val="FEF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.kingsoft\office6\templates\download\5672d6d8-0e28-4119-bfb7-0229d0937dbc\&#20135;&#21697;&#36816;&#33829;1-3&#24180;&#32463;&#39564;&#31616;&#32422;&#35774;&#35745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产品运营1-3年经验简约设计个人简历.docx</Template>
  <Pages>1</Pages>
  <Words>0</Words>
  <Characters>0</Characters>
  <Lines>0</Lines>
  <Paragraphs>0</Paragraphs>
  <TotalTime>1</TotalTime>
  <ScaleCrop>false</ScaleCrop>
  <LinksUpToDate>false</LinksUpToDate>
  <CharactersWithSpaces>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2021-08-14T13:15:00Z</dcterms:created>
  <dc:creator>简历微凉</dc:creator>
  <cp:lastModifiedBy>简历微凉</cp:lastModifiedBy>
  <dcterms:modified xsi:type="dcterms:W3CDTF">2023-12-25T03:08:49Z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9D4BC119E3154493931859C42C492696_13</vt:lpwstr>
  </property>
</Properties>
</file>