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1.svg" ContentType="image/svg+xml"/>
  <Override PartName="/word/media/image13.svg" ContentType="image/svg+xml"/>
  <Override PartName="/word/media/image15.svg" ContentType="image/svg+xml"/>
  <Override PartName="/word/media/image3.svg" ContentType="image/svg+xml"/>
  <Override PartName="/word/media/image6.svg" ContentType="image/svg+xml"/>
  <Override PartName="/word/media/image9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bookmarkStart w:id="0" w:name="_GoBack"/>
      <w:bookmarkEnd w:id="0"/>
      <w:r>
        <w:rPr>
          <w:rFonts w:hint="default" w:eastAsia="宋体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5614035</wp:posOffset>
            </wp:positionH>
            <wp:positionV relativeFrom="paragraph">
              <wp:posOffset>222885</wp:posOffset>
            </wp:positionV>
            <wp:extent cx="1367155" cy="1326515"/>
            <wp:effectExtent l="0" t="0" r="0" b="6985"/>
            <wp:wrapNone/>
            <wp:docPr id="196" name="图片 196" descr="图片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图片 196" descr="图片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309245</wp:posOffset>
                </wp:positionV>
                <wp:extent cx="5035550" cy="100393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0" cy="1003935"/>
                          <a:chOff x="2002" y="1071"/>
                          <a:chExt cx="7930" cy="1581"/>
                        </a:xfrm>
                      </wpg:grpSpPr>
                      <wpg:grpSp>
                        <wpg:cNvPr id="2" name="组合 97"/>
                        <wpg:cNvGrpSpPr/>
                        <wpg:grpSpPr>
                          <a:xfrm rot="0">
                            <a:off x="2002" y="1112"/>
                            <a:ext cx="7930" cy="1540"/>
                            <a:chOff x="10795" y="526"/>
                            <a:chExt cx="7930" cy="1540"/>
                          </a:xfrm>
                        </wpg:grpSpPr>
                        <wps:wsp>
                          <wps:cNvPr id="3" name="姓名"/>
                          <wps:cNvSpPr txBox="1"/>
                          <wps:spPr>
                            <a:xfrm>
                              <a:off x="10795" y="526"/>
                              <a:ext cx="2952" cy="10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90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color w:val="FFFFFF" w:themeColor="background1"/>
                                    <w:sz w:val="70"/>
                                    <w:szCs w:val="70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color w:val="FFFFFF" w:themeColor="background1"/>
                                    <w:sz w:val="70"/>
                                    <w:szCs w:val="70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姓 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" name="求职意向"/>
                          <wps:cNvSpPr txBox="1"/>
                          <wps:spPr>
                            <a:xfrm>
                              <a:off x="10795" y="1600"/>
                              <a:ext cx="7930" cy="4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0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FFFFFF" w:themeColor="background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FFFFFF" w:themeColor="background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求职意向：</w:t>
                                </w:r>
                                <w:r>
                                  <w:rPr>
                                    <w:rFonts w:hint="default" w:ascii="黑体" w:hAnsi="黑体" w:eastAsia="黑体" w:cs="黑体"/>
                                    <w:b w:val="0"/>
                                    <w:bCs w:val="0"/>
                                    <w:color w:val="FFFFFF" w:themeColor="background1"/>
                                    <w:sz w:val="24"/>
                                    <w:szCs w:val="3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iOS</w:t>
                                </w:r>
                                <w:r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FFFFFF" w:themeColor="background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开发工程师</w:t>
                                </w:r>
                                <w:r>
                                  <w:rPr>
                                    <w:rFonts w:hint="default" w:ascii="黑体" w:hAnsi="黑体" w:eastAsia="黑体" w:cs="黑体"/>
                                    <w:b w:val="0"/>
                                    <w:bCs w:val="0"/>
                                    <w:color w:val="FFFFFF" w:themeColor="background1"/>
                                    <w:sz w:val="24"/>
                                    <w:szCs w:val="3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FFFFFF" w:themeColor="background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/</w:t>
                                </w:r>
                                <w:r>
                                  <w:rPr>
                                    <w:rFonts w:hint="default" w:ascii="黑体" w:hAnsi="黑体" w:eastAsia="黑体" w:cs="黑体"/>
                                    <w:b w:val="0"/>
                                    <w:bCs w:val="0"/>
                                    <w:color w:val="FFFFFF" w:themeColor="background1"/>
                                    <w:sz w:val="24"/>
                                    <w:szCs w:val="3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FFFFFF" w:themeColor="background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年龄：XX岁</w:t>
                                </w:r>
                                <w:r>
                                  <w:rPr>
                                    <w:rFonts w:hint="default" w:ascii="黑体" w:hAnsi="黑体" w:eastAsia="黑体" w:cs="黑体"/>
                                    <w:b w:val="0"/>
                                    <w:bCs w:val="0"/>
                                    <w:color w:val="FFFFFF" w:themeColor="background1"/>
                                    <w:sz w:val="24"/>
                                    <w:szCs w:val="3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FFFFFF" w:themeColor="background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/</w:t>
                                </w:r>
                                <w:r>
                                  <w:rPr>
                                    <w:rFonts w:hint="default" w:ascii="黑体" w:hAnsi="黑体" w:eastAsia="黑体" w:cs="黑体"/>
                                    <w:b w:val="0"/>
                                    <w:bCs w:val="0"/>
                                    <w:color w:val="FFFFFF" w:themeColor="background1"/>
                                    <w:sz w:val="24"/>
                                    <w:szCs w:val="3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FFFFFF" w:themeColor="background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工作经验：4年工作经验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0" name="图片 39" descr="3b32313537333834373bd2fdbac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68" y="1071"/>
                            <a:ext cx="763" cy="7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35pt;margin-top:24.35pt;height:79.05pt;width:396.5pt;z-index:251662336;mso-width-relative:page;mso-height-relative:page;" coordorigin="2002,1071" coordsize="7930,1581" o:gfxdata="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">
                <o:lock v:ext="edit" aspectratio="f"/>
                <v:group id="组合 97" o:spid="_x0000_s1026" o:spt="203" style="position:absolute;left:2002;top:1112;height:1540;width:7930;" coordorigin="10795,526" coordsize="7930,1540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shape id="姓名" o:spid="_x0000_s1026" o:spt="202" type="#_x0000_t202" style="position:absolute;left:10795;top:526;height:1054;width:2952;" filled="f" stroked="f" coordsize="21600,21600" o:gfxdata="UEsDBAoAAAAAAIdO4kAAAAAAAAAAAAAAAAAEAAAAZHJzL1BLAwQUAAAACACHTuJAXOwU878AAADa&#10;AAAADwAAAGRycy9kb3ducmV2LnhtbEWPT2vCQBTE74V+h+UVequbWCy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sFPO/&#10;AAAA2g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90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黑体" w:hAnsi="黑体" w:eastAsia="黑体" w:cs="黑体"/>
                              <w:b/>
                              <w:bCs/>
                              <w:color w:val="FFFFFF" w:themeColor="background1"/>
                              <w:sz w:val="70"/>
                              <w:szCs w:val="70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bCs/>
                              <w:color w:val="FFFFFF" w:themeColor="background1"/>
                              <w:sz w:val="70"/>
                              <w:szCs w:val="70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姓 名</w:t>
                          </w:r>
                        </w:p>
                      </w:txbxContent>
                    </v:textbox>
                  </v:shape>
                  <v:shape id="求职意向" o:spid="_x0000_s1026" o:spt="202" type="#_x0000_t202" style="position:absolute;left:10795;top:1600;height:466;width:7930;" filled="f" stroked="f" coordsize="21600,21600" o:gfxdata="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QjGb4A&#10;AADa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0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黑体" w:hAnsi="黑体" w:eastAsia="黑体" w:cs="黑体"/>
                              <w:b w:val="0"/>
                              <w:bCs w:val="0"/>
                              <w:color w:val="FFFFFF" w:themeColor="background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 w:val="0"/>
                              <w:bCs w:val="0"/>
                              <w:color w:val="FFFFFF" w:themeColor="background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求职意向：</w:t>
                          </w:r>
                          <w:r>
                            <w:rPr>
                              <w:rFonts w:hint="default" w:ascii="黑体" w:hAnsi="黑体" w:eastAsia="黑体" w:cs="黑体"/>
                              <w:b w:val="0"/>
                              <w:bCs w:val="0"/>
                              <w:color w:val="FFFFFF" w:themeColor="background1"/>
                              <w:sz w:val="24"/>
                              <w:szCs w:val="3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iOS</w:t>
                          </w:r>
                          <w:r>
                            <w:rPr>
                              <w:rFonts w:hint="eastAsia" w:ascii="黑体" w:hAnsi="黑体" w:eastAsia="黑体" w:cs="黑体"/>
                              <w:b w:val="0"/>
                              <w:bCs w:val="0"/>
                              <w:color w:val="FFFFFF" w:themeColor="background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开发工程师</w:t>
                          </w:r>
                          <w:r>
                            <w:rPr>
                              <w:rFonts w:hint="default" w:ascii="黑体" w:hAnsi="黑体" w:eastAsia="黑体" w:cs="黑体"/>
                              <w:b w:val="0"/>
                              <w:bCs w:val="0"/>
                              <w:color w:val="FFFFFF" w:themeColor="background1"/>
                              <w:sz w:val="24"/>
                              <w:szCs w:val="3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黑体" w:hAnsi="黑体" w:eastAsia="黑体" w:cs="黑体"/>
                              <w:b w:val="0"/>
                              <w:bCs w:val="0"/>
                              <w:color w:val="FFFFFF" w:themeColor="background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/</w:t>
                          </w:r>
                          <w:r>
                            <w:rPr>
                              <w:rFonts w:hint="default" w:ascii="黑体" w:hAnsi="黑体" w:eastAsia="黑体" w:cs="黑体"/>
                              <w:b w:val="0"/>
                              <w:bCs w:val="0"/>
                              <w:color w:val="FFFFFF" w:themeColor="background1"/>
                              <w:sz w:val="24"/>
                              <w:szCs w:val="3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黑体" w:hAnsi="黑体" w:eastAsia="黑体" w:cs="黑体"/>
                              <w:b w:val="0"/>
                              <w:bCs w:val="0"/>
                              <w:color w:val="FFFFFF" w:themeColor="background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年龄：XX岁</w:t>
                          </w:r>
                          <w:r>
                            <w:rPr>
                              <w:rFonts w:hint="default" w:ascii="黑体" w:hAnsi="黑体" w:eastAsia="黑体" w:cs="黑体"/>
                              <w:b w:val="0"/>
                              <w:bCs w:val="0"/>
                              <w:color w:val="FFFFFF" w:themeColor="background1"/>
                              <w:sz w:val="24"/>
                              <w:szCs w:val="3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黑体" w:hAnsi="黑体" w:eastAsia="黑体" w:cs="黑体"/>
                              <w:b w:val="0"/>
                              <w:bCs w:val="0"/>
                              <w:color w:val="FFFFFF" w:themeColor="background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/</w:t>
                          </w:r>
                          <w:r>
                            <w:rPr>
                              <w:rFonts w:hint="default" w:ascii="黑体" w:hAnsi="黑体" w:eastAsia="黑体" w:cs="黑体"/>
                              <w:b w:val="0"/>
                              <w:bCs w:val="0"/>
                              <w:color w:val="FFFFFF" w:themeColor="background1"/>
                              <w:sz w:val="24"/>
                              <w:szCs w:val="3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黑体" w:hAnsi="黑体" w:eastAsia="黑体" w:cs="黑体"/>
                              <w:b w:val="0"/>
                              <w:bCs w:val="0"/>
                              <w:color w:val="FFFFFF" w:themeColor="background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工作经验：4年工作经验</w:t>
                          </w:r>
                        </w:p>
                      </w:txbxContent>
                    </v:textbox>
                  </v:shape>
                </v:group>
                <v:shape id="图片 39" o:spid="_x0000_s1026" o:spt="75" alt="3b32313537333834373bd2fdbac5" type="#_x0000_t75" style="position:absolute;left:4468;top:1071;height:763;width:763;" filled="f" o:preferrelative="t" stroked="f" coordsize="21600,21600" o:gfxdata="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JQN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22225</wp:posOffset>
                </wp:positionV>
                <wp:extent cx="7590790" cy="1635125"/>
                <wp:effectExtent l="0" t="0" r="10160" b="31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0790" cy="1635125"/>
                        </a:xfrm>
                        <a:prstGeom prst="rect">
                          <a:avLst/>
                        </a:prstGeom>
                        <a:solidFill>
                          <a:srgbClr val="2A959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2pt;margin-top:1.75pt;height:128.75pt;width:597.7pt;z-index:-251656192;v-text-anchor:middle;mso-width-relative:page;mso-height-relative:page;" fillcolor="#2A959F" filled="t" stroked="f" coordsize="21600,21600" o:gfxdata="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ymFvqNYAAAAJAQAADwAAAAAAAAABACAAAAAiAAAAZHJzL2Rv&#10;d25yZXYueG1sUEsBAhQAFAAAAAgAh07iQArRmsJ1AgAA2QQAAA4AAAAAAAAAAQAgAAAAJQ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328295</wp:posOffset>
                </wp:positionH>
                <wp:positionV relativeFrom="paragraph">
                  <wp:posOffset>7693025</wp:posOffset>
                </wp:positionV>
                <wp:extent cx="6904355" cy="1737360"/>
                <wp:effectExtent l="0" t="0" r="12065" b="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8295" y="7693025"/>
                          <a:ext cx="6904355" cy="1737360"/>
                          <a:chOff x="4842" y="3823"/>
                          <a:chExt cx="10873" cy="2736"/>
                        </a:xfrm>
                      </wpg:grpSpPr>
                      <wps:wsp>
                        <wps:cNvPr id="88" name="求职意向"/>
                        <wps:cNvSpPr txBox="1"/>
                        <wps:spPr>
                          <a:xfrm>
                            <a:off x="6534" y="3941"/>
                            <a:ext cx="2098" cy="4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0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黑体" w:hAnsi="黑体" w:eastAsia="黑体" w:cs="黑体"/>
                                  <w:b w:val="0"/>
                                  <w:bCs w:val="0"/>
                                  <w:color w:val="808080" w:themeColor="text1" w:themeTint="80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color w:val="808080" w:themeColor="text1" w:themeTint="80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89" name="组合 29"/>
                        <wpg:cNvGrpSpPr/>
                        <wpg:grpSpPr>
                          <a:xfrm>
                            <a:off x="4842" y="3823"/>
                            <a:ext cx="10873" cy="2736"/>
                            <a:chOff x="4852" y="3823"/>
                            <a:chExt cx="10873" cy="2736"/>
                          </a:xfrm>
                        </wpg:grpSpPr>
                        <wpg:grpSp>
                          <wpg:cNvPr id="90" name="组合 43"/>
                          <wpg:cNvGrpSpPr/>
                          <wpg:grpSpPr>
                            <a:xfrm rot="0">
                              <a:off x="4852" y="3823"/>
                              <a:ext cx="10545" cy="2736"/>
                              <a:chOff x="1933" y="3307"/>
                              <a:chExt cx="10545" cy="2736"/>
                            </a:xfrm>
                          </wpg:grpSpPr>
                          <wpg:grpSp>
                            <wpg:cNvPr id="91" name="组合 35"/>
                            <wpg:cNvGrpSpPr/>
                            <wpg:grpSpPr>
                              <a:xfrm>
                                <a:off x="1933" y="3307"/>
                                <a:ext cx="10545" cy="2736"/>
                                <a:chOff x="899" y="3113"/>
                                <a:chExt cx="10545" cy="2736"/>
                              </a:xfrm>
                            </wpg:grpSpPr>
                            <wpg:grpSp>
                              <wpg:cNvPr id="92" name="组合 5"/>
                              <wpg:cNvGrpSpPr/>
                              <wpg:grpSpPr>
                                <a:xfrm rot="0">
                                  <a:off x="899" y="3173"/>
                                  <a:ext cx="10545" cy="2676"/>
                                  <a:chOff x="15056" y="5201"/>
                                  <a:chExt cx="17057" cy="2676"/>
                                </a:xfrm>
                              </wpg:grpSpPr>
                              <wps:wsp>
                                <wps:cNvPr id="93" name="求职意向"/>
                                <wps:cNvSpPr txBox="1"/>
                                <wps:spPr>
                                  <a:xfrm>
                                    <a:off x="15056" y="5201"/>
                                    <a:ext cx="2413" cy="5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360" w:lineRule="exact"/>
                                        <w:ind w:left="0" w:leftChars="0" w:right="0" w:rightChars="0" w:firstLine="0" w:firstLineChars="0"/>
                                        <w:jc w:val="left"/>
                                        <w:textAlignment w:val="auto"/>
                                        <w:outlineLvl w:val="9"/>
                                        <w:rPr>
                                          <w:rFonts w:hint="default" w:ascii="黑体" w:hAnsi="黑体" w:eastAsia="黑体" w:cs="黑体"/>
                                          <w:b/>
                                          <w:bCs/>
                                          <w:color w:val="2A959F"/>
                                          <w:sz w:val="28"/>
                                          <w:szCs w:val="28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黑体" w:hAnsi="黑体" w:eastAsia="黑体" w:cs="黑体"/>
                                          <w:b/>
                                          <w:bCs/>
                                          <w:color w:val="2A959F"/>
                                          <w:sz w:val="28"/>
                                          <w:szCs w:val="28"/>
                                          <w:lang w:val="en-US" w:eastAsia="zh-CN"/>
                                        </w:rPr>
                                        <w:t>技能水平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95" name="文本框 4"/>
                                <wps:cNvSpPr txBox="1"/>
                                <wps:spPr>
                                  <a:xfrm>
                                    <a:off x="17793" y="5796"/>
                                    <a:ext cx="14320" cy="2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numPr>
                                          <w:ilvl w:val="0"/>
                                          <w:numId w:val="1"/>
                                        </w:numPr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380" w:lineRule="exact"/>
                                        <w:ind w:left="420" w:leftChars="0" w:right="0" w:rightChars="0" w:hanging="420" w:firstLineChars="0"/>
                                        <w:jc w:val="left"/>
                                        <w:textAlignment w:val="auto"/>
                                        <w:outlineLvl w:val="9"/>
                                        <w:rPr>
                                          <w:rFonts w:hint="eastAsia" w:ascii="黑体" w:hAnsi="黑体" w:eastAsia="黑体" w:cs="黑体"/>
                                          <w:b w:val="0"/>
                                          <w:bCs w:val="0"/>
                                          <w:color w:val="808080" w:themeColor="text1" w:themeTint="8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="黑体" w:hAnsi="黑体" w:eastAsia="黑体" w:cs="黑体"/>
                                          <w:b w:val="0"/>
                                          <w:bCs w:val="0"/>
                                          <w:color w:val="808080" w:themeColor="text1" w:themeTint="8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熟悉</w:t>
                                      </w:r>
                                      <w:r>
                                        <w:rPr>
                                          <w:rFonts w:hint="default" w:ascii="黑体" w:hAnsi="黑体" w:eastAsia="黑体" w:cs="黑体"/>
                                          <w:b w:val="0"/>
                                          <w:bCs w:val="0"/>
                                          <w:color w:val="808080" w:themeColor="text1" w:themeTint="80"/>
                                          <w:sz w:val="21"/>
                                          <w:szCs w:val="21"/>
                                          <w:lang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iO</w:t>
                                      </w:r>
                                      <w:r>
                                        <w:rPr>
                                          <w:rFonts w:hint="eastAsia" w:ascii="黑体" w:hAnsi="黑体" w:eastAsia="黑体" w:cs="黑体"/>
                                          <w:b w:val="0"/>
                                          <w:bCs w:val="0"/>
                                          <w:color w:val="808080" w:themeColor="text1" w:themeTint="80"/>
                                          <w:sz w:val="21"/>
                                          <w:szCs w:val="21"/>
                                          <w:lang w:val="en-US" w:eastAsia="zh-Hans"/>
                                          <w14:textFill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S原生开发模式，混合式开发，熟悉React</w:t>
                                      </w:r>
                                      <w:r>
                                        <w:rPr>
                                          <w:rFonts w:hint="default" w:ascii="黑体" w:hAnsi="黑体" w:eastAsia="黑体" w:cs="黑体"/>
                                          <w:b w:val="0"/>
                                          <w:bCs w:val="0"/>
                                          <w:color w:val="808080" w:themeColor="text1" w:themeTint="80"/>
                                          <w:sz w:val="21"/>
                                          <w:szCs w:val="21"/>
                                          <w:lang w:eastAsia="zh-Hans"/>
                                          <w14:textFill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 xml:space="preserve"> Native</w:t>
                                      </w:r>
                                      <w:r>
                                        <w:rPr>
                                          <w:rFonts w:hint="eastAsia" w:ascii="黑体" w:hAnsi="黑体" w:eastAsia="黑体" w:cs="黑体"/>
                                          <w:b w:val="0"/>
                                          <w:bCs w:val="0"/>
                                          <w:color w:val="808080" w:themeColor="text1" w:themeTint="8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；</w:t>
                                      </w:r>
                                    </w:p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numPr>
                                          <w:ilvl w:val="0"/>
                                          <w:numId w:val="1"/>
                                        </w:numPr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380" w:lineRule="exact"/>
                                        <w:ind w:left="420" w:leftChars="0" w:right="0" w:rightChars="0" w:hanging="420" w:firstLineChars="0"/>
                                        <w:jc w:val="left"/>
                                        <w:textAlignment w:val="auto"/>
                                        <w:outlineLvl w:val="9"/>
                                        <w:rPr>
                                          <w:rFonts w:hint="eastAsia" w:ascii="黑体" w:hAnsi="黑体" w:eastAsia="黑体" w:cs="黑体"/>
                                          <w:b w:val="0"/>
                                          <w:bCs w:val="0"/>
                                          <w:color w:val="808080" w:themeColor="text1" w:themeTint="8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="黑体" w:hAnsi="黑体" w:eastAsia="黑体" w:cs="黑体"/>
                                          <w:b w:val="0"/>
                                          <w:bCs w:val="0"/>
                                          <w:color w:val="808080" w:themeColor="text1" w:themeTint="8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熟悉</w:t>
                                      </w:r>
                                      <w:r>
                                        <w:rPr>
                                          <w:rFonts w:hint="default" w:ascii="黑体" w:hAnsi="黑体" w:eastAsia="黑体" w:cs="黑体"/>
                                          <w:b w:val="0"/>
                                          <w:bCs w:val="0"/>
                                          <w:color w:val="808080" w:themeColor="text1" w:themeTint="80"/>
                                          <w:sz w:val="21"/>
                                          <w:szCs w:val="21"/>
                                          <w:lang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Xcode</w:t>
                                      </w:r>
                                      <w:r>
                                        <w:rPr>
                                          <w:rFonts w:hint="eastAsia" w:ascii="黑体" w:hAnsi="黑体" w:eastAsia="黑体" w:cs="黑体"/>
                                          <w:b w:val="0"/>
                                          <w:bCs w:val="0"/>
                                          <w:color w:val="808080" w:themeColor="text1" w:themeTint="8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，至少熟悉一种数据库（MySQL、SQLServer、Oracle等）；</w:t>
                                      </w:r>
                                    </w:p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numPr>
                                          <w:ilvl w:val="0"/>
                                          <w:numId w:val="1"/>
                                        </w:numPr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380" w:lineRule="exact"/>
                                        <w:ind w:left="420" w:leftChars="0" w:right="0" w:rightChars="0" w:hanging="420" w:firstLineChars="0"/>
                                        <w:jc w:val="left"/>
                                        <w:textAlignment w:val="auto"/>
                                        <w:outlineLvl w:val="9"/>
                                        <w:rPr>
                                          <w:rFonts w:hint="eastAsia" w:ascii="黑体" w:hAnsi="黑体" w:eastAsia="黑体" w:cs="黑体"/>
                                          <w:b w:val="0"/>
                                          <w:bCs w:val="0"/>
                                          <w:color w:val="808080" w:themeColor="text1" w:themeTint="8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="黑体" w:hAnsi="黑体" w:eastAsia="黑体" w:cs="黑体"/>
                                          <w:b w:val="0"/>
                                          <w:bCs w:val="0"/>
                                          <w:color w:val="808080" w:themeColor="text1" w:themeTint="8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熟悉前端HTML、CSS、JavaScript等相关技术；</w:t>
                                      </w:r>
                                    </w:p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numPr>
                                          <w:ilvl w:val="0"/>
                                          <w:numId w:val="1"/>
                                        </w:numPr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380" w:lineRule="exact"/>
                                        <w:ind w:left="420" w:leftChars="0" w:right="0" w:rightChars="0" w:hanging="420" w:firstLineChars="0"/>
                                        <w:jc w:val="left"/>
                                        <w:textAlignment w:val="auto"/>
                                        <w:outlineLvl w:val="9"/>
                                        <w:rPr>
                                          <w:rFonts w:hint="eastAsia" w:ascii="黑体" w:hAnsi="黑体" w:eastAsia="黑体" w:cs="黑体"/>
                                          <w:b w:val="0"/>
                                          <w:bCs w:val="0"/>
                                          <w:color w:val="808080" w:themeColor="text1" w:themeTint="8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="黑体" w:hAnsi="黑体" w:eastAsia="黑体" w:cs="黑体"/>
                                          <w:b w:val="0"/>
                                          <w:bCs w:val="0"/>
                                          <w:color w:val="808080" w:themeColor="text1" w:themeTint="8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具备良好的编码习惯、文档规范和Java开发规范，较好的质量意识；</w:t>
                                      </w:r>
                                    </w:p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numPr>
                                          <w:ilvl w:val="0"/>
                                          <w:numId w:val="1"/>
                                        </w:numPr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380" w:lineRule="exact"/>
                                        <w:ind w:left="420" w:leftChars="0" w:right="0" w:rightChars="0" w:hanging="420" w:firstLineChars="0"/>
                                        <w:jc w:val="left"/>
                                        <w:textAlignment w:val="auto"/>
                                        <w:outlineLvl w:val="9"/>
                                        <w:rPr>
                                          <w:rFonts w:hint="eastAsia" w:ascii="黑体" w:hAnsi="黑体" w:eastAsia="黑体" w:cs="黑体"/>
                                          <w:b w:val="0"/>
                                          <w:bCs w:val="0"/>
                                          <w:color w:val="808080" w:themeColor="text1" w:themeTint="8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="黑体" w:hAnsi="黑体" w:eastAsia="黑体" w:cs="黑体"/>
                                          <w:b w:val="0"/>
                                          <w:bCs w:val="0"/>
                                          <w:color w:val="808080" w:themeColor="text1" w:themeTint="8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学习能力强，对技术有钻研精神，较强团队意识及工作协同能力；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pic:pic xmlns:pic="http://schemas.openxmlformats.org/drawingml/2006/picture">
                              <pic:nvPicPr>
                                <pic:cNvPr id="96" name="图片 34" descr="3b32313537333834373bd2fdbac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7" y="3113"/>
                                  <a:ext cx="329" cy="3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s:wsp>
                            <wps:cNvPr id="98" name="直接连接符 42"/>
                            <wps:cNvCnPr/>
                            <wps:spPr>
                              <a:xfrm>
                                <a:off x="5006" y="3678"/>
                                <a:ext cx="725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9" name="矩形 28"/>
                          <wps:cNvSpPr/>
                          <wps:spPr>
                            <a:xfrm>
                              <a:off x="14481" y="4174"/>
                              <a:ext cx="1244" cy="57"/>
                            </a:xfrm>
                            <a:prstGeom prst="rect">
                              <a:avLst/>
                            </a:prstGeom>
                            <a:solidFill>
                              <a:srgbClr val="2A959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.85pt;margin-top:605.75pt;height:136.8pt;width:543.65pt;z-index:251665408;mso-width-relative:page;mso-height-relative:page;" coordorigin="4842,3823" coordsize="10873,2736" o:gfxdata="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">
                <o:lock v:ext="edit" aspectratio="f"/>
                <v:shape id="求职意向" o:spid="_x0000_s1026" o:spt="202" type="#_x0000_t202" style="position:absolute;left:6534;top:3941;height:466;width:2098;" filled="f" stroked="f" coordsize="21600,21600" o:gfxdata="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1Y0AG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0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黑体" w:hAnsi="黑体" w:eastAsia="黑体" w:cs="黑体"/>
                            <w:b w:val="0"/>
                            <w:bCs w:val="0"/>
                            <w:color w:val="808080" w:themeColor="text1" w:themeTint="80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 w:val="0"/>
                            <w:bCs w:val="0"/>
                            <w:color w:val="808080" w:themeColor="text1" w:themeTint="80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Skills</w:t>
                        </w:r>
                      </w:p>
                    </w:txbxContent>
                  </v:textbox>
                </v:shape>
                <v:group id="组合 29" o:spid="_x0000_s1026" o:spt="203" style="position:absolute;left:4842;top:3823;height:2736;width:10873;" coordorigin="4852,3823" coordsize="10873,2736" o:gfxdata="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z6tD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43" o:spid="_x0000_s1026" o:spt="203" style="position:absolute;left:4852;top:3823;height:2736;width:10545;" coordorigin="1933,3307" coordsize="10545,2736" o:gfxdata="UEsDBAoAAAAAAIdO4kAAAAAAAAAAAAAAAAAEAAAAZHJzL1BLAwQUAAAACACHTuJAn92ST7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/dkk+7AAAA2wAAAA8AAAAAAAAAAQAgAAAAIgAAAGRycy9kb3ducmV2LnhtbFBL&#10;AQIUABQAAAAIAIdO4kAzLwWeOwAAADkAAAAVAAAAAAAAAAEAIAAAAAoBAABkcnMvZ3JvdXBzaGFw&#10;ZXhtbC54bWxQSwUGAAAAAAYABgBgAQAAxwMAAAAA&#10;">
                    <o:lock v:ext="edit" aspectratio="f"/>
                    <v:group id="组合 35" o:spid="_x0000_s1026" o:spt="203" style="position:absolute;left:1933;top:3307;height:2736;width:10545;" coordorigin="899,3113" coordsize="10545,2736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      <o:lock v:ext="edit" aspectratio="f"/>
                      <v:group id="组合 5" o:spid="_x0000_s1026" o:spt="203" style="position:absolute;left:899;top:3173;height:2676;width:10545;" coordorigin="15056,5201" coordsize="17057,2676" o:gfxdata="UEsDBAoAAAAAAIdO4kAAAAAAAAAAAAAAAAAEAAAAZHJzL1BLAwQUAAAACACHTuJAAEOpo7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8J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Q6mjvwAAANs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求职意向" o:spid="_x0000_s1026" o:spt="202" type="#_x0000_t202" style="position:absolute;left:15056;top:5201;height:524;width:2413;" filled="f" stroked="f" coordsize="21600,21600" o:gfxdata="UEsDBAoAAAAAAIdO4kAAAAAAAAAAAAAAAAAEAAAAZHJzL1BLAwQUAAAACACHTuJAViXUr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WDYg/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iXUrb4A&#10;AADbAAAADwAAAAAAAAABACAAAAAiAAAAZHJzL2Rvd25yZXYueG1sUEsBAhQAFAAAAAgAh07iQDMv&#10;BZ47AAAAOQAAABAAAAAAAAAAAQAgAAAADQEAAGRycy9zaGFwZXhtbC54bWxQSwUGAAAAAAYABgBb&#10;AQAAtwMAAAAA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黑体" w:hAnsi="黑体" w:eastAsia="黑体" w:cs="黑体"/>
                                    <w:b/>
                                    <w:bCs/>
                                    <w:color w:val="2A959F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color w:val="2A959F"/>
                                    <w:sz w:val="28"/>
                                    <w:szCs w:val="28"/>
                                    <w:lang w:val="en-US" w:eastAsia="zh-CN"/>
                                  </w:rPr>
                                  <w:t>技能水平</w:t>
                                </w:r>
                              </w:p>
                            </w:txbxContent>
                          </v:textbox>
                        </v:shape>
                        <v:shape id="文本框 4" o:spid="_x0000_s1026" o:spt="202" type="#_x0000_t202" style="position:absolute;left:17793;top:5796;height:2081;width:14320;" filled="f" stroked="f" coordsize="21600,21600" o:gfxdata="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2gOlC&#10;wAAAANsAAAAPAAAAAAAAAAEAIAAAACIAAABkcnMvZG93bnJldi54bWxQSwECFAAUAAAACACHTuJA&#10;My8FnjsAAAA5AAAAEAAAAAAAAAABACAAAAAPAQAAZHJzL3NoYXBleG1sLnhtbFBLBQYAAAAABgAG&#10;AFsBAAC5AwAAAAA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420" w:leftChars="0" w:right="0" w:rightChars="0" w:hanging="42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熟悉</w:t>
                                </w:r>
                                <w:r>
                                  <w:rPr>
                                    <w:rFonts w:hint="default" w:ascii="黑体" w:hAnsi="黑体" w:eastAsia="黑体" w:cs="黑体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iO</w:t>
                                </w:r>
                                <w:r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Hans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S原生开发模式，混合式开发，熟悉React</w:t>
                                </w:r>
                                <w:r>
                                  <w:rPr>
                                    <w:rFonts w:hint="default" w:ascii="黑体" w:hAnsi="黑体" w:eastAsia="黑体" w:cs="黑体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eastAsia="zh-Hans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 xml:space="preserve"> Native</w:t>
                                </w:r>
                                <w:r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420" w:leftChars="0" w:right="0" w:rightChars="0" w:hanging="42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熟悉</w:t>
                                </w:r>
                                <w:r>
                                  <w:rPr>
                                    <w:rFonts w:hint="default" w:ascii="黑体" w:hAnsi="黑体" w:eastAsia="黑体" w:cs="黑体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Xcode</w:t>
                                </w:r>
                                <w:r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，至少熟悉一种数据库（MySQL、SQLServer、Oracle等）；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420" w:leftChars="0" w:right="0" w:rightChars="0" w:hanging="42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熟悉前端HTML、CSS、JavaScript等相关技术；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420" w:leftChars="0" w:right="0" w:rightChars="0" w:hanging="42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具备良好的编码习惯、文档规范和Java开发规范，较好的质量意识；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420" w:leftChars="0" w:right="0" w:rightChars="0" w:hanging="42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学习能力强，对技术有钻研精神，较强团队意识及工作协同能力；</w:t>
                                </w:r>
                              </w:p>
                            </w:txbxContent>
                          </v:textbox>
                        </v:shape>
                      </v:group>
                      <v:shape id="图片 34" o:spid="_x0000_s1026" o:spt="75" alt="3b32313537333834373bd2fdbac5" type="#_x0000_t75" style="position:absolute;left:2207;top:3113;height:329;width:329;" filled="f" o:preferrelative="t" stroked="f" coordsize="21600,21600" o:gfxdata="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o4oC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10" o:title=""/>
                        <o:lock v:ext="edit" aspectratio="t"/>
                      </v:shape>
                    </v:group>
                    <v:line id="直接连接符 42" o:spid="_x0000_s1026" o:spt="20" style="position:absolute;left:5006;top:3678;height:0;width:7257;" filled="f" stroked="t" coordsize="21600,21600" o:gfxdata="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zL8Zq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AFABAB [2414]" miterlimit="8" joinstyle="miter" dashstyle="dash"/>
                      <v:imagedata o:title=""/>
                      <o:lock v:ext="edit" aspectratio="f"/>
                    </v:line>
                  </v:group>
                  <v:rect id="矩形 28" o:spid="_x0000_s1026" o:spt="1" style="position:absolute;left:14481;top:4174;height:57;width:1244;v-text-anchor:middle;" fillcolor="#2A959F" filled="t" stroked="f" coordsize="21600,21600" o:gfxdata="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SiYDG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328295</wp:posOffset>
                </wp:positionH>
                <wp:positionV relativeFrom="paragraph">
                  <wp:posOffset>3495675</wp:posOffset>
                </wp:positionV>
                <wp:extent cx="6904355" cy="3991610"/>
                <wp:effectExtent l="0" t="0" r="12065" b="0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8295" y="3495675"/>
                          <a:ext cx="6904355" cy="3991610"/>
                          <a:chOff x="4842" y="3823"/>
                          <a:chExt cx="10873" cy="6286"/>
                        </a:xfrm>
                      </wpg:grpSpPr>
                      <wps:wsp>
                        <wps:cNvPr id="76" name="求职意向"/>
                        <wps:cNvSpPr txBox="1"/>
                        <wps:spPr>
                          <a:xfrm>
                            <a:off x="6534" y="3941"/>
                            <a:ext cx="2098" cy="4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0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黑体" w:hAnsi="黑体" w:eastAsia="黑体" w:cs="黑体"/>
                                  <w:b w:val="0"/>
                                  <w:bCs w:val="0"/>
                                  <w:color w:val="808080" w:themeColor="text1" w:themeTint="80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color w:val="808080" w:themeColor="text1" w:themeTint="80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77" name="组合 29"/>
                        <wpg:cNvGrpSpPr/>
                        <wpg:grpSpPr>
                          <a:xfrm>
                            <a:off x="4842" y="3823"/>
                            <a:ext cx="10873" cy="6286"/>
                            <a:chOff x="4852" y="3823"/>
                            <a:chExt cx="10873" cy="6286"/>
                          </a:xfrm>
                        </wpg:grpSpPr>
                        <wpg:grpSp>
                          <wpg:cNvPr id="78" name="组合 43"/>
                          <wpg:cNvGrpSpPr/>
                          <wpg:grpSpPr>
                            <a:xfrm rot="0">
                              <a:off x="4852" y="3823"/>
                              <a:ext cx="10545" cy="6286"/>
                              <a:chOff x="1933" y="3307"/>
                              <a:chExt cx="10545" cy="6286"/>
                            </a:xfrm>
                          </wpg:grpSpPr>
                          <wpg:grpSp>
                            <wpg:cNvPr id="79" name="组合 35"/>
                            <wpg:cNvGrpSpPr/>
                            <wpg:grpSpPr>
                              <a:xfrm>
                                <a:off x="1933" y="3307"/>
                                <a:ext cx="10545" cy="6286"/>
                                <a:chOff x="899" y="3113"/>
                                <a:chExt cx="10545" cy="6286"/>
                              </a:xfrm>
                            </wpg:grpSpPr>
                            <wpg:grpSp>
                              <wpg:cNvPr id="80" name="组合 5"/>
                              <wpg:cNvGrpSpPr/>
                              <wpg:grpSpPr>
                                <a:xfrm rot="0">
                                  <a:off x="899" y="3173"/>
                                  <a:ext cx="10545" cy="6226"/>
                                  <a:chOff x="15056" y="5201"/>
                                  <a:chExt cx="17057" cy="6226"/>
                                </a:xfrm>
                              </wpg:grpSpPr>
                              <wps:wsp>
                                <wps:cNvPr id="81" name="求职意向"/>
                                <wps:cNvSpPr txBox="1"/>
                                <wps:spPr>
                                  <a:xfrm>
                                    <a:off x="15056" y="5201"/>
                                    <a:ext cx="2413" cy="5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360" w:lineRule="exact"/>
                                        <w:ind w:left="0" w:leftChars="0" w:right="0" w:rightChars="0" w:firstLine="0" w:firstLineChars="0"/>
                                        <w:jc w:val="left"/>
                                        <w:textAlignment w:val="auto"/>
                                        <w:outlineLvl w:val="9"/>
                                        <w:rPr>
                                          <w:rFonts w:hint="default" w:ascii="黑体" w:hAnsi="黑体" w:eastAsia="黑体" w:cs="黑体"/>
                                          <w:b/>
                                          <w:bCs/>
                                          <w:color w:val="2A959F"/>
                                          <w:sz w:val="28"/>
                                          <w:szCs w:val="28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黑体" w:hAnsi="黑体" w:eastAsia="黑体" w:cs="黑体"/>
                                          <w:b/>
                                          <w:bCs/>
                                          <w:color w:val="2A959F"/>
                                          <w:sz w:val="28"/>
                                          <w:szCs w:val="28"/>
                                          <w:lang w:val="en-US" w:eastAsia="zh-CN"/>
                                        </w:rPr>
                                        <w:t>工作经验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82" name="文本框 4"/>
                                <wps:cNvSpPr txBox="1"/>
                                <wps:spPr>
                                  <a:xfrm>
                                    <a:off x="17793" y="5796"/>
                                    <a:ext cx="14320" cy="563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380" w:lineRule="exact"/>
                                        <w:ind w:left="0" w:leftChars="0" w:right="0" w:rightChars="0" w:firstLine="0" w:firstLineChars="0"/>
                                        <w:jc w:val="left"/>
                                        <w:textAlignment w:val="auto"/>
                                        <w:outlineLvl w:val="9"/>
                                        <w:rPr>
                                          <w:rFonts w:hint="default" w:ascii="黑体" w:hAnsi="黑体" w:eastAsia="黑体" w:cs="黑体"/>
                                          <w:b w:val="0"/>
                                          <w:bCs w:val="0"/>
                                          <w:color w:val="2A959F"/>
                                          <w:sz w:val="21"/>
                                          <w:szCs w:val="21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黑体" w:hAnsi="黑体" w:eastAsia="黑体" w:cs="黑体"/>
                                          <w:b w:val="0"/>
                                          <w:bCs w:val="0"/>
                                          <w:color w:val="2A959F"/>
                                          <w:sz w:val="21"/>
                                          <w:szCs w:val="21"/>
                                          <w:lang w:val="en-US" w:eastAsia="zh-CN"/>
                                        </w:rPr>
                                        <w:t>时间：20XX.02-20XX.03 // 单位：XXXX有限公司 // 职务：</w:t>
                                      </w:r>
                                      <w:r>
                                        <w:rPr>
                                          <w:rFonts w:hint="eastAsia" w:ascii="黑体" w:hAnsi="黑体" w:eastAsia="黑体" w:cs="黑体"/>
                                          <w:b w:val="0"/>
                                          <w:bCs w:val="0"/>
                                          <w:color w:val="2A959F"/>
                                          <w:sz w:val="21"/>
                                          <w:szCs w:val="21"/>
                                          <w:lang w:val="en-US" w:eastAsia="zh-Hans"/>
                                        </w:rPr>
                                        <w:t>iOS</w:t>
                                      </w:r>
                                      <w:r>
                                        <w:rPr>
                                          <w:rFonts w:hint="eastAsia" w:ascii="黑体" w:hAnsi="黑体" w:eastAsia="黑体" w:cs="黑体"/>
                                          <w:b w:val="0"/>
                                          <w:bCs w:val="0"/>
                                          <w:color w:val="2A959F"/>
                                          <w:sz w:val="21"/>
                                          <w:szCs w:val="21"/>
                                          <w:lang w:val="en-US" w:eastAsia="zh-CN"/>
                                        </w:rPr>
                                        <w:t>开发工程师</w:t>
                                      </w:r>
                                    </w:p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380" w:lineRule="exact"/>
                                        <w:ind w:left="0" w:leftChars="0" w:right="0" w:rightChars="0" w:firstLine="0" w:firstLineChars="0"/>
                                        <w:jc w:val="left"/>
                                        <w:textAlignment w:val="auto"/>
                                        <w:outlineLvl w:val="9"/>
                                        <w:rPr>
                                          <w:rFonts w:hint="eastAsia" w:ascii="黑体" w:hAnsi="黑体" w:eastAsia="黑体" w:cs="黑体"/>
                                          <w:b w:val="0"/>
                                          <w:bCs w:val="0"/>
                                          <w:color w:val="2A959F"/>
                                          <w:sz w:val="21"/>
                                          <w:szCs w:val="21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黑体" w:hAnsi="黑体" w:eastAsia="黑体" w:cs="黑体"/>
                                          <w:b w:val="0"/>
                                          <w:bCs w:val="0"/>
                                          <w:color w:val="2A959F"/>
                                          <w:sz w:val="21"/>
                                          <w:szCs w:val="21"/>
                                          <w:lang w:val="en-US" w:eastAsia="zh-CN"/>
                                        </w:rPr>
                                        <w:t>负责：</w:t>
                                      </w:r>
                                    </w:p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numPr>
                                          <w:ilvl w:val="0"/>
                                          <w:numId w:val="1"/>
                                        </w:numPr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380" w:lineRule="exact"/>
                                        <w:ind w:left="420" w:leftChars="0" w:right="0" w:rightChars="0" w:hanging="420" w:firstLineChars="0"/>
                                        <w:jc w:val="left"/>
                                        <w:textAlignment w:val="auto"/>
                                        <w:outlineLvl w:val="9"/>
                                        <w:rPr>
                                          <w:rFonts w:hint="eastAsia" w:ascii="黑体" w:hAnsi="黑体" w:eastAsia="黑体" w:cs="黑体"/>
                                          <w:b w:val="0"/>
                                          <w:bCs w:val="0"/>
                                          <w:color w:val="808080" w:themeColor="text1" w:themeTint="8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="黑体" w:hAnsi="黑体" w:eastAsia="黑体" w:cs="黑体"/>
                                          <w:b w:val="0"/>
                                          <w:bCs w:val="0"/>
                                          <w:color w:val="808080" w:themeColor="text1" w:themeTint="8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负责公司</w:t>
                                      </w:r>
                                      <w:r>
                                        <w:rPr>
                                          <w:rFonts w:hint="eastAsia" w:ascii="黑体" w:hAnsi="黑体" w:eastAsia="黑体" w:cs="黑体"/>
                                          <w:b w:val="0"/>
                                          <w:bCs w:val="0"/>
                                          <w:color w:val="808080" w:themeColor="text1" w:themeTint="80"/>
                                          <w:sz w:val="21"/>
                                          <w:szCs w:val="21"/>
                                          <w:lang w:val="en-US" w:eastAsia="zh-Hans"/>
                                          <w14:textFill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APP</w:t>
                                      </w:r>
                                      <w:r>
                                        <w:rPr>
                                          <w:rFonts w:hint="eastAsia" w:ascii="黑体" w:hAnsi="黑体" w:eastAsia="黑体" w:cs="黑体"/>
                                          <w:b w:val="0"/>
                                          <w:bCs w:val="0"/>
                                          <w:color w:val="808080" w:themeColor="text1" w:themeTint="8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项目</w:t>
                                      </w:r>
                                      <w:r>
                                        <w:rPr>
                                          <w:rFonts w:hint="default" w:ascii="黑体" w:hAnsi="黑体" w:eastAsia="黑体" w:cs="黑体"/>
                                          <w:b w:val="0"/>
                                          <w:bCs w:val="0"/>
                                          <w:color w:val="808080" w:themeColor="text1" w:themeTint="80"/>
                                          <w:sz w:val="21"/>
                                          <w:szCs w:val="21"/>
                                          <w:lang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iOS</w:t>
                                      </w:r>
                                      <w:r>
                                        <w:rPr>
                                          <w:rFonts w:hint="eastAsia" w:ascii="黑体" w:hAnsi="黑体" w:eastAsia="黑体" w:cs="黑体"/>
                                          <w:b w:val="0"/>
                                          <w:bCs w:val="0"/>
                                          <w:color w:val="808080" w:themeColor="text1" w:themeTint="8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研发实施工作与系统运维；</w:t>
                                      </w:r>
                                    </w:p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numPr>
                                          <w:ilvl w:val="0"/>
                                          <w:numId w:val="1"/>
                                        </w:numPr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380" w:lineRule="exact"/>
                                        <w:ind w:left="420" w:leftChars="0" w:right="0" w:rightChars="0" w:hanging="420" w:firstLineChars="0"/>
                                        <w:jc w:val="left"/>
                                        <w:textAlignment w:val="auto"/>
                                        <w:outlineLvl w:val="9"/>
                                        <w:rPr>
                                          <w:rFonts w:hint="eastAsia" w:ascii="黑体" w:hAnsi="黑体" w:eastAsia="黑体" w:cs="黑体"/>
                                          <w:b w:val="0"/>
                                          <w:bCs w:val="0"/>
                                          <w:color w:val="808080" w:themeColor="text1" w:themeTint="8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="黑体" w:hAnsi="黑体" w:eastAsia="黑体" w:cs="黑体"/>
                                          <w:b w:val="0"/>
                                          <w:bCs w:val="0"/>
                                          <w:color w:val="808080" w:themeColor="text1" w:themeTint="8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参与公司A</w:t>
                                      </w:r>
                                      <w:r>
                                        <w:rPr>
                                          <w:rFonts w:hint="default" w:ascii="黑体" w:hAnsi="黑体" w:eastAsia="黑体" w:cs="黑体"/>
                                          <w:b w:val="0"/>
                                          <w:bCs w:val="0"/>
                                          <w:color w:val="808080" w:themeColor="text1" w:themeTint="80"/>
                                          <w:sz w:val="21"/>
                                          <w:szCs w:val="21"/>
                                          <w:lang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PP</w:t>
                                      </w:r>
                                      <w:r>
                                        <w:rPr>
                                          <w:rFonts w:hint="eastAsia" w:ascii="黑体" w:hAnsi="黑体" w:eastAsia="黑体" w:cs="黑体"/>
                                          <w:b w:val="0"/>
                                          <w:bCs w:val="0"/>
                                          <w:color w:val="808080" w:themeColor="text1" w:themeTint="8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项目的需求分析，系统设计方面的工作，并撰写技术文档；</w:t>
                                      </w:r>
                                    </w:p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numPr>
                                          <w:ilvl w:val="0"/>
                                          <w:numId w:val="1"/>
                                        </w:numPr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380" w:lineRule="exact"/>
                                        <w:ind w:left="420" w:leftChars="0" w:right="0" w:rightChars="0" w:hanging="420" w:firstLineChars="0"/>
                                        <w:jc w:val="left"/>
                                        <w:textAlignment w:val="auto"/>
                                        <w:outlineLvl w:val="9"/>
                                        <w:rPr>
                                          <w:rFonts w:hint="eastAsia" w:ascii="黑体" w:hAnsi="黑体" w:eastAsia="黑体" w:cs="黑体"/>
                                          <w:b w:val="0"/>
                                          <w:bCs w:val="0"/>
                                          <w:color w:val="808080" w:themeColor="text1" w:themeTint="8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="黑体" w:hAnsi="黑体" w:eastAsia="黑体" w:cs="黑体"/>
                                          <w:b w:val="0"/>
                                          <w:bCs w:val="0"/>
                                          <w:color w:val="808080" w:themeColor="text1" w:themeTint="8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进行程序单元、功能的测试，查出软件存在的缺陷并保证其质量；</w:t>
                                      </w:r>
                                    </w:p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numPr>
                                          <w:ilvl w:val="0"/>
                                          <w:numId w:val="1"/>
                                        </w:numPr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380" w:lineRule="exact"/>
                                        <w:ind w:left="420" w:leftChars="0" w:right="0" w:rightChars="0" w:hanging="420" w:firstLineChars="0"/>
                                        <w:jc w:val="left"/>
                                        <w:textAlignment w:val="auto"/>
                                        <w:outlineLvl w:val="9"/>
                                        <w:rPr>
                                          <w:rFonts w:hint="eastAsia" w:ascii="黑体" w:hAnsi="黑体" w:eastAsia="黑体" w:cs="黑体"/>
                                          <w:b w:val="0"/>
                                          <w:bCs w:val="0"/>
                                          <w:color w:val="808080" w:themeColor="text1" w:themeTint="8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="黑体" w:hAnsi="黑体" w:eastAsia="黑体" w:cs="黑体"/>
                                          <w:b w:val="0"/>
                                          <w:bCs w:val="0"/>
                                          <w:color w:val="808080" w:themeColor="text1" w:themeTint="8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维护和升级现有软件产品和系统，能快速定位问题并修复相关缺陷；</w:t>
                                      </w:r>
                                    </w:p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numPr>
                                          <w:ilvl w:val="0"/>
                                          <w:numId w:val="1"/>
                                        </w:numPr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380" w:lineRule="exact"/>
                                        <w:ind w:left="420" w:leftChars="0" w:right="0" w:rightChars="0" w:hanging="420" w:firstLineChars="0"/>
                                        <w:jc w:val="left"/>
                                        <w:textAlignment w:val="auto"/>
                                        <w:outlineLvl w:val="9"/>
                                        <w:rPr>
                                          <w:rFonts w:hint="eastAsia" w:ascii="黑体" w:hAnsi="黑体" w:eastAsia="黑体" w:cs="黑体"/>
                                          <w:b w:val="0"/>
                                          <w:bCs w:val="0"/>
                                          <w:color w:val="808080" w:themeColor="text1" w:themeTint="8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="黑体" w:hAnsi="黑体" w:eastAsia="黑体" w:cs="黑体"/>
                                          <w:b w:val="0"/>
                                          <w:bCs w:val="0"/>
                                          <w:color w:val="808080" w:themeColor="text1" w:themeTint="8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新技术的研究，汇报，实施以及培训工作；</w:t>
                                      </w:r>
                                    </w:p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numPr>
                                          <w:ilvl w:val="0"/>
                                          <w:numId w:val="1"/>
                                        </w:numPr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380" w:lineRule="exact"/>
                                        <w:ind w:left="420" w:leftChars="0" w:right="0" w:rightChars="0" w:hanging="420" w:firstLineChars="0"/>
                                        <w:jc w:val="left"/>
                                        <w:textAlignment w:val="auto"/>
                                        <w:outlineLvl w:val="9"/>
                                        <w:rPr>
                                          <w:rFonts w:hint="eastAsia" w:ascii="黑体" w:hAnsi="黑体" w:eastAsia="黑体" w:cs="黑体"/>
                                          <w:b w:val="0"/>
                                          <w:bCs w:val="0"/>
                                          <w:color w:val="808080" w:themeColor="text1" w:themeTint="8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="黑体" w:hAnsi="黑体" w:eastAsia="黑体" w:cs="黑体"/>
                                          <w:b w:val="0"/>
                                          <w:bCs w:val="0"/>
                                          <w:color w:val="808080" w:themeColor="text1" w:themeTint="8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参与项目的开发管理工作；</w:t>
                                      </w:r>
                                    </w:p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numPr>
                                          <w:ilvl w:val="0"/>
                                          <w:numId w:val="0"/>
                                        </w:numPr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380" w:lineRule="exact"/>
                                        <w:ind w:right="0" w:rightChars="0"/>
                                        <w:jc w:val="left"/>
                                        <w:textAlignment w:val="auto"/>
                                        <w:outlineLvl w:val="9"/>
                                        <w:rPr>
                                          <w:rFonts w:hint="eastAsia" w:ascii="黑体" w:hAnsi="黑体" w:eastAsia="黑体" w:cs="黑体"/>
                                          <w:b w:val="0"/>
                                          <w:bCs w:val="0"/>
                                          <w:color w:val="808080" w:themeColor="text1" w:themeTint="8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pPr>
                                    </w:p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380" w:lineRule="exact"/>
                                        <w:ind w:left="0" w:leftChars="0" w:right="0" w:rightChars="0" w:firstLine="0" w:firstLineChars="0"/>
                                        <w:jc w:val="left"/>
                                        <w:textAlignment w:val="auto"/>
                                        <w:outlineLvl w:val="9"/>
                                        <w:rPr>
                                          <w:rFonts w:hint="default" w:ascii="黑体" w:hAnsi="黑体" w:eastAsia="黑体" w:cs="黑体"/>
                                          <w:b w:val="0"/>
                                          <w:bCs w:val="0"/>
                                          <w:color w:val="2A959F"/>
                                          <w:sz w:val="21"/>
                                          <w:szCs w:val="21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黑体" w:hAnsi="黑体" w:eastAsia="黑体" w:cs="黑体"/>
                                          <w:b w:val="0"/>
                                          <w:bCs w:val="0"/>
                                          <w:color w:val="2A959F"/>
                                          <w:sz w:val="21"/>
                                          <w:szCs w:val="21"/>
                                          <w:lang w:val="en-US" w:eastAsia="zh-CN"/>
                                        </w:rPr>
                                        <w:t>时间：20XX.02-20XX.03 // 单位：XXXX科技有限公司 // 职务：</w:t>
                                      </w:r>
                                      <w:r>
                                        <w:rPr>
                                          <w:rFonts w:hint="eastAsia" w:ascii="黑体" w:hAnsi="黑体" w:eastAsia="黑体" w:cs="黑体"/>
                                          <w:b w:val="0"/>
                                          <w:bCs w:val="0"/>
                                          <w:color w:val="2A959F"/>
                                          <w:sz w:val="21"/>
                                          <w:szCs w:val="21"/>
                                          <w:lang w:val="en-US" w:eastAsia="zh-Hans"/>
                                        </w:rPr>
                                        <w:t>iOS</w:t>
                                      </w:r>
                                      <w:r>
                                        <w:rPr>
                                          <w:rFonts w:hint="eastAsia" w:ascii="黑体" w:hAnsi="黑体" w:eastAsia="黑体" w:cs="黑体"/>
                                          <w:b w:val="0"/>
                                          <w:bCs w:val="0"/>
                                          <w:color w:val="2A959F"/>
                                          <w:sz w:val="21"/>
                                          <w:szCs w:val="21"/>
                                          <w:lang w:val="en-US" w:eastAsia="zh-CN"/>
                                        </w:rPr>
                                        <w:t>开发工程师</w:t>
                                      </w:r>
                                    </w:p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380" w:lineRule="exact"/>
                                        <w:ind w:left="0" w:leftChars="0" w:right="0" w:rightChars="0" w:firstLine="0" w:firstLineChars="0"/>
                                        <w:jc w:val="left"/>
                                        <w:textAlignment w:val="auto"/>
                                        <w:outlineLvl w:val="9"/>
                                        <w:rPr>
                                          <w:rFonts w:hint="eastAsia" w:ascii="黑体" w:hAnsi="黑体" w:eastAsia="黑体" w:cs="黑体"/>
                                          <w:b w:val="0"/>
                                          <w:bCs w:val="0"/>
                                          <w:color w:val="2A959F"/>
                                          <w:sz w:val="21"/>
                                          <w:szCs w:val="21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黑体" w:hAnsi="黑体" w:eastAsia="黑体" w:cs="黑体"/>
                                          <w:b w:val="0"/>
                                          <w:bCs w:val="0"/>
                                          <w:color w:val="2A959F"/>
                                          <w:sz w:val="21"/>
                                          <w:szCs w:val="21"/>
                                          <w:lang w:val="en-US" w:eastAsia="zh-CN"/>
                                        </w:rPr>
                                        <w:t>负责：</w:t>
                                      </w:r>
                                    </w:p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numPr>
                                          <w:ilvl w:val="0"/>
                                          <w:numId w:val="1"/>
                                        </w:numPr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380" w:lineRule="exact"/>
                                        <w:ind w:left="420" w:leftChars="0" w:right="0" w:rightChars="0" w:hanging="420" w:firstLineChars="0"/>
                                        <w:jc w:val="left"/>
                                        <w:textAlignment w:val="auto"/>
                                        <w:outlineLvl w:val="9"/>
                                        <w:rPr>
                                          <w:rFonts w:hint="eastAsia" w:ascii="黑体" w:hAnsi="黑体" w:eastAsia="黑体" w:cs="黑体"/>
                                          <w:b w:val="0"/>
                                          <w:bCs w:val="0"/>
                                          <w:color w:val="808080" w:themeColor="text1" w:themeTint="8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="黑体" w:hAnsi="黑体" w:eastAsia="黑体" w:cs="黑体"/>
                                          <w:b w:val="0"/>
                                          <w:bCs w:val="0"/>
                                          <w:color w:val="808080" w:themeColor="text1" w:themeTint="8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根据产品需求，独立完成功能模块开发，自测以及维护工作；</w:t>
                                      </w:r>
                                    </w:p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numPr>
                                          <w:ilvl w:val="0"/>
                                          <w:numId w:val="1"/>
                                        </w:numPr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380" w:lineRule="exact"/>
                                        <w:ind w:left="420" w:leftChars="0" w:right="0" w:rightChars="0" w:hanging="420" w:firstLineChars="0"/>
                                        <w:jc w:val="left"/>
                                        <w:textAlignment w:val="auto"/>
                                        <w:outlineLvl w:val="9"/>
                                        <w:rPr>
                                          <w:rFonts w:hint="eastAsia" w:ascii="黑体" w:hAnsi="黑体" w:eastAsia="黑体" w:cs="黑体"/>
                                          <w:b w:val="0"/>
                                          <w:bCs w:val="0"/>
                                          <w:color w:val="808080" w:themeColor="text1" w:themeTint="8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="黑体" w:hAnsi="黑体" w:eastAsia="黑体" w:cs="黑体"/>
                                          <w:b w:val="0"/>
                                          <w:bCs w:val="0"/>
                                          <w:color w:val="808080" w:themeColor="text1" w:themeTint="8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负责开发项目模块的分析、数据库建模等工作；</w:t>
                                      </w:r>
                                    </w:p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numPr>
                                          <w:ilvl w:val="0"/>
                                          <w:numId w:val="1"/>
                                        </w:numPr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380" w:lineRule="exact"/>
                                        <w:ind w:left="420" w:leftChars="0" w:right="0" w:rightChars="0" w:hanging="420" w:firstLineChars="0"/>
                                        <w:jc w:val="left"/>
                                        <w:textAlignment w:val="auto"/>
                                        <w:outlineLvl w:val="9"/>
                                        <w:rPr>
                                          <w:rFonts w:hint="eastAsia" w:ascii="黑体" w:hAnsi="黑体" w:eastAsia="黑体" w:cs="黑体"/>
                                          <w:b w:val="0"/>
                                          <w:bCs w:val="0"/>
                                          <w:color w:val="808080" w:themeColor="text1" w:themeTint="8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="黑体" w:hAnsi="黑体" w:eastAsia="黑体" w:cs="黑体"/>
                                          <w:b w:val="0"/>
                                          <w:bCs w:val="0"/>
                                          <w:color w:val="808080" w:themeColor="text1" w:themeTint="8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参与开发项目的详细设计文档、手册的编写；</w:t>
                                      </w:r>
                                    </w:p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numPr>
                                          <w:ilvl w:val="0"/>
                                          <w:numId w:val="0"/>
                                        </w:numPr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380" w:lineRule="exact"/>
                                        <w:ind w:right="0" w:rightChars="0"/>
                                        <w:jc w:val="left"/>
                                        <w:textAlignment w:val="auto"/>
                                        <w:outlineLvl w:val="9"/>
                                        <w:rPr>
                                          <w:rFonts w:hint="eastAsia" w:ascii="黑体" w:hAnsi="黑体" w:eastAsia="黑体" w:cs="黑体"/>
                                          <w:b w:val="0"/>
                                          <w:bCs w:val="0"/>
                                          <w:color w:val="808080" w:themeColor="text1" w:themeTint="8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pic:pic xmlns:pic="http://schemas.openxmlformats.org/drawingml/2006/picture">
                              <pic:nvPicPr>
                                <pic:cNvPr id="83" name="图片 34" descr="3b32313537333834373bd2fdbac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7" y="3113"/>
                                  <a:ext cx="329" cy="3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s:wsp>
                            <wps:cNvPr id="84" name="直接连接符 42"/>
                            <wps:cNvCnPr/>
                            <wps:spPr>
                              <a:xfrm>
                                <a:off x="5006" y="3678"/>
                                <a:ext cx="725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5" name="矩形 28"/>
                          <wps:cNvSpPr/>
                          <wps:spPr>
                            <a:xfrm>
                              <a:off x="14481" y="4174"/>
                              <a:ext cx="1244" cy="57"/>
                            </a:xfrm>
                            <a:prstGeom prst="rect">
                              <a:avLst/>
                            </a:prstGeom>
                            <a:solidFill>
                              <a:srgbClr val="2A959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.85pt;margin-top:275.25pt;height:314.3pt;width:543.65pt;z-index:251664384;mso-width-relative:page;mso-height-relative:page;" coordorigin="4842,3823" coordsize="10873,6286" o:gfxdata="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">
                <o:lock v:ext="edit" aspectratio="f"/>
                <v:shape id="求职意向" o:spid="_x0000_s1026" o:spt="202" type="#_x0000_t202" style="position:absolute;left:6534;top:3941;height:466;width:2098;" filled="f" stroked="f" coordsize="21600,21600" o:gfxdata="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Zekc+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0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黑体" w:hAnsi="黑体" w:eastAsia="黑体" w:cs="黑体"/>
                            <w:b w:val="0"/>
                            <w:bCs w:val="0"/>
                            <w:color w:val="808080" w:themeColor="text1" w:themeTint="80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 w:val="0"/>
                            <w:bCs w:val="0"/>
                            <w:color w:val="808080" w:themeColor="text1" w:themeTint="80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Experience</w:t>
                        </w:r>
                      </w:p>
                    </w:txbxContent>
                  </v:textbox>
                </v:shape>
                <v:group id="组合 29" o:spid="_x0000_s1026" o:spt="203" style="position:absolute;left:4842;top:3823;height:6286;width:10873;" coordorigin="4852,3823" coordsize="10873,6286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43" o:spid="_x0000_s1026" o:spt="203" style="position:absolute;left:4852;top:3823;height:6286;width:10545;" coordorigin="1933,3307" coordsize="10545,6286" o:gfxdata="UEsDBAoAAAAAAIdO4kAAAAAAAAAAAAAAAAAEAAAAZHJzL1BLAwQUAAAACACHTuJA0ad4s7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GneLO7AAAA2wAAAA8AAAAAAAAAAQAgAAAAIgAAAGRycy9kb3ducmV2LnhtbFBL&#10;AQIUABQAAAAIAIdO4kAzLwWeOwAAADkAAAAVAAAAAAAAAAEAIAAAAAoBAABkcnMvZ3JvdXBzaGFw&#10;ZXhtbC54bWxQSwUGAAAAAAYABgBgAQAAxwMAAAAA&#10;">
                    <o:lock v:ext="edit" aspectratio="f"/>
                    <v:group id="组合 35" o:spid="_x0000_s1026" o:spt="203" style="position:absolute;left:1933;top:3307;height:6286;width:10545;" coordorigin="899,3113" coordsize="10545,6286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group id="组合 5" o:spid="_x0000_s1026" o:spt="203" style="position:absolute;left:899;top:3173;height:6226;width:10545;" coordorigin="15056,5201" coordsize="17057,6226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      <o:lock v:ext="edit" aspectratio="f"/>
                        <v:shape id="求职意向" o:spid="_x0000_s1026" o:spt="202" type="#_x0000_t202" style="position:absolute;left:15056;top:5201;height:524;width:2413;" filled="f" stroked="f" coordsize="21600,21600" o:gfxdata="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xieZy/&#10;AAAA2wAAAA8AAAAAAAAAAQAgAAAAIgAAAGRycy9kb3ducmV2LnhtbFBLAQIUABQAAAAIAIdO4kAz&#10;LwWeOwAAADkAAAAQAAAAAAAAAAEAIAAAAA4BAABkcnMvc2hhcGV4bWwueG1sUEsFBgAAAAAGAAYA&#10;WwEAALgDAAAAAA=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黑体" w:hAnsi="黑体" w:eastAsia="黑体" w:cs="黑体"/>
                                    <w:b/>
                                    <w:bCs/>
                                    <w:color w:val="2A959F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color w:val="2A959F"/>
                                    <w:sz w:val="28"/>
                                    <w:szCs w:val="28"/>
                                    <w:lang w:val="en-US" w:eastAsia="zh-CN"/>
                                  </w:rPr>
                                  <w:t>工作经验</w:t>
                                </w:r>
                              </w:p>
                            </w:txbxContent>
                          </v:textbox>
                        </v:shape>
                        <v:shape id="文本框 4" o:spid="_x0000_s1026" o:spt="202" type="#_x0000_t202" style="position:absolute;left:17793;top:5796;height:5631;width:14320;" filled="f" stroked="f" coordsize="21600,21600" o:gfxdata="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sOfr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黑体" w:hAnsi="黑体" w:eastAsia="黑体" w:cs="黑体"/>
                                    <w:b w:val="0"/>
                                    <w:bCs w:val="0"/>
                                    <w:color w:val="2A959F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2A959F"/>
                                    <w:sz w:val="21"/>
                                    <w:szCs w:val="21"/>
                                    <w:lang w:val="en-US" w:eastAsia="zh-CN"/>
                                  </w:rPr>
                                  <w:t>时间：20XX.02-20XX.03 // 单位：XXXX有限公司 // 职务：</w:t>
                                </w:r>
                                <w:r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2A959F"/>
                                    <w:sz w:val="21"/>
                                    <w:szCs w:val="21"/>
                                    <w:lang w:val="en-US" w:eastAsia="zh-Hans"/>
                                  </w:rPr>
                                  <w:t>iOS</w:t>
                                </w:r>
                                <w:r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2A959F"/>
                                    <w:sz w:val="21"/>
                                    <w:szCs w:val="21"/>
                                    <w:lang w:val="en-US" w:eastAsia="zh-CN"/>
                                  </w:rPr>
                                  <w:t>开发工程师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2A959F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2A959F"/>
                                    <w:sz w:val="21"/>
                                    <w:szCs w:val="21"/>
                                    <w:lang w:val="en-US" w:eastAsia="zh-CN"/>
                                  </w:rPr>
                                  <w:t>负责：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420" w:leftChars="0" w:right="0" w:rightChars="0" w:hanging="42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负责公司</w:t>
                                </w:r>
                                <w:r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Hans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APP</w:t>
                                </w:r>
                                <w:r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项目</w:t>
                                </w:r>
                                <w:r>
                                  <w:rPr>
                                    <w:rFonts w:hint="default" w:ascii="黑体" w:hAnsi="黑体" w:eastAsia="黑体" w:cs="黑体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iOS</w:t>
                                </w:r>
                                <w:r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研发实施工作与系统运维；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420" w:leftChars="0" w:right="0" w:rightChars="0" w:hanging="42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参与公司A</w:t>
                                </w:r>
                                <w:r>
                                  <w:rPr>
                                    <w:rFonts w:hint="default" w:ascii="黑体" w:hAnsi="黑体" w:eastAsia="黑体" w:cs="黑体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PP</w:t>
                                </w:r>
                                <w:r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项目的需求分析，系统设计方面的工作，并撰写技术文档；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420" w:leftChars="0" w:right="0" w:rightChars="0" w:hanging="42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进行程序单元、功能的测试，查出软件存在的缺陷并保证其质量；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420" w:leftChars="0" w:right="0" w:rightChars="0" w:hanging="42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维护和升级现有软件产品和系统，能快速定位问题并修复相关缺陷；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420" w:leftChars="0" w:right="0" w:rightChars="0" w:hanging="42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新技术的研究，汇报，实施以及培训工作；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420" w:leftChars="0" w:right="0" w:rightChars="0" w:hanging="42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参与项目的开发管理工作；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right="0" w:right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黑体" w:hAnsi="黑体" w:eastAsia="黑体" w:cs="黑体"/>
                                    <w:b w:val="0"/>
                                    <w:bCs w:val="0"/>
                                    <w:color w:val="2A959F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2A959F"/>
                                    <w:sz w:val="21"/>
                                    <w:szCs w:val="21"/>
                                    <w:lang w:val="en-US" w:eastAsia="zh-CN"/>
                                  </w:rPr>
                                  <w:t>时间：20XX.02-20XX.03 // 单位：XXXX科技有限公司 // 职务：</w:t>
                                </w:r>
                                <w:r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2A959F"/>
                                    <w:sz w:val="21"/>
                                    <w:szCs w:val="21"/>
                                    <w:lang w:val="en-US" w:eastAsia="zh-Hans"/>
                                  </w:rPr>
                                  <w:t>iOS</w:t>
                                </w:r>
                                <w:r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2A959F"/>
                                    <w:sz w:val="21"/>
                                    <w:szCs w:val="21"/>
                                    <w:lang w:val="en-US" w:eastAsia="zh-CN"/>
                                  </w:rPr>
                                  <w:t>开发工程师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2A959F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2A959F"/>
                                    <w:sz w:val="21"/>
                                    <w:szCs w:val="21"/>
                                    <w:lang w:val="en-US" w:eastAsia="zh-CN"/>
                                  </w:rPr>
                                  <w:t>负责：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420" w:leftChars="0" w:right="0" w:rightChars="0" w:hanging="42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根据产品需求，独立完成功能模块开发，自测以及维护工作；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420" w:leftChars="0" w:right="0" w:rightChars="0" w:hanging="42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负责开发项目模块的分析、数据库建模等工作；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420" w:leftChars="0" w:right="0" w:rightChars="0" w:hanging="42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参与开发项目的详细设计文档、手册的编写；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right="0" w:right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图片 34" o:spid="_x0000_s1026" o:spt="75" alt="3b32313537333834373bd2fdbac5" type="#_x0000_t75" style="position:absolute;left:2207;top:3113;height:329;width:329;" filled="f" o:preferrelative="t" stroked="f" coordsize="21600,21600" o:gfxdata="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Db9H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10" o:title=""/>
                        <o:lock v:ext="edit" aspectratio="t"/>
                      </v:shape>
                    </v:group>
                    <v:line id="直接连接符 42" o:spid="_x0000_s1026" o:spt="20" style="position:absolute;left:5006;top:3678;height:0;width:7257;" filled="f" stroked="t" coordsize="21600,21600" o:gfxdata="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X21C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AFABAB [2414]" miterlimit="8" joinstyle="miter" dashstyle="dash"/>
                      <v:imagedata o:title=""/>
                      <o:lock v:ext="edit" aspectratio="f"/>
                    </v:line>
                  </v:group>
                  <v:rect id="矩形 28" o:spid="_x0000_s1026" o:spt="1" style="position:absolute;left:14481;top:4174;height:57;width:1244;v-text-anchor:middle;" fillcolor="#2A959F" filled="t" stroked="f" coordsize="21600,21600" o:gfxdata="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2/Om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328295</wp:posOffset>
                </wp:positionH>
                <wp:positionV relativeFrom="paragraph">
                  <wp:posOffset>2247900</wp:posOffset>
                </wp:positionV>
                <wp:extent cx="6904355" cy="1042035"/>
                <wp:effectExtent l="0" t="0" r="12065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8295" y="2247900"/>
                          <a:ext cx="6904355" cy="1042035"/>
                          <a:chOff x="4842" y="3823"/>
                          <a:chExt cx="10873" cy="1641"/>
                        </a:xfrm>
                      </wpg:grpSpPr>
                      <wps:wsp>
                        <wps:cNvPr id="27" name="求职意向"/>
                        <wps:cNvSpPr txBox="1"/>
                        <wps:spPr>
                          <a:xfrm>
                            <a:off x="6534" y="3941"/>
                            <a:ext cx="2098" cy="4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0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黑体" w:hAnsi="黑体" w:eastAsia="黑体" w:cs="黑体"/>
                                  <w:b w:val="0"/>
                                  <w:bCs w:val="0"/>
                                  <w:color w:val="808080" w:themeColor="text1" w:themeTint="80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color w:val="808080" w:themeColor="text1" w:themeTint="80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29" name="组合 29"/>
                        <wpg:cNvGrpSpPr/>
                        <wpg:grpSpPr>
                          <a:xfrm>
                            <a:off x="4842" y="3823"/>
                            <a:ext cx="10873" cy="1641"/>
                            <a:chOff x="4852" y="3823"/>
                            <a:chExt cx="10873" cy="1641"/>
                          </a:xfrm>
                        </wpg:grpSpPr>
                        <wpg:grpSp>
                          <wpg:cNvPr id="43" name="组合 43"/>
                          <wpg:cNvGrpSpPr/>
                          <wpg:grpSpPr>
                            <a:xfrm rot="0">
                              <a:off x="4852" y="3823"/>
                              <a:ext cx="10545" cy="1641"/>
                              <a:chOff x="1933" y="3307"/>
                              <a:chExt cx="10545" cy="1641"/>
                            </a:xfrm>
                          </wpg:grpSpPr>
                          <wpg:grpSp>
                            <wpg:cNvPr id="35" name="组合 35"/>
                            <wpg:cNvGrpSpPr/>
                            <wpg:grpSpPr>
                              <a:xfrm>
                                <a:off x="1933" y="3307"/>
                                <a:ext cx="10545" cy="1641"/>
                                <a:chOff x="899" y="3113"/>
                                <a:chExt cx="10545" cy="1641"/>
                              </a:xfrm>
                            </wpg:grpSpPr>
                            <wpg:grpSp>
                              <wpg:cNvPr id="5" name="组合 5"/>
                              <wpg:cNvGrpSpPr/>
                              <wpg:grpSpPr>
                                <a:xfrm rot="0">
                                  <a:off x="899" y="3173"/>
                                  <a:ext cx="10545" cy="1581"/>
                                  <a:chOff x="15056" y="5201"/>
                                  <a:chExt cx="17057" cy="1581"/>
                                </a:xfrm>
                              </wpg:grpSpPr>
                              <wps:wsp>
                                <wps:cNvPr id="22" name="求职意向"/>
                                <wps:cNvSpPr txBox="1"/>
                                <wps:spPr>
                                  <a:xfrm>
                                    <a:off x="15056" y="5201"/>
                                    <a:ext cx="2413" cy="5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360" w:lineRule="exact"/>
                                        <w:ind w:left="0" w:leftChars="0" w:right="0" w:rightChars="0" w:firstLine="0" w:firstLineChars="0"/>
                                        <w:jc w:val="left"/>
                                        <w:textAlignment w:val="auto"/>
                                        <w:outlineLvl w:val="9"/>
                                        <w:rPr>
                                          <w:rFonts w:hint="eastAsia" w:ascii="黑体" w:hAnsi="黑体" w:eastAsia="黑体" w:cs="黑体"/>
                                          <w:b/>
                                          <w:bCs/>
                                          <w:color w:val="2A959F"/>
                                          <w:sz w:val="28"/>
                                          <w:szCs w:val="28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黑体" w:hAnsi="黑体" w:eastAsia="黑体" w:cs="黑体"/>
                                          <w:b/>
                                          <w:bCs/>
                                          <w:color w:val="2A959F"/>
                                          <w:sz w:val="28"/>
                                          <w:szCs w:val="28"/>
                                          <w:lang w:val="en-US" w:eastAsia="zh-CN"/>
                                        </w:rPr>
                                        <w:t>教育背景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31" name="文本框 4"/>
                                <wps:cNvSpPr txBox="1"/>
                                <wps:spPr>
                                  <a:xfrm>
                                    <a:off x="17793" y="5796"/>
                                    <a:ext cx="14320" cy="98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380" w:lineRule="exact"/>
                                        <w:ind w:left="0" w:leftChars="0" w:right="0" w:rightChars="0" w:firstLine="0" w:firstLineChars="0"/>
                                        <w:jc w:val="left"/>
                                        <w:textAlignment w:val="auto"/>
                                        <w:outlineLvl w:val="9"/>
                                        <w:rPr>
                                          <w:rFonts w:hint="eastAsia" w:ascii="黑体" w:hAnsi="黑体" w:eastAsia="黑体" w:cs="黑体"/>
                                          <w:b w:val="0"/>
                                          <w:bCs w:val="0"/>
                                          <w:color w:val="2A959F"/>
                                          <w:sz w:val="21"/>
                                          <w:szCs w:val="21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黑体" w:hAnsi="黑体" w:eastAsia="黑体" w:cs="黑体"/>
                                          <w:b w:val="0"/>
                                          <w:bCs w:val="0"/>
                                          <w:color w:val="2A959F"/>
                                          <w:sz w:val="21"/>
                                          <w:szCs w:val="21"/>
                                          <w:lang w:val="en-US" w:eastAsia="zh-CN"/>
                                        </w:rPr>
                                        <w:t>时间：20XX.09-20XX.06 // 学校：XXXX大学 // 专业：软件开发/本科</w:t>
                                      </w:r>
                                    </w:p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380" w:lineRule="exact"/>
                                        <w:ind w:left="0" w:leftChars="0" w:right="0" w:rightChars="0" w:firstLine="0" w:firstLineChars="0"/>
                                        <w:jc w:val="left"/>
                                        <w:textAlignment w:val="auto"/>
                                        <w:outlineLvl w:val="9"/>
                                        <w:rPr>
                                          <w:rFonts w:hint="eastAsia" w:ascii="黑体" w:hAnsi="黑体" w:eastAsia="黑体" w:cs="黑体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黑体" w:hAnsi="黑体" w:eastAsia="黑体" w:cs="黑体"/>
                                          <w:b w:val="0"/>
                                          <w:bCs w:val="0"/>
                                          <w:color w:val="808080" w:themeColor="text1" w:themeTint="8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主修课程：软件开发、</w:t>
                                      </w:r>
                                      <w:r>
                                        <w:rPr>
                                          <w:rFonts w:hint="default" w:ascii="黑体" w:hAnsi="黑体" w:eastAsia="黑体" w:cs="黑体"/>
                                          <w:b w:val="0"/>
                                          <w:bCs w:val="0"/>
                                          <w:color w:val="808080" w:themeColor="text1" w:themeTint="80"/>
                                          <w:sz w:val="21"/>
                                          <w:szCs w:val="21"/>
                                          <w:lang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iOS</w:t>
                                      </w:r>
                                      <w:r>
                                        <w:rPr>
                                          <w:rFonts w:hint="eastAsia" w:ascii="黑体" w:hAnsi="黑体" w:eastAsia="黑体" w:cs="黑体"/>
                                          <w:b w:val="0"/>
                                          <w:bCs w:val="0"/>
                                          <w:color w:val="808080" w:themeColor="text1" w:themeTint="8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开发、电子商务、商务英语、大学英语、计算机基础、国际贸易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pic:pic xmlns:pic="http://schemas.openxmlformats.org/drawingml/2006/picture">
                              <pic:nvPicPr>
                                <pic:cNvPr id="34" name="图片 34" descr="3b32313537333834373bd2fdbac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7" y="3113"/>
                                  <a:ext cx="329" cy="3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s:wsp>
                            <wps:cNvPr id="42" name="直接连接符 42"/>
                            <wps:cNvCnPr/>
                            <wps:spPr>
                              <a:xfrm>
                                <a:off x="5006" y="3678"/>
                                <a:ext cx="725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" name="矩形 28"/>
                          <wps:cNvSpPr/>
                          <wps:spPr>
                            <a:xfrm>
                              <a:off x="14481" y="4174"/>
                              <a:ext cx="1244" cy="57"/>
                            </a:xfrm>
                            <a:prstGeom prst="rect">
                              <a:avLst/>
                            </a:prstGeom>
                            <a:solidFill>
                              <a:srgbClr val="2A959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.85pt;margin-top:177pt;height:82.05pt;width:543.65pt;z-index:251663360;mso-width-relative:page;mso-height-relative:page;" coordorigin="4842,3823" coordsize="10873,1641" o:gfxdata="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">
                <o:lock v:ext="edit" aspectratio="f"/>
                <v:shape id="求职意向" o:spid="_x0000_s1026" o:spt="202" type="#_x0000_t202" style="position:absolute;left:6534;top:3941;height:466;width:2098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0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黑体" w:hAnsi="黑体" w:eastAsia="黑体" w:cs="黑体"/>
                            <w:b w:val="0"/>
                            <w:bCs w:val="0"/>
                            <w:color w:val="808080" w:themeColor="text1" w:themeTint="80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 w:val="0"/>
                            <w:bCs w:val="0"/>
                            <w:color w:val="808080" w:themeColor="text1" w:themeTint="80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Education</w:t>
                        </w:r>
                      </w:p>
                    </w:txbxContent>
                  </v:textbox>
                </v:shape>
                <v:group id="_x0000_s1026" o:spid="_x0000_s1026" o:spt="203" style="position:absolute;left:4842;top:3823;height:1641;width:10873;" coordorigin="4852,3823" coordsize="10873,1641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4852;top:3823;height:1641;width:10545;" coordorigin="1933,3307" coordsize="10545,1641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1933;top:3307;height:1641;width:10545;" coordorigin="899,3113" coordsize="10545,1641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  <o:lock v:ext="edit" aspectratio="f"/>
                      <v:group id="_x0000_s1026" o:spid="_x0000_s1026" o:spt="203" style="position:absolute;left:899;top:3173;height:1581;width:10545;" coordorigin="15056,5201" coordsize="17057,1581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      <o:lock v:ext="edit" aspectratio="f"/>
                        <v:shape id="求职意向" o:spid="_x0000_s1026" o:spt="202" type="#_x0000_t202" style="position:absolute;left:15056;top:5201;height:524;width:2413;" filled="f" stroked="f" coordsize="21600,21600" o:gfxdata="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WuNG/&#10;AAAA2wAAAA8AAAAAAAAAAQAgAAAAIgAAAGRycy9kb3ducmV2LnhtbFBLAQIUABQAAAAIAIdO4kAz&#10;LwWeOwAAADkAAAAQAAAAAAAAAAEAIAAAAA4BAABkcnMvc2hhcGV4bWwueG1sUEsFBgAAAAAGAAYA&#10;WwEAALgDAAAAAA=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color w:val="2A959F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color w:val="2A959F"/>
                                    <w:sz w:val="28"/>
                                    <w:szCs w:val="28"/>
                                    <w:lang w:val="en-US" w:eastAsia="zh-CN"/>
                                  </w:rPr>
                                  <w:t>教育背景</w:t>
                                </w:r>
                              </w:p>
                            </w:txbxContent>
                          </v:textbox>
                        </v:shape>
                        <v:shape id="文本框 4" o:spid="_x0000_s1026" o:spt="202" type="#_x0000_t202" style="position:absolute;left:17793;top:5796;height:986;width:14320;" filled="f" stroked="f" coordsize="21600,21600" o:gfxdata="UEsDBAoAAAAAAIdO4kAAAAAAAAAAAAAAAAAEAAAAZHJzL1BLAwQUAAAACACHTuJA792we74AAADb&#10;AAAADwAAAGRycy9kb3ducmV2LnhtbEWPS4vCQBCE74L/YWjBm06iKJ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2we74A&#10;AADbAAAADwAAAAAAAAABACAAAAAiAAAAZHJzL2Rvd25yZXYueG1sUEsBAhQAFAAAAAgAh07iQDMv&#10;BZ47AAAAOQAAABAAAAAAAAAAAQAgAAAADQEAAGRycy9zaGFwZXhtbC54bWxQSwUGAAAAAAYABgBb&#10;AQAAtwMAAAAA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2A959F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2A959F"/>
                                    <w:sz w:val="21"/>
                                    <w:szCs w:val="21"/>
                                    <w:lang w:val="en-US" w:eastAsia="zh-CN"/>
                                  </w:rPr>
                                  <w:t>时间：20XX.09-20XX.06 // 学校：XXXX大学 // 专业：软件开发/本科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黑体" w:hAnsi="黑体" w:eastAsia="黑体" w:cs="黑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主修课程：软件开发、</w:t>
                                </w:r>
                                <w:r>
                                  <w:rPr>
                                    <w:rFonts w:hint="default" w:ascii="黑体" w:hAnsi="黑体" w:eastAsia="黑体" w:cs="黑体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iOS</w:t>
                                </w:r>
                                <w:r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开发、电子商务、商务英语、大学英语、计算机基础、国际贸易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26" o:spid="_x0000_s1026" o:spt="75" alt="3b32313537333834373bd2fdbac5" type="#_x0000_t75" style="position:absolute;left:2207;top:3113;height:329;width:329;" filled="f" o:preferrelative="t" stroked="f" coordsize="21600,21600" o:gfxdata="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W+7U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10" o:title=""/>
                        <o:lock v:ext="edit" aspectratio="t"/>
                      </v:shape>
                    </v:group>
                    <v:line id="_x0000_s1026" o:spid="_x0000_s1026" o:spt="20" style="position:absolute;left:5006;top:3678;height:0;width:7257;" filled="f" stroked="t" coordsize="21600,21600" o:gfxdata="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Q+o3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AFABAB [2414]" miterlimit="8" joinstyle="miter" dashstyle="dash"/>
                      <v:imagedata o:title=""/>
                      <o:lock v:ext="edit" aspectratio="f"/>
                    </v:line>
                  </v:group>
                  <v:rect id="_x0000_s1026" o:spid="_x0000_s1026" o:spt="1" style="position:absolute;left:14481;top:4174;height:57;width:1244;v-text-anchor:middle;" fillcolor="#2A959F" filled="t" stroked="f" coordsize="21600,21600" o:gfxdata="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hRDE2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9657715</wp:posOffset>
                </wp:positionV>
                <wp:extent cx="7590790" cy="1035050"/>
                <wp:effectExtent l="0" t="0" r="10160" b="1270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0790" cy="1035050"/>
                          <a:chOff x="14592" y="15491"/>
                          <a:chExt cx="11954" cy="1630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14592" y="15491"/>
                            <a:ext cx="11954" cy="1630"/>
                          </a:xfrm>
                          <a:prstGeom prst="rect">
                            <a:avLst/>
                          </a:prstGeom>
                          <a:solidFill>
                            <a:srgbClr val="2A959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姓名"/>
                        <wps:cNvSpPr txBox="1"/>
                        <wps:spPr>
                          <a:xfrm>
                            <a:off x="15026" y="16023"/>
                            <a:ext cx="3053" cy="5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2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6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6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静候贵司佳音！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21" name="组合 21"/>
                        <wpg:cNvGrpSpPr/>
                        <wpg:grpSpPr>
                          <a:xfrm>
                            <a:off x="18590" y="15803"/>
                            <a:ext cx="7726" cy="1065"/>
                            <a:chOff x="2590" y="2704"/>
                            <a:chExt cx="7726" cy="1065"/>
                          </a:xfrm>
                        </wpg:grpSpPr>
                        <pic:pic xmlns:pic="http://schemas.openxmlformats.org/drawingml/2006/picture">
                          <pic:nvPicPr>
                            <pic:cNvPr id="8" name="图片 201" descr="439449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96DAC541-7B7A-43D3-8B79-37D633B846F1}">
                                  <asvg:svgBlip xmlns:asvg="http://schemas.microsoft.com/office/drawing/2016/SVG/main" r:embed="rId1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969" y="2789"/>
                              <a:ext cx="296" cy="29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4" name="图片 202" descr="363419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96DAC541-7B7A-43D3-8B79-37D633B846F1}">
                                  <asvg:svgBlip xmlns:asvg="http://schemas.microsoft.com/office/drawing/2016/SVG/main" r:embed="rId14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7" y="3427"/>
                              <a:ext cx="180" cy="219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5" name="图片 199" descr="412334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96DAC541-7B7A-43D3-8B79-37D633B846F1}">
                                  <asvg:svgBlip xmlns:asvg="http://schemas.microsoft.com/office/drawing/2016/SVG/main" r:embed="rId1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646" y="2828"/>
                              <a:ext cx="209" cy="21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6" name="图片 16" descr="2009343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>
                              <a:extLst>
                                <a:ext uri="{96DAC541-7B7A-43D3-8B79-37D633B846F1}">
                                  <asvg:svgBlip xmlns:asvg="http://schemas.microsoft.com/office/drawing/2016/SVG/main" r:embed="rId1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90" y="3376"/>
                              <a:ext cx="321" cy="321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7" name="求职意向"/>
                          <wps:cNvSpPr txBox="1"/>
                          <wps:spPr>
                            <a:xfrm>
                              <a:off x="2947" y="2704"/>
                              <a:ext cx="2802" cy="4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0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黑体" w:hAnsi="黑体" w:eastAsia="黑体" w:cs="黑体"/>
                                    <w:b w:val="0"/>
                                    <w:bCs w:val="0"/>
                                    <w:color w:val="FFFFFF" w:themeColor="background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FFFFFF" w:themeColor="background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电话：12345678987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9" name="求职意向"/>
                          <wps:cNvSpPr txBox="1"/>
                          <wps:spPr>
                            <a:xfrm>
                              <a:off x="6408" y="2704"/>
                              <a:ext cx="3908" cy="4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0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黑体" w:hAnsi="黑体" w:eastAsia="黑体" w:cs="黑体"/>
                                    <w:b w:val="0"/>
                                    <w:bCs w:val="0"/>
                                    <w:color w:val="FFFFFF" w:themeColor="background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FFFFFF" w:themeColor="background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邮箱：chinaz@gmail.com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8" name="求职意向"/>
                          <wps:cNvSpPr txBox="1"/>
                          <wps:spPr>
                            <a:xfrm>
                              <a:off x="6408" y="3303"/>
                              <a:ext cx="3908" cy="4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0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FFFFFF" w:themeColor="background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FFFFFF" w:themeColor="background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地址：XX市XXXX区</w:t>
                                </w:r>
                                <w:r>
                                  <w:rPr>
                                    <w:rFonts w:hint="default" w:ascii="黑体" w:hAnsi="黑体" w:eastAsia="黑体" w:cs="黑体"/>
                                    <w:b w:val="0"/>
                                    <w:bCs w:val="0"/>
                                    <w:color w:val="FFFFFF" w:themeColor="background1"/>
                                    <w:sz w:val="24"/>
                                    <w:szCs w:val="3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XX</w:t>
                                </w:r>
                                <w:r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FFFFFF" w:themeColor="background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0" name="求职意向"/>
                          <wps:cNvSpPr txBox="1"/>
                          <wps:spPr>
                            <a:xfrm>
                              <a:off x="2947" y="3303"/>
                              <a:ext cx="2802" cy="4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0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FFFFFF" w:themeColor="background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 w:val="0"/>
                                    <w:bCs w:val="0"/>
                                    <w:color w:val="FFFFFF" w:themeColor="background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微信：与手机同号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2pt;margin-top:760.45pt;height:81.5pt;width:597.7pt;z-index:251661312;mso-width-relative:page;mso-height-relative:page;" coordorigin="14592,15491" coordsize="11954,1630" o:gfxdata="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">
                <o:lock v:ext="edit" aspectratio="f"/>
                <v:rect id="_x0000_s1026" o:spid="_x0000_s1026" o:spt="1" style="position:absolute;left:14592;top:15491;height:1630;width:11954;v-text-anchor:middle;" fillcolor="#2A959F" filled="t" stroked="f" coordsize="21600,21600" o:gfxdata="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9Z48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姓名" o:spid="_x0000_s1026" o:spt="202" type="#_x0000_t202" style="position:absolute;left:15026;top:16023;height:587;width:3053;" filled="f" stroked="f" coordsize="21600,21600" o:gfxdata="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zHRHO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2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黑体" w:hAnsi="黑体" w:eastAsia="黑体" w:cs="黑体"/>
                            <w:b/>
                            <w:bCs/>
                            <w:i/>
                            <w:iCs/>
                            <w:color w:val="FFFFFF" w:themeColor="background1"/>
                            <w:sz w:val="36"/>
                            <w:szCs w:val="4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i/>
                            <w:iCs/>
                            <w:color w:val="FFFFFF" w:themeColor="background1"/>
                            <w:sz w:val="36"/>
                            <w:szCs w:val="4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静候贵司佳音！</w:t>
                        </w:r>
                      </w:p>
                    </w:txbxContent>
                  </v:textbox>
                </v:shape>
                <v:group id="_x0000_s1026" o:spid="_x0000_s1026" o:spt="203" style="position:absolute;left:18590;top:15803;height:1065;width:7726;" coordorigin="2590,2704" coordsize="7726,1065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201" o:spid="_x0000_s1026" o:spt="75" alt="4394496" type="#_x0000_t75" style="position:absolute;left:5969;top:2789;height:296;width:296;" filled="f" o:preferrelative="t" stroked="f" coordsize="21600,21600" o:gfxdata="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dTa3G5AAAA2g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r:id="rId19" o:title=""/>
                    <o:lock v:ext="edit" aspectratio="t"/>
                  </v:shape>
                  <v:shape id="图片 202" o:spid="_x0000_s1026" o:spt="75" alt="3634194" type="#_x0000_t75" style="position:absolute;left:6027;top:3427;height:219;width:180;" filled="f" o:preferrelative="t" stroked="f" coordsize="21600,21600" o:gfxdata="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lv1Za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20" o:title=""/>
                    <o:lock v:ext="edit" aspectratio="t"/>
                  </v:shape>
                  <v:shape id="图片 199" o:spid="_x0000_s1026" o:spt="75" alt="4123343" type="#_x0000_t75" style="position:absolute;left:2646;top:2828;height:218;width:209;" filled="f" o:preferrelative="t" stroked="f" coordsize="21600,21600" o:gfxdata="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ZSof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21" o:title=""/>
                    <o:lock v:ext="edit" aspectratio="t"/>
                  </v:shape>
                  <v:shape id="_x0000_s1026" o:spid="_x0000_s1026" o:spt="75" alt="20093436" type="#_x0000_t75" style="position:absolute;left:2590;top:3376;height:321;width:321;" filled="f" o:preferrelative="t" stroked="f" coordsize="21600,21600" o:gfxdata="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b6Wf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22" o:title=""/>
                    <o:lock v:ext="edit" aspectratio="t"/>
                  </v:shape>
                  <v:shape id="求职意向" o:spid="_x0000_s1026" o:spt="202" type="#_x0000_t202" style="position:absolute;left:2947;top:2704;height:466;width:2802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0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黑体" w:hAnsi="黑体" w:eastAsia="黑体" w:cs="黑体"/>
                              <w:b w:val="0"/>
                              <w:bCs w:val="0"/>
                              <w:color w:val="FFFFFF" w:themeColor="background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 w:val="0"/>
                              <w:bCs w:val="0"/>
                              <w:color w:val="FFFFFF" w:themeColor="background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电话：12345678987</w:t>
                          </w:r>
                        </w:p>
                      </w:txbxContent>
                    </v:textbox>
                  </v:shape>
                  <v:shape id="求职意向" o:spid="_x0000_s1026" o:spt="202" type="#_x0000_t202" style="position:absolute;left:6408;top:2704;height:466;width:3908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0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黑体" w:hAnsi="黑体" w:eastAsia="黑体" w:cs="黑体"/>
                              <w:b w:val="0"/>
                              <w:bCs w:val="0"/>
                              <w:color w:val="FFFFFF" w:themeColor="background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 w:val="0"/>
                              <w:bCs w:val="0"/>
                              <w:color w:val="FFFFFF" w:themeColor="background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邮箱：chinaz@gmail.com</w:t>
                          </w:r>
                        </w:p>
                      </w:txbxContent>
                    </v:textbox>
                  </v:shape>
                  <v:shape id="求职意向" o:spid="_x0000_s1026" o:spt="202" type="#_x0000_t202" style="position:absolute;left:6408;top:3303;height:466;width:3908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0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黑体" w:hAnsi="黑体" w:eastAsia="黑体" w:cs="黑体"/>
                              <w:b w:val="0"/>
                              <w:bCs w:val="0"/>
                              <w:color w:val="FFFFFF" w:themeColor="background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 w:val="0"/>
                              <w:bCs w:val="0"/>
                              <w:color w:val="FFFFFF" w:themeColor="background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地址：XX市XXXX区</w:t>
                          </w:r>
                          <w:r>
                            <w:rPr>
                              <w:rFonts w:hint="default" w:ascii="黑体" w:hAnsi="黑体" w:eastAsia="黑体" w:cs="黑体"/>
                              <w:b w:val="0"/>
                              <w:bCs w:val="0"/>
                              <w:color w:val="FFFFFF" w:themeColor="background1"/>
                              <w:sz w:val="24"/>
                              <w:szCs w:val="3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XX</w:t>
                          </w:r>
                          <w:r>
                            <w:rPr>
                              <w:rFonts w:hint="eastAsia" w:ascii="黑体" w:hAnsi="黑体" w:eastAsia="黑体" w:cs="黑体"/>
                              <w:b w:val="0"/>
                              <w:bCs w:val="0"/>
                              <w:color w:val="FFFFFF" w:themeColor="background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村</w:t>
                          </w:r>
                        </w:p>
                      </w:txbxContent>
                    </v:textbox>
                  </v:shape>
                  <v:shape id="求职意向" o:spid="_x0000_s1026" o:spt="202" type="#_x0000_t202" style="position:absolute;left:2947;top:3303;height:466;width:2802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0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黑体" w:hAnsi="黑体" w:eastAsia="黑体" w:cs="黑体"/>
                              <w:b w:val="0"/>
                              <w:bCs w:val="0"/>
                              <w:color w:val="FFFFFF" w:themeColor="background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 w:val="0"/>
                              <w:bCs w:val="0"/>
                              <w:color w:val="FFFFFF" w:themeColor="background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微信：与手机同号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1692275</wp:posOffset>
                </wp:positionV>
                <wp:extent cx="7590790" cy="323850"/>
                <wp:effectExtent l="0" t="0" r="10160" b="1905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0790" cy="323850"/>
                          <a:chOff x="5082" y="2864"/>
                          <a:chExt cx="11954" cy="510"/>
                        </a:xfrm>
                      </wpg:grpSpPr>
                      <wps:wsp>
                        <wps:cNvPr id="13" name="矩形 4"/>
                        <wps:cNvSpPr/>
                        <wps:spPr>
                          <a:xfrm>
                            <a:off x="5082" y="2864"/>
                            <a:ext cx="11954" cy="511"/>
                          </a:xfrm>
                          <a:prstGeom prst="rect">
                            <a:avLst/>
                          </a:prstGeom>
                          <a:solidFill>
                            <a:srgbClr val="2A959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求职意向"/>
                        <wps:cNvSpPr txBox="1"/>
                        <wps:spPr>
                          <a:xfrm>
                            <a:off x="5376" y="2899"/>
                            <a:ext cx="11366" cy="4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8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2pt;margin-top:133.25pt;height:25.5pt;width:597.7pt;z-index:-251657216;mso-width-relative:page;mso-height-relative:page;" coordorigin="5082,2864" coordsize="11954,510" o:gfxdata="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">
                <o:lock v:ext="edit" aspectratio="f"/>
                <v:rect id="矩形 4" o:spid="_x0000_s1026" o:spt="1" style="position:absolute;left:5082;top:2864;height:511;width:11954;v-text-anchor:middle;" fillcolor="#2A959F" filled="t" stroked="f" coordsize="21600,21600" o:gfxdata="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mVSB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求职意向" o:spid="_x0000_s1026" o:spt="202" type="#_x0000_t202" style="position:absolute;left:5376;top:2899;height:457;width:11366;" filled="f" stroked="f" coordsize="21600,21600" o:gfxdata="UEsDBAoAAAAAAIdO4kAAAAAAAAAAAAAAAAAEAAAAZHJzL1BLAwQUAAAACACHTuJAenOFPr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OFP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黑体" w:hAnsi="黑体" w:eastAsia="黑体" w:cs="黑体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PERSONAL 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8F3F21"/>
    <w:multiLevelType w:val="singleLevel"/>
    <w:tmpl w:val="E18F3F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xYjQ5MmQyZTA3ZDMzNGNmMGYyZDJkNjVmN2YyODgifQ=="/>
  </w:docVars>
  <w:rsids>
    <w:rsidRoot w:val="DFF869A5"/>
    <w:rsid w:val="00D00A1C"/>
    <w:rsid w:val="012A20A4"/>
    <w:rsid w:val="01381889"/>
    <w:rsid w:val="021D34EF"/>
    <w:rsid w:val="08B80001"/>
    <w:rsid w:val="09DD69E4"/>
    <w:rsid w:val="09F946C6"/>
    <w:rsid w:val="11C80300"/>
    <w:rsid w:val="124A05E2"/>
    <w:rsid w:val="14177A8A"/>
    <w:rsid w:val="14D772F5"/>
    <w:rsid w:val="18874A4F"/>
    <w:rsid w:val="19532690"/>
    <w:rsid w:val="1A9B6333"/>
    <w:rsid w:val="1B9574BE"/>
    <w:rsid w:val="1EDD2936"/>
    <w:rsid w:val="22A65595"/>
    <w:rsid w:val="22D822EE"/>
    <w:rsid w:val="22F6698D"/>
    <w:rsid w:val="235129DC"/>
    <w:rsid w:val="26B5783B"/>
    <w:rsid w:val="2A3E6FF5"/>
    <w:rsid w:val="2B6F730A"/>
    <w:rsid w:val="2C566169"/>
    <w:rsid w:val="2D0F16C5"/>
    <w:rsid w:val="2E731D68"/>
    <w:rsid w:val="2F875FFA"/>
    <w:rsid w:val="30C86FFC"/>
    <w:rsid w:val="33480BA7"/>
    <w:rsid w:val="35875C2D"/>
    <w:rsid w:val="362D0DC5"/>
    <w:rsid w:val="36BD40B1"/>
    <w:rsid w:val="37E3638E"/>
    <w:rsid w:val="385C492E"/>
    <w:rsid w:val="394F3DCC"/>
    <w:rsid w:val="3A525694"/>
    <w:rsid w:val="3BDA30EB"/>
    <w:rsid w:val="41D440EF"/>
    <w:rsid w:val="424A2438"/>
    <w:rsid w:val="44161930"/>
    <w:rsid w:val="448E26B3"/>
    <w:rsid w:val="485D781B"/>
    <w:rsid w:val="489C013A"/>
    <w:rsid w:val="49EC3DB8"/>
    <w:rsid w:val="4A02797E"/>
    <w:rsid w:val="4CBD0595"/>
    <w:rsid w:val="4E8350DF"/>
    <w:rsid w:val="4FA42BBD"/>
    <w:rsid w:val="510925FE"/>
    <w:rsid w:val="512F1B4A"/>
    <w:rsid w:val="573C23A7"/>
    <w:rsid w:val="575F2B62"/>
    <w:rsid w:val="5E9A0209"/>
    <w:rsid w:val="6801106B"/>
    <w:rsid w:val="69BB24A5"/>
    <w:rsid w:val="69DE6A47"/>
    <w:rsid w:val="6A36690A"/>
    <w:rsid w:val="6B1F0AD5"/>
    <w:rsid w:val="6B7E21DF"/>
    <w:rsid w:val="6C432B18"/>
    <w:rsid w:val="6C705E34"/>
    <w:rsid w:val="6E7B396E"/>
    <w:rsid w:val="6E8B4A28"/>
    <w:rsid w:val="705379E5"/>
    <w:rsid w:val="72D20C48"/>
    <w:rsid w:val="743206D5"/>
    <w:rsid w:val="76557C89"/>
    <w:rsid w:val="777B1779"/>
    <w:rsid w:val="788955B2"/>
    <w:rsid w:val="7AAE19C7"/>
    <w:rsid w:val="7B670E8F"/>
    <w:rsid w:val="7C8834E2"/>
    <w:rsid w:val="7DD54EC7"/>
    <w:rsid w:val="7E6F62E8"/>
    <w:rsid w:val="7FDB0676"/>
    <w:rsid w:val="DFF869A5"/>
    <w:rsid w:val="F7DC2A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sv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svg"/><Relationship Id="rId17" Type="http://schemas.openxmlformats.org/officeDocument/2006/relationships/image" Target="media/image14.png"/><Relationship Id="rId16" Type="http://schemas.openxmlformats.org/officeDocument/2006/relationships/image" Target="media/image13.svg"/><Relationship Id="rId15" Type="http://schemas.openxmlformats.org/officeDocument/2006/relationships/image" Target="media/image12.png"/><Relationship Id="rId14" Type="http://schemas.openxmlformats.org/officeDocument/2006/relationships/image" Target="media/image11.svg"/><Relationship Id="rId13" Type="http://schemas.openxmlformats.org/officeDocument/2006/relationships/image" Target="media/image10.png"/><Relationship Id="rId12" Type="http://schemas.openxmlformats.org/officeDocument/2006/relationships/image" Target="media/image9.sv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ple\Library\Containers\com.kingsoft.wpsoffice.mac\Data\.kingsoft\office6\templates\download\40b94dab-223f-46d9-bd4b-fe93ff8d03a7\Java&#24320;&#21457;&#24037;&#31243;&#24072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Java开发工程师简历.docx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2022-04-20T23:12:00Z</dcterms:created>
  <dc:creator>简历微凉</dc:creator>
  <cp:lastModifiedBy>简历微凉</cp:lastModifiedBy>
  <dcterms:modified xsi:type="dcterms:W3CDTF">2023-12-25T02:52:17Z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B9E7B70E7EEF46179FC779CC26991C7F_13</vt:lpwstr>
  </property>
</Properties>
</file>